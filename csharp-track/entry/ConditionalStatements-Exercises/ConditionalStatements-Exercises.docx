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5F3357" w:rsidR="00434B11" w:rsidP="00434B11" w:rsidRDefault="005B0349" w14:paraId="1069B0BD" w14:textId="69AA3CA9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>
        <w:rPr>
          <w:color w:val="44546A" w:themeColor="text2"/>
          <w:sz w:val="72"/>
          <w:szCs w:val="72"/>
          <w:lang w:val="en"/>
        </w:rPr>
        <w:t>Conditional Statements</w:t>
      </w:r>
      <w:r w:rsidRPr="005F3357" w:rsidR="00434B11">
        <w:rPr>
          <w:color w:val="44546A" w:themeColor="text2"/>
          <w:sz w:val="72"/>
          <w:szCs w:val="72"/>
          <w:lang w:val="en"/>
        </w:rPr>
        <w:t xml:space="preserve"> -Exercises</w:t>
      </w:r>
    </w:p>
    <w:sdt>
      <w:sdtPr>
        <w:id w:val="1477804928"/>
        <w:docPartObj>
          <w:docPartGallery w:val="Table of Contents"/>
          <w:docPartUnique/>
        </w:docPartObj>
        <w:rPr>
          <w:rFonts w:eastAsia="" w:eastAsiaTheme="minorEastAsia"/>
          <w:color w:val="44546A" w:themeColor="text2"/>
          <w:sz w:val="21"/>
          <w:szCs w:val="21"/>
        </w:rPr>
      </w:sdtPr>
      <w:sdtEndPr>
        <w:rPr>
          <w:rFonts w:eastAsia="Calibri" w:eastAsiaTheme="minorAscii"/>
          <w:color w:val="44546A" w:themeColor="text2" w:themeTint="FF" w:themeShade="FF"/>
          <w:sz w:val="22"/>
          <w:szCs w:val="22"/>
        </w:rPr>
      </w:sdtEndPr>
      <w:sdtContent>
        <w:p w:rsidR="00401CB2" w:rsidRDefault="00434B11" w14:paraId="11BCE100" w14:textId="06654000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r w:rsidRPr="005F3357">
            <w:rPr>
              <w:color w:val="44546A" w:themeColor="text2"/>
              <w:lang w:val="en"/>
            </w:rPr>
            <w:fldChar w:fldCharType="begin"/>
          </w:r>
          <w:r w:rsidRPr="005F3357">
            <w:rPr>
              <w:color w:val="44546A" w:themeColor="text2"/>
              <w:lang w:val="en"/>
            </w:rPr>
            <w:instrText xml:space="preserve"> TOC \o "1-3" \h \z \u </w:instrText>
          </w:r>
          <w:r w:rsidRPr="005F3357">
            <w:rPr>
              <w:color w:val="44546A" w:themeColor="text2"/>
              <w:lang w:val="en"/>
            </w:rPr>
            <w:fldChar w:fldCharType="separate"/>
          </w:r>
          <w:hyperlink w:history="1" w:anchor="_Toc144841820">
            <w:r w:rsidRPr="00B73915" w:rsidR="00401CB2">
              <w:rPr>
                <w:rStyle w:val="Hyperlink"/>
                <w:noProof/>
                <w:lang w:val="en"/>
              </w:rPr>
              <w:t>1.</w:t>
            </w:r>
            <w:r w:rsidR="00401CB2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 w:rsidR="00401CB2">
              <w:rPr>
                <w:rStyle w:val="Hyperlink"/>
                <w:noProof/>
                <w:lang w:val="en"/>
              </w:rPr>
              <w:t>Check for an excellent rating</w:t>
            </w:r>
            <w:r w:rsidR="00401CB2">
              <w:rPr>
                <w:noProof/>
                <w:webHidden/>
              </w:rPr>
              <w:tab/>
            </w:r>
            <w:r w:rsidR="00401CB2">
              <w:rPr>
                <w:noProof/>
                <w:webHidden/>
              </w:rPr>
              <w:fldChar w:fldCharType="begin"/>
            </w:r>
            <w:r w:rsidR="00401CB2">
              <w:rPr>
                <w:noProof/>
                <w:webHidden/>
              </w:rPr>
              <w:instrText xml:space="preserve"> PAGEREF _Toc144841820 \h </w:instrText>
            </w:r>
            <w:r w:rsidR="00401CB2">
              <w:rPr>
                <w:noProof/>
                <w:webHidden/>
              </w:rPr>
            </w:r>
            <w:r w:rsidR="00401CB2">
              <w:rPr>
                <w:noProof/>
                <w:webHidden/>
              </w:rPr>
              <w:fldChar w:fldCharType="separate"/>
            </w:r>
            <w:r w:rsidR="00401CB2">
              <w:rPr>
                <w:noProof/>
                <w:webHidden/>
              </w:rPr>
              <w:t>2</w:t>
            </w:r>
            <w:r w:rsidR="00401CB2"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16107593" w14:textId="702A3702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21">
            <w:r w:rsidRPr="00B73915">
              <w:rPr>
                <w:rStyle w:val="Hyperlink"/>
                <w:noProof/>
                <w:lang w:val="en"/>
              </w:rPr>
              <w:t>2.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Larger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107B4134" w14:textId="3C47BA28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22">
            <w:r w:rsidRPr="00B73915">
              <w:rPr>
                <w:rStyle w:val="Hyperlink"/>
                <w:noProof/>
                <w:lang w:val="en"/>
              </w:rPr>
              <w:t>3.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Number from 0 to 9 with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63810F3A" w14:textId="1F32CBCD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23">
            <w:r w:rsidRPr="00B73915">
              <w:rPr>
                <w:rStyle w:val="Hyperlink"/>
                <w:noProof/>
                <w:lang w:val="en"/>
              </w:rPr>
              <w:t>4.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Face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69320BC5" w14:textId="0C89DC6C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24">
            <w:r w:rsidRPr="00B73915">
              <w:rPr>
                <w:rStyle w:val="Hyperlink"/>
                <w:noProof/>
                <w:lang w:val="en"/>
              </w:rPr>
              <w:t>5.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</w:rPr>
              <w:t>Day of the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3FFA6D64" w14:textId="5185B8EA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25">
            <w:r w:rsidRPr="00B73915">
              <w:rPr>
                <w:rStyle w:val="Hyperlink"/>
                <w:noProof/>
                <w:lang w:val="en"/>
              </w:rPr>
              <w:t>6.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Even or odd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05437398" w14:textId="6F4F9F37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26">
            <w:r w:rsidRPr="00B73915">
              <w:rPr>
                <w:rStyle w:val="Hyperlink"/>
                <w:noProof/>
                <w:lang w:val="en"/>
              </w:rPr>
              <w:t>7.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07B62EAB" w14:textId="4BFF30A9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27">
            <w:r w:rsidRPr="00B73915">
              <w:rPr>
                <w:rStyle w:val="Hyperlink"/>
                <w:noProof/>
                <w:lang w:val="en"/>
              </w:rPr>
              <w:t>8.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Alarm after 15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7328FC2F" w14:textId="5276071D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28">
            <w:r w:rsidRPr="00B73915">
              <w:rPr>
                <w:rStyle w:val="Hyperlink"/>
                <w:noProof/>
                <w:lang w:val="en"/>
              </w:rPr>
              <w:t>9.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Address by age and 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065F7B68" w14:textId="4683DAD7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29">
            <w:r w:rsidRPr="00B73915">
              <w:rPr>
                <w:rStyle w:val="Hyperlink"/>
                <w:noProof/>
                <w:lang w:val="en"/>
              </w:rPr>
              <w:t>10.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Grocery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180E00A7" w14:textId="6DC1CEB9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30">
            <w:r w:rsidRPr="00B73915">
              <w:rPr>
                <w:rStyle w:val="Hyperlink"/>
                <w:noProof/>
                <w:lang w:val="en"/>
              </w:rPr>
              <w:t>11.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Number in the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6C3BBF29" w14:textId="2F628838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31">
            <w:r w:rsidRPr="00B73915">
              <w:rPr>
                <w:rStyle w:val="Hyperlink"/>
                <w:noProof/>
                <w:lang w:val="en"/>
              </w:rPr>
              <w:t>12.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Simple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4B218673" w14:textId="1DD9DB8C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32">
            <w:r w:rsidRPr="00B73915">
              <w:rPr>
                <w:rStyle w:val="Hyperlink"/>
                <w:noProof/>
                <w:lang w:val="en"/>
              </w:rPr>
              <w:t>13.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Vegetable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602FBBAC" w14:textId="2115B171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33">
            <w:r w:rsidRPr="00B73915">
              <w:rPr>
                <w:rStyle w:val="Hyperlink"/>
                <w:noProof/>
                <w:lang w:val="en"/>
              </w:rPr>
              <w:t>14.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Holiday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223FA3C8" w14:textId="1FF5454E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34">
            <w:r w:rsidRPr="00B73915">
              <w:rPr>
                <w:rStyle w:val="Hyperlink"/>
                <w:noProof/>
                <w:lang w:val="en"/>
              </w:rPr>
              <w:t>15.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Makeup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7E7AF184" w14:textId="1C791544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35">
            <w:r w:rsidRPr="00B73915">
              <w:rPr>
                <w:rStyle w:val="Hyperlink"/>
                <w:noProof/>
                <w:lang w:val="en"/>
              </w:rPr>
              <w:t>16.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At sea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4D904831" w14:textId="71D5E455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36">
            <w:r w:rsidRPr="00B73915">
              <w:rPr>
                <w:rStyle w:val="Hyperlink"/>
                <w:noProof/>
                <w:lang w:val="en"/>
              </w:rPr>
              <w:t>17.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Grade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332E67BA" w14:textId="47255B35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37">
            <w:r w:rsidRPr="00B73915">
              <w:rPr>
                <w:rStyle w:val="Hyperlink"/>
                <w:noProof/>
                <w:lang w:val="en"/>
              </w:rPr>
              <w:t>18.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Leap Year 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164E21F1" w14:textId="212EA941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38">
            <w:r w:rsidRPr="00B73915">
              <w:rPr>
                <w:rStyle w:val="Hyperlink"/>
                <w:noProof/>
                <w:lang w:val="en"/>
              </w:rPr>
              <w:t>19.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Movie Ticket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4E78C615" w14:textId="2831488F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39">
            <w:r w:rsidRPr="00B73915">
              <w:rPr>
                <w:rStyle w:val="Hyperlink"/>
                <w:noProof/>
                <w:lang w:val="en"/>
              </w:rPr>
              <w:t>20.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Days in a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0A5401ED" w14:textId="72768278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40">
            <w:r w:rsidRPr="00B73915">
              <w:rPr>
                <w:rStyle w:val="Hyperlink"/>
                <w:noProof/>
                <w:lang w:val="en"/>
              </w:rPr>
              <w:t>21.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University Admissions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53DAA2F5" w14:textId="6A4B56FC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41">
            <w:r w:rsidRPr="00B73915">
              <w:rPr>
                <w:rStyle w:val="Hyperlink"/>
                <w:noProof/>
                <w:lang w:val="en"/>
              </w:rPr>
              <w:t>22.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Discount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05AA843F" w14:textId="22C39C58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42">
            <w:r w:rsidRPr="00B73915">
              <w:rPr>
                <w:rStyle w:val="Hyperlink"/>
                <w:noProof/>
                <w:lang w:val="en"/>
              </w:rPr>
              <w:t>23.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Movie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79A0264C" w14:textId="4742B0EF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43">
            <w:r w:rsidRPr="00B73915">
              <w:rPr>
                <w:rStyle w:val="Hyperlink"/>
                <w:noProof/>
                <w:lang w:val="en"/>
              </w:rPr>
              <w:t>24.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Airline Luggage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0FEA2168" w14:textId="4364590C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44">
            <w:r w:rsidRPr="00B73915">
              <w:rPr>
                <w:rStyle w:val="Hyperlink"/>
                <w:noProof/>
                <w:lang w:val="en"/>
              </w:rPr>
              <w:t>25.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Adventure Game: Path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2410468F" w14:textId="4FDC0763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45">
            <w:r w:rsidRPr="00B73915">
              <w:rPr>
                <w:rStyle w:val="Hyperlink"/>
                <w:noProof/>
                <w:lang w:val="en"/>
              </w:rPr>
              <w:t>26.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Potion Brewing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1F6FA322" w14:textId="7B5C5B5B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46">
            <w:r w:rsidRPr="00B73915">
              <w:rPr>
                <w:rStyle w:val="Hyperlink"/>
                <w:noProof/>
                <w:lang w:val="en"/>
              </w:rPr>
              <w:t>27.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Survival in the Wilderness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18D21842" w14:textId="2092ECFA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47">
            <w:r w:rsidRPr="00B73915">
              <w:rPr>
                <w:rStyle w:val="Hyperlink"/>
                <w:noProof/>
                <w:lang w:val="en"/>
              </w:rPr>
              <w:t>28.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Climate Zone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B2" w:rsidRDefault="00401CB2" w14:paraId="4EF96BB3" w14:textId="1973C2A6">
          <w:pPr>
            <w:pStyle w:val="TOC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144841848">
            <w:r w:rsidRPr="00B73915">
              <w:rPr>
                <w:rStyle w:val="Hyperlink"/>
                <w:noProof/>
                <w:lang w:val="en"/>
              </w:rPr>
              <w:t>29.</w:t>
            </w:r>
            <w:r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B73915">
              <w:rPr>
                <w:rStyle w:val="Hyperlink"/>
                <w:noProof/>
                <w:lang w:val="en"/>
              </w:rPr>
              <w:t>Architectural Era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5F3357" w:rsidR="007F144A" w:rsidP="00434B11" w:rsidRDefault="00434B11" w14:paraId="1779085F" w14:textId="51A5960E">
          <w:pPr>
            <w:rPr>
              <w:color w:val="44546A" w:themeColor="text2"/>
            </w:rPr>
          </w:pPr>
          <w:r w:rsidRPr="005F3357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Pr="005F3357" w:rsidR="008E3485" w:rsidP="008E3485" w:rsidRDefault="008E3485" w14:paraId="276F564F" w14:textId="77777777">
      <w:pPr>
        <w:rPr>
          <w:rFonts w:cstheme="minorHAnsi"/>
          <w:color w:val="44546A" w:themeColor="text2"/>
          <w:szCs w:val="24"/>
        </w:rPr>
      </w:pPr>
    </w:p>
    <w:p w:rsidRPr="005F3357" w:rsidR="008E3485" w:rsidRDefault="00401CB2" w14:paraId="2E6F66ED" w14:textId="29D1BA13">
      <w:pPr>
        <w:pStyle w:val="Heading1"/>
        <w:ind w:left="360"/>
        <w:rPr>
          <w:color w:val="44546A" w:themeColor="text2"/>
          <w:lang w:val="en"/>
        </w:rPr>
      </w:pPr>
      <w:r>
        <w:rPr>
          <w:color w:val="44546A" w:themeColor="text2"/>
          <w:lang w:val="en"/>
        </w:rPr>
        <w:t>Marks</w:t>
      </w:r>
    </w:p>
    <w:p w:rsidRPr="005F3357" w:rsidR="008E3485" w:rsidP="005F3357" w:rsidRDefault="008E3485" w14:paraId="74E8C3CA" w14:textId="7FEB2547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 xml:space="preserve">Write a console program that reads a </w:t>
      </w:r>
      <w:r w:rsidR="00401CB2">
        <w:rPr>
          <w:color w:val="44546A" w:themeColor="text2"/>
          <w:szCs w:val="24"/>
          <w:lang w:val="en"/>
        </w:rPr>
        <w:t>mark</w:t>
      </w:r>
      <w:r w:rsidRPr="005F3357">
        <w:rPr>
          <w:color w:val="44546A" w:themeColor="text2"/>
          <w:szCs w:val="24"/>
          <w:lang w:val="en"/>
        </w:rPr>
        <w:t xml:space="preserve"> (</w:t>
      </w:r>
      <w:r w:rsidR="00401CB2">
        <w:rPr>
          <w:color w:val="44546A" w:themeColor="text2"/>
          <w:szCs w:val="24"/>
          <w:lang w:val="en"/>
        </w:rPr>
        <w:t>real</w:t>
      </w:r>
      <w:r w:rsidRPr="005F3357">
        <w:rPr>
          <w:color w:val="44546A" w:themeColor="text2"/>
          <w:szCs w:val="24"/>
          <w:lang w:val="en"/>
        </w:rPr>
        <w:t xml:space="preserve"> number) entered by the user and prints "Excellent!" if the </w:t>
      </w:r>
      <w:r w:rsidR="00401CB2">
        <w:rPr>
          <w:color w:val="44546A" w:themeColor="text2"/>
          <w:szCs w:val="24"/>
          <w:lang w:val="en"/>
        </w:rPr>
        <w:t>mark</w:t>
      </w:r>
      <w:r w:rsidRPr="005F3357">
        <w:rPr>
          <w:color w:val="44546A" w:themeColor="text2"/>
          <w:szCs w:val="24"/>
          <w:lang w:val="en"/>
        </w:rPr>
        <w:t xml:space="preserve"> is </w:t>
      </w:r>
      <w:r w:rsidRPr="005F3357">
        <w:rPr>
          <w:b/>
          <w:bCs/>
          <w:color w:val="44546A" w:themeColor="text2"/>
          <w:szCs w:val="24"/>
          <w:lang w:val="en"/>
        </w:rPr>
        <w:t>5.50 or higher.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65"/>
        <w:gridCol w:w="4230"/>
      </w:tblGrid>
      <w:tr w:rsidRPr="005F3357" w:rsidR="005F3357" w:rsidTr="005F3357" w14:paraId="0A62BE3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Pr="005F3357" w:rsidR="008E3485" w:rsidP="00960C8B" w:rsidRDefault="005F3357" w14:paraId="20AC23EF" w14:textId="37B52AC4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4230" w:type="dxa"/>
          </w:tcPr>
          <w:p w:rsidRPr="005F3357" w:rsidR="008E3485" w:rsidP="00960C8B" w:rsidRDefault="005F3357" w14:paraId="06EB427F" w14:textId="7AA5D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5F3357" w:rsidTr="005F3357" w14:paraId="2FAC76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Pr="005F3357" w:rsidR="008E3485" w:rsidP="00960C8B" w:rsidRDefault="008E3485" w14:paraId="0928AAD7" w14:textId="7C7CD95F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6</w:t>
            </w:r>
          </w:p>
        </w:tc>
        <w:tc>
          <w:tcPr>
            <w:tcW w:w="4230" w:type="dxa"/>
          </w:tcPr>
          <w:p w:rsidRPr="005F3357" w:rsidR="008E3485" w:rsidP="00960C8B" w:rsidRDefault="008E3485" w14:paraId="782E9F9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Excellent!</w:t>
            </w:r>
          </w:p>
        </w:tc>
      </w:tr>
      <w:tr w:rsidRPr="005F3357" w:rsidR="005F3357" w:rsidTr="005F3357" w14:paraId="123010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Pr="005F3357" w:rsidR="008E3485" w:rsidP="00960C8B" w:rsidRDefault="008E3485" w14:paraId="065D7E63" w14:textId="31E85C41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5</w:t>
            </w:r>
          </w:p>
        </w:tc>
        <w:tc>
          <w:tcPr>
            <w:tcW w:w="4230" w:type="dxa"/>
          </w:tcPr>
          <w:p w:rsidRPr="005B68FA" w:rsidR="008E3485" w:rsidP="00960C8B" w:rsidRDefault="005B68FA" w14:paraId="4BC65177" w14:textId="63A77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44546A" w:themeColor="text2"/>
                <w:sz w:val="28"/>
                <w:szCs w:val="28"/>
                <w:lang w:val="en-US"/>
              </w:rPr>
              <w:t>no output</w:t>
            </w:r>
          </w:p>
        </w:tc>
      </w:tr>
      <w:tr w:rsidRPr="005F3357" w:rsidR="005F3357" w:rsidTr="005F3357" w14:paraId="38C857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Pr="005F3357" w:rsidR="008E3485" w:rsidP="00960C8B" w:rsidRDefault="008E3485" w14:paraId="58EB84A5" w14:textId="53B6F301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5.51</w:t>
            </w:r>
          </w:p>
        </w:tc>
        <w:tc>
          <w:tcPr>
            <w:tcW w:w="4230" w:type="dxa"/>
          </w:tcPr>
          <w:p w:rsidRPr="005F3357" w:rsidR="008E3485" w:rsidP="00960C8B" w:rsidRDefault="008E3485" w14:paraId="5E4C864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Excellent!</w:t>
            </w:r>
          </w:p>
        </w:tc>
      </w:tr>
    </w:tbl>
    <w:p w:rsidR="00BE753A" w:rsidP="008E3485" w:rsidRDefault="00BE753A" w14:paraId="2361A6D9" w14:textId="77777777">
      <w:pPr>
        <w:rPr>
          <w:color w:val="44546A" w:themeColor="text2"/>
          <w:lang w:val="en"/>
        </w:rPr>
      </w:pPr>
      <w:bookmarkStart w:name="_Toc71812500" w:id="0"/>
    </w:p>
    <w:p w:rsidRPr="005F3357" w:rsidR="008E3485" w:rsidRDefault="008E3485" w14:paraId="04ADFA06" w14:textId="77777777">
      <w:pPr>
        <w:pStyle w:val="Heading1"/>
        <w:ind w:left="360"/>
        <w:rPr>
          <w:color w:val="44546A" w:themeColor="text2"/>
          <w:lang w:val="en"/>
        </w:rPr>
      </w:pPr>
      <w:bookmarkStart w:name="_Toc144841821" w:id="1"/>
      <w:r w:rsidRPr="005F3357">
        <w:rPr>
          <w:color w:val="44546A" w:themeColor="text2"/>
          <w:lang w:val="en"/>
        </w:rPr>
        <w:t>Larger number</w:t>
      </w:r>
      <w:bookmarkEnd w:id="0"/>
      <w:bookmarkEnd w:id="1"/>
    </w:p>
    <w:p w:rsidRPr="005B68FA" w:rsidR="008E3485" w:rsidP="005F3357" w:rsidRDefault="008E3485" w14:paraId="1936EF5A" w14:textId="60778003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Write a function</w:t>
      </w:r>
      <w:r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szCs w:val="24"/>
          <w:lang w:val="en"/>
        </w:rPr>
        <w:t>that reads accepts two integers and prints the larger of the two.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05"/>
        <w:gridCol w:w="2880"/>
      </w:tblGrid>
      <w:tr w:rsidRPr="005F3357" w:rsidR="005F3357" w:rsidTr="005F3357" w14:paraId="5CA72C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Pr="005F3357" w:rsidR="008E3485" w:rsidP="00960C8B" w:rsidRDefault="005F3357" w14:paraId="6B8905A4" w14:textId="0DCE0CB1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2880" w:type="dxa"/>
          </w:tcPr>
          <w:p w:rsidRPr="005F3357" w:rsidR="008E3485" w:rsidP="00960C8B" w:rsidRDefault="005B68FA" w14:paraId="02AA5C64" w14:textId="4B563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5F3357" w:rsidTr="005F3357" w14:paraId="395D9D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A2393" w:rsidP="00960C8B" w:rsidRDefault="008E3485" w14:paraId="095A4B76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</w:t>
            </w:r>
          </w:p>
          <w:p w:rsidRPr="005F3357" w:rsidR="008E3485" w:rsidP="00960C8B" w:rsidRDefault="008E3485" w14:paraId="1471E207" w14:textId="7FE4D8B3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</w:t>
            </w:r>
          </w:p>
        </w:tc>
        <w:tc>
          <w:tcPr>
            <w:tcW w:w="2880" w:type="dxa"/>
          </w:tcPr>
          <w:p w:rsidRPr="005F3357" w:rsidR="008E3485" w:rsidP="00960C8B" w:rsidRDefault="008E3485" w14:paraId="6FF8DD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</w:t>
            </w:r>
          </w:p>
        </w:tc>
      </w:tr>
      <w:tr w:rsidRPr="005F3357" w:rsidR="005F3357" w:rsidTr="005F3357" w14:paraId="1865F2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A2393" w:rsidP="00960C8B" w:rsidRDefault="008E3485" w14:paraId="2FE37B80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7</w:t>
            </w:r>
          </w:p>
          <w:p w:rsidRPr="005F3357" w:rsidR="008E3485" w:rsidP="00960C8B" w:rsidRDefault="008E3485" w14:paraId="5762B084" w14:textId="4505B4DE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12</w:t>
            </w:r>
          </w:p>
        </w:tc>
        <w:tc>
          <w:tcPr>
            <w:tcW w:w="2880" w:type="dxa"/>
          </w:tcPr>
          <w:p w:rsidRPr="005F3357" w:rsidR="008E3485" w:rsidP="00960C8B" w:rsidRDefault="008E3485" w14:paraId="001A9F8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12</w:t>
            </w:r>
          </w:p>
        </w:tc>
      </w:tr>
      <w:tr w:rsidRPr="005F3357" w:rsidR="005F3357" w:rsidTr="005F3357" w14:paraId="4CAF26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A2393" w:rsidP="00960C8B" w:rsidRDefault="008E3485" w14:paraId="058214CB" w14:textId="553DF4A2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-1</w:t>
            </w:r>
          </w:p>
          <w:p w:rsidRPr="005F3357" w:rsidR="008E3485" w:rsidP="00960C8B" w:rsidRDefault="008E3485" w14:paraId="1A1E9642" w14:textId="2A673A8D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-5</w:t>
            </w:r>
          </w:p>
        </w:tc>
        <w:tc>
          <w:tcPr>
            <w:tcW w:w="2880" w:type="dxa"/>
          </w:tcPr>
          <w:p w:rsidRPr="005F3357" w:rsidR="008E3485" w:rsidP="00960C8B" w:rsidRDefault="008E3485" w14:paraId="227710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-1</w:t>
            </w:r>
          </w:p>
        </w:tc>
      </w:tr>
    </w:tbl>
    <w:p w:rsidRPr="005F3357" w:rsidR="008E3485" w:rsidRDefault="008E3485" w14:paraId="7657A65E" w14:textId="77777777">
      <w:pPr>
        <w:pStyle w:val="Heading1"/>
        <w:ind w:left="360"/>
        <w:rPr>
          <w:color w:val="44546A" w:themeColor="text2"/>
          <w:lang w:val="en"/>
        </w:rPr>
      </w:pPr>
      <w:bookmarkStart w:name="_Toc71812503" w:id="2"/>
      <w:bookmarkStart w:name="_Toc144841822" w:id="3"/>
      <w:r w:rsidRPr="005F3357">
        <w:rPr>
          <w:color w:val="44546A" w:themeColor="text2"/>
          <w:lang w:val="en"/>
        </w:rPr>
        <w:t>Number from 0 to 9 with words</w:t>
      </w:r>
      <w:bookmarkEnd w:id="2"/>
      <w:bookmarkEnd w:id="3"/>
    </w:p>
    <w:p w:rsidRPr="005B68FA" w:rsidR="008E3485" w:rsidP="005F3357" w:rsidRDefault="008E3485" w14:paraId="725B509C" w14:textId="686C2677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Write a function</w:t>
      </w:r>
      <w:r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szCs w:val="24"/>
          <w:lang w:val="en"/>
        </w:rPr>
        <w:t>that gets</w:t>
      </w:r>
      <w:r w:rsidRPr="005F3357">
        <w:rPr>
          <w:b/>
          <w:bCs/>
          <w:color w:val="44546A" w:themeColor="text2"/>
          <w:szCs w:val="24"/>
          <w:lang w:val="en"/>
        </w:rPr>
        <w:t xml:space="preserve"> an integer in the range [0... 9]</w:t>
      </w:r>
      <w:r w:rsidRPr="005F3357">
        <w:rPr>
          <w:color w:val="44546A" w:themeColor="text2"/>
          <w:lang w:val="en"/>
        </w:rPr>
        <w:t xml:space="preserve"> and spells it out in </w:t>
      </w:r>
      <w:r w:rsidRPr="005F3357">
        <w:rPr>
          <w:color w:val="44546A" w:themeColor="text2"/>
          <w:szCs w:val="24"/>
          <w:lang w:val="en"/>
        </w:rPr>
        <w:t xml:space="preserve">words in English. If the number is out of range, it spells out </w:t>
      </w:r>
      <w:r w:rsidRPr="005F3357">
        <w:rPr>
          <w:b/>
          <w:bCs/>
          <w:color w:val="44546A" w:themeColor="text2"/>
          <w:szCs w:val="24"/>
          <w:lang w:val="en"/>
        </w:rPr>
        <w:t>"too big".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460"/>
      </w:tblGrid>
      <w:tr w:rsidRPr="005F3357" w:rsidR="005F3357" w:rsidTr="005F3357" w14:paraId="04DF1F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5F3357" w14:paraId="34307333" w14:textId="37CB1F34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350" w:type="dxa"/>
          </w:tcPr>
          <w:p w:rsidRPr="005F3357" w:rsidR="008E3485" w:rsidP="00960C8B" w:rsidRDefault="005F3357" w14:paraId="41C02F30" w14:textId="2EF77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5F3357" w:rsidTr="005F3357" w14:paraId="2AFCBD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7EB8FA0A" w14:textId="44DEDAA5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7</w:t>
            </w:r>
          </w:p>
        </w:tc>
        <w:tc>
          <w:tcPr>
            <w:tcW w:w="1350" w:type="dxa"/>
          </w:tcPr>
          <w:p w:rsidRPr="005F3357" w:rsidR="008E3485" w:rsidP="00960C8B" w:rsidRDefault="008E3485" w14:paraId="195D4A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seven</w:t>
            </w:r>
          </w:p>
        </w:tc>
      </w:tr>
      <w:tr w:rsidRPr="005F3357" w:rsidR="005F3357" w:rsidTr="005F3357" w14:paraId="06FDEE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3CF3D8B9" w14:textId="3476C615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5</w:t>
            </w:r>
          </w:p>
        </w:tc>
        <w:tc>
          <w:tcPr>
            <w:tcW w:w="1350" w:type="dxa"/>
          </w:tcPr>
          <w:p w:rsidRPr="005F3357" w:rsidR="008E3485" w:rsidP="00960C8B" w:rsidRDefault="008E3485" w14:paraId="71CE00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five</w:t>
            </w:r>
          </w:p>
        </w:tc>
      </w:tr>
      <w:tr w:rsidRPr="005F3357" w:rsidR="005F3357" w:rsidTr="005F3357" w14:paraId="64C90E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56C20062" w14:textId="4B99DACF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10</w:t>
            </w:r>
          </w:p>
        </w:tc>
        <w:tc>
          <w:tcPr>
            <w:tcW w:w="1350" w:type="dxa"/>
          </w:tcPr>
          <w:p w:rsidRPr="005F3357" w:rsidR="008E3485" w:rsidP="00960C8B" w:rsidRDefault="008E3485" w14:paraId="6B9596D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too big</w:t>
            </w:r>
          </w:p>
        </w:tc>
      </w:tr>
    </w:tbl>
    <w:p w:rsidRPr="005F3357" w:rsidR="008E3485" w:rsidP="008E3485" w:rsidRDefault="008E3485" w14:paraId="1040EE1A" w14:textId="77777777">
      <w:pPr>
        <w:rPr>
          <w:rFonts w:cstheme="minorHAnsi"/>
          <w:color w:val="44546A" w:themeColor="text2"/>
          <w:szCs w:val="24"/>
        </w:rPr>
      </w:pPr>
    </w:p>
    <w:p w:rsidRPr="005F3357" w:rsidR="008E3485" w:rsidP="005F3357" w:rsidRDefault="008E3485" w14:paraId="25FB26FA" w14:textId="77777777">
      <w:pPr>
        <w:rPr>
          <w:color w:val="44546A" w:themeColor="text2"/>
        </w:rPr>
      </w:pPr>
      <w:bookmarkStart w:name="_Toc71812505" w:id="4"/>
      <w:r w:rsidRPr="005F3357">
        <w:rPr>
          <w:color w:val="44546A" w:themeColor="text2"/>
          <w:lang w:val="en"/>
        </w:rPr>
        <w:t>Guidelines:</w:t>
      </w:r>
      <w:bookmarkEnd w:id="4"/>
    </w:p>
    <w:p w:rsidRPr="005F3357" w:rsidR="008E3485" w:rsidP="008E3485" w:rsidRDefault="008E3485" w14:paraId="2F12FBE5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1. Check for the size of the number. Print with text any of the words ["zero", "one", "two", "three"... "nine"] depending on the value.</w:t>
      </w:r>
    </w:p>
    <w:p w:rsidRPr="005F3357" w:rsidR="008E3485" w:rsidP="008E3485" w:rsidRDefault="008E3485" w14:paraId="06564714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2. Print "</w:t>
      </w:r>
      <w:r w:rsidRPr="005F3357">
        <w:rPr>
          <w:rStyle w:val="CodeChar0"/>
          <w:color w:val="44546A" w:themeColor="text2"/>
          <w:lang w:val="en"/>
        </w:rPr>
        <w:t>too big</w:t>
      </w:r>
      <w:r w:rsidRPr="005F3357">
        <w:rPr>
          <w:color w:val="44546A" w:themeColor="text2"/>
          <w:lang w:val="en"/>
        </w:rPr>
        <w:t>" if the number is greater than 9:</w:t>
      </w:r>
    </w:p>
    <w:p w:rsidRPr="005F3357" w:rsidR="008E3485" w:rsidRDefault="008E3485" w14:paraId="36F1774C" w14:textId="77777777">
      <w:pPr>
        <w:pStyle w:val="Heading1"/>
        <w:ind w:left="360"/>
        <w:rPr>
          <w:color w:val="44546A" w:themeColor="text2"/>
          <w:lang w:val="en"/>
        </w:rPr>
      </w:pPr>
      <w:bookmarkStart w:name="_Toc71812506" w:id="5"/>
      <w:bookmarkStart w:name="_Toc144841823" w:id="6"/>
      <w:r w:rsidRPr="005F3357">
        <w:rPr>
          <w:color w:val="44546A" w:themeColor="text2"/>
          <w:lang w:val="en"/>
        </w:rPr>
        <w:t>Face of figures</w:t>
      </w:r>
      <w:bookmarkEnd w:id="5"/>
      <w:bookmarkEnd w:id="6"/>
    </w:p>
    <w:p w:rsidRPr="005F3357" w:rsidR="008E3485" w:rsidP="008E3485" w:rsidRDefault="008E3485" w14:paraId="687A7ED1" w14:textId="173D4B38">
      <w:pPr>
        <w:rPr>
          <w:color w:val="44546A" w:themeColor="text2"/>
        </w:rPr>
      </w:pPr>
      <w:bookmarkStart w:name="_Toc71595120" w:id="7"/>
      <w:r w:rsidRPr="005F3357">
        <w:rPr>
          <w:color w:val="44546A" w:themeColor="text2"/>
          <w:lang w:val="en"/>
        </w:rPr>
        <w:t xml:space="preserve">Write a function that takes the dimension of a geometric figure and calculates its face. </w:t>
      </w:r>
    </w:p>
    <w:p w:rsidR="00401CB2" w:rsidP="008E3485" w:rsidRDefault="008E3485" w14:paraId="1AD2B79B" w14:textId="77777777">
      <w:pPr>
        <w:rPr>
          <w:color w:val="44546A" w:themeColor="text2"/>
          <w:lang w:val="en"/>
        </w:rPr>
      </w:pPr>
      <w:r w:rsidRPr="005F3357">
        <w:rPr>
          <w:color w:val="44546A" w:themeColor="text2"/>
          <w:lang w:val="en"/>
        </w:rPr>
        <w:t xml:space="preserve">The figures are of four types: </w:t>
      </w:r>
      <w:r w:rsidRPr="005F3357">
        <w:rPr>
          <w:b/>
          <w:bCs/>
          <w:color w:val="44546A" w:themeColor="text2"/>
          <w:lang w:val="en"/>
        </w:rPr>
        <w:t xml:space="preserve">square, rectangle, </w:t>
      </w:r>
      <w:r w:rsidRPr="005F3357" w:rsidR="00401CB2">
        <w:rPr>
          <w:b/>
          <w:bCs/>
          <w:color w:val="44546A" w:themeColor="text2"/>
          <w:lang w:val="en"/>
        </w:rPr>
        <w:t>circle,</w:t>
      </w:r>
      <w:r w:rsidRPr="005F3357">
        <w:rPr>
          <w:b/>
          <w:bCs/>
          <w:color w:val="44546A" w:themeColor="text2"/>
          <w:lang w:val="en"/>
        </w:rPr>
        <w:t xml:space="preserve"> and triangle.</w:t>
      </w:r>
      <w:r w:rsidRPr="005F3357">
        <w:rPr>
          <w:color w:val="44546A" w:themeColor="text2"/>
          <w:lang w:val="en"/>
        </w:rPr>
        <w:t xml:space="preserve"> </w:t>
      </w:r>
    </w:p>
    <w:p w:rsidRPr="005F3357" w:rsidR="008E3485" w:rsidRDefault="008E3485" w14:paraId="03182EE1" w14:textId="77777777">
      <w:pPr>
        <w:pStyle w:val="ListParagraph"/>
        <w:numPr>
          <w:ilvl w:val="0"/>
          <w:numId w:val="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the figure is </w:t>
      </w:r>
      <w:r w:rsidRPr="005F3357">
        <w:rPr>
          <w:b/>
          <w:bCs/>
          <w:color w:val="44546A" w:themeColor="text2"/>
          <w:lang w:val="en"/>
        </w:rPr>
        <w:t>a square</w:t>
      </w:r>
      <w:r w:rsidRPr="005F3357">
        <w:rPr>
          <w:color w:val="44546A" w:themeColor="text2"/>
          <w:lang w:val="en"/>
        </w:rPr>
        <w:t xml:space="preserve">, the next parameter is a number - the length of its side. </w:t>
      </w:r>
    </w:p>
    <w:p w:rsidRPr="005F3357" w:rsidR="008E3485" w:rsidRDefault="008E3485" w14:paraId="51CB0F15" w14:textId="20DA699C">
      <w:pPr>
        <w:pStyle w:val="ListParagraph"/>
        <w:numPr>
          <w:ilvl w:val="0"/>
          <w:numId w:val="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the figure is </w:t>
      </w:r>
      <w:r w:rsidRPr="005F3357">
        <w:rPr>
          <w:b/>
          <w:bCs/>
          <w:color w:val="44546A" w:themeColor="text2"/>
          <w:lang w:val="en"/>
        </w:rPr>
        <w:t>a rectangle</w:t>
      </w:r>
      <w:r w:rsidRPr="005F3357">
        <w:rPr>
          <w:color w:val="44546A" w:themeColor="text2"/>
          <w:lang w:val="en"/>
        </w:rPr>
        <w:t xml:space="preserve">, the next two parameters - the lengths of its sides. </w:t>
      </w:r>
    </w:p>
    <w:p w:rsidRPr="005F3357" w:rsidR="008E3485" w:rsidRDefault="008E3485" w14:paraId="760E6BF3" w14:textId="38AAC47D">
      <w:pPr>
        <w:pStyle w:val="ListParagraph"/>
        <w:numPr>
          <w:ilvl w:val="0"/>
          <w:numId w:val="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the figure is </w:t>
      </w:r>
      <w:r w:rsidRPr="005F3357" w:rsidR="00401CB2">
        <w:rPr>
          <w:color w:val="44546A" w:themeColor="text2"/>
          <w:lang w:val="en"/>
        </w:rPr>
        <w:t>a circle</w:t>
      </w:r>
      <w:r w:rsidRPr="005F3357">
        <w:rPr>
          <w:color w:val="44546A" w:themeColor="text2"/>
          <w:lang w:val="en"/>
        </w:rPr>
        <w:t xml:space="preserve">, the next parameter is a number - the radius of the circle. </w:t>
      </w:r>
    </w:p>
    <w:p w:rsidRPr="005F3357" w:rsidR="008E3485" w:rsidRDefault="008E3485" w14:paraId="22503986" w14:textId="0A40C1C3">
      <w:pPr>
        <w:pStyle w:val="ListParagraph"/>
        <w:numPr>
          <w:ilvl w:val="0"/>
          <w:numId w:val="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the figure is a </w:t>
      </w:r>
      <w:r w:rsidRPr="005F3357">
        <w:rPr>
          <w:b/>
          <w:bCs/>
          <w:color w:val="44546A" w:themeColor="text2"/>
          <w:lang w:val="en"/>
        </w:rPr>
        <w:t>triangle</w:t>
      </w:r>
      <w:r w:rsidRPr="005F3357">
        <w:rPr>
          <w:color w:val="44546A" w:themeColor="text2"/>
          <w:lang w:val="en"/>
        </w:rPr>
        <w:t xml:space="preserve">, the next two parameters - the length of its side and the length of the height to it. </w:t>
      </w:r>
    </w:p>
    <w:p w:rsidRPr="005F3357" w:rsidR="008E3485" w:rsidP="008E3485" w:rsidRDefault="008E3485" w14:paraId="7ABB810C" w14:textId="77777777">
      <w:pPr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 xml:space="preserve">Round the result to </w:t>
      </w:r>
      <w:r w:rsidRPr="005F3357">
        <w:rPr>
          <w:b/>
          <w:bCs/>
          <w:color w:val="44546A" w:themeColor="text2"/>
          <w:lang w:val="en"/>
        </w:rPr>
        <w:t>2 decimal places</w:t>
      </w:r>
      <w:r w:rsidRPr="005F3357">
        <w:rPr>
          <w:color w:val="44546A" w:themeColor="text2"/>
          <w:lang w:val="en"/>
        </w:rPr>
        <w:t xml:space="preserve">. </w:t>
      </w:r>
    </w:p>
    <w:p w:rsidRPr="005F3357" w:rsidR="008E3485" w:rsidP="005F3357" w:rsidRDefault="008E3485" w14:paraId="0652B27B" w14:textId="77777777">
      <w:pPr>
        <w:rPr>
          <w:rFonts w:asciiTheme="minorHAnsi" w:hAnsiTheme="minorHAnsi" w:cstheme="minorHAnsi"/>
          <w:color w:val="44546A" w:themeColor="text2"/>
        </w:rPr>
      </w:pPr>
      <w:bookmarkStart w:name="_Toc71812507" w:id="8"/>
      <w:r w:rsidRPr="005F3357">
        <w:rPr>
          <w:color w:val="44546A" w:themeColor="text2"/>
          <w:lang w:val="en"/>
        </w:rPr>
        <w:t>Sample input:</w:t>
      </w:r>
      <w:bookmarkEnd w:id="7"/>
      <w:bookmarkEnd w:id="8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955"/>
        <w:gridCol w:w="2430"/>
      </w:tblGrid>
      <w:tr w:rsidRPr="005F3357" w:rsidR="005F3357" w:rsidTr="005F3357" w14:paraId="70F9275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Pr="005F3357" w:rsidR="008E3485" w:rsidP="00960C8B" w:rsidRDefault="005F3357" w14:paraId="2D95DBBF" w14:textId="65311BB1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2430" w:type="dxa"/>
          </w:tcPr>
          <w:p w:rsidRPr="005F3357" w:rsidR="008E3485" w:rsidP="00960C8B" w:rsidRDefault="005F3357" w14:paraId="691BF7AA" w14:textId="288F4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5F3357" w:rsidTr="005F3357" w14:paraId="12EC6F81" w14:textId="7777777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DA2393" w:rsidP="00960C8B" w:rsidRDefault="008E3485" w14:paraId="66F5D281" w14:textId="2AFA71D4">
            <w:pPr>
              <w:rPr>
                <w:b w:val="0"/>
                <w:bCs w:val="0"/>
                <w:color w:val="44546A" w:themeColor="text2"/>
                <w:sz w:val="28"/>
                <w:szCs w:val="28"/>
                <w:lang w:val="en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square</w:t>
            </w:r>
          </w:p>
          <w:p w:rsidRPr="005F3357" w:rsidR="008E3485" w:rsidP="00960C8B" w:rsidRDefault="008E3485" w14:paraId="21666A94" w14:textId="5959D965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5</w:t>
            </w:r>
          </w:p>
        </w:tc>
        <w:tc>
          <w:tcPr>
            <w:tcW w:w="2430" w:type="dxa"/>
          </w:tcPr>
          <w:p w:rsidRPr="005F3357" w:rsidR="008E3485" w:rsidP="00960C8B" w:rsidRDefault="008E3485" w14:paraId="711377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25.00</w:t>
            </w:r>
          </w:p>
        </w:tc>
      </w:tr>
      <w:tr w:rsidRPr="005F3357" w:rsidR="005F3357" w:rsidTr="005F3357" w14:paraId="16CB4B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DA2393" w:rsidP="00960C8B" w:rsidRDefault="008E3485" w14:paraId="08B3EDFF" w14:textId="01345EFA">
            <w:pPr>
              <w:rPr>
                <w:b w:val="0"/>
                <w:bCs w:val="0"/>
                <w:color w:val="44546A" w:themeColor="text2"/>
                <w:sz w:val="28"/>
                <w:szCs w:val="28"/>
                <w:lang w:val="en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rectangle</w:t>
            </w:r>
          </w:p>
          <w:p w:rsidR="00DA2393" w:rsidP="00960C8B" w:rsidRDefault="008E3485" w14:paraId="7EE775AB" w14:textId="77777777">
            <w:pPr>
              <w:rPr>
                <w:b w:val="0"/>
                <w:bCs w:val="0"/>
                <w:color w:val="44546A" w:themeColor="text2"/>
                <w:sz w:val="28"/>
                <w:szCs w:val="28"/>
                <w:lang w:val="en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10</w:t>
            </w:r>
          </w:p>
          <w:p w:rsidRPr="005F3357" w:rsidR="008E3485" w:rsidP="00960C8B" w:rsidRDefault="008E3485" w14:paraId="137E6888" w14:textId="6FD95038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3.5</w:t>
            </w:r>
          </w:p>
        </w:tc>
        <w:tc>
          <w:tcPr>
            <w:tcW w:w="2430" w:type="dxa"/>
          </w:tcPr>
          <w:p w:rsidRPr="005F3357" w:rsidR="008E3485" w:rsidP="00960C8B" w:rsidRDefault="008E3485" w14:paraId="737CD38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35.00</w:t>
            </w:r>
          </w:p>
        </w:tc>
      </w:tr>
      <w:tr w:rsidRPr="005F3357" w:rsidR="005F3357" w:rsidTr="005F3357" w14:paraId="1520D1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DA2393" w:rsidP="00960C8B" w:rsidRDefault="00DA2393" w14:paraId="3524884B" w14:textId="3281D47B">
            <w:pPr>
              <w:rPr>
                <w:b w:val="0"/>
                <w:bCs w:val="0"/>
                <w:color w:val="44546A" w:themeColor="text2"/>
                <w:sz w:val="28"/>
                <w:szCs w:val="28"/>
                <w:lang w:val="en"/>
              </w:rPr>
            </w:pPr>
            <w:r>
              <w:rPr>
                <w:color w:val="44546A" w:themeColor="text2"/>
                <w:sz w:val="28"/>
                <w:szCs w:val="28"/>
                <w:lang w:val="en"/>
              </w:rPr>
              <w:t>t</w:t>
            </w:r>
            <w:r w:rsidRPr="005F3357" w:rsidR="008E3485">
              <w:rPr>
                <w:color w:val="44546A" w:themeColor="text2"/>
                <w:sz w:val="28"/>
                <w:szCs w:val="28"/>
                <w:lang w:val="en"/>
              </w:rPr>
              <w:t>riangle</w:t>
            </w:r>
          </w:p>
          <w:p w:rsidR="00DA2393" w:rsidP="00960C8B" w:rsidRDefault="008E3485" w14:paraId="671F5D4F" w14:textId="77777777">
            <w:pPr>
              <w:rPr>
                <w:b w:val="0"/>
                <w:bCs w:val="0"/>
                <w:color w:val="44546A" w:themeColor="text2"/>
                <w:sz w:val="28"/>
                <w:szCs w:val="28"/>
                <w:lang w:val="en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4.5</w:t>
            </w:r>
          </w:p>
          <w:p w:rsidRPr="005F3357" w:rsidR="008E3485" w:rsidP="00960C8B" w:rsidRDefault="008E3485" w14:paraId="102D2010" w14:textId="394B8514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20</w:t>
            </w:r>
          </w:p>
        </w:tc>
        <w:tc>
          <w:tcPr>
            <w:tcW w:w="2430" w:type="dxa"/>
          </w:tcPr>
          <w:p w:rsidRPr="005F3357" w:rsidR="008E3485" w:rsidP="00960C8B" w:rsidRDefault="008E3485" w14:paraId="2E33D2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45.00</w:t>
            </w:r>
          </w:p>
        </w:tc>
      </w:tr>
      <w:tr w:rsidRPr="005F3357" w:rsidR="005F3357" w:rsidTr="005F3357" w14:paraId="2016DD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DA2393" w:rsidP="00960C8B" w:rsidRDefault="008E3485" w14:paraId="5E10C1E2" w14:textId="77777777">
            <w:pPr>
              <w:rPr>
                <w:b w:val="0"/>
                <w:bCs w:val="0"/>
                <w:color w:val="44546A" w:themeColor="text2"/>
                <w:sz w:val="28"/>
                <w:szCs w:val="28"/>
                <w:lang w:val="en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circle</w:t>
            </w:r>
          </w:p>
          <w:p w:rsidRPr="005F3357" w:rsidR="008E3485" w:rsidP="00960C8B" w:rsidRDefault="00DA2393" w14:paraId="27240F21" w14:textId="24C99E46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>
              <w:rPr>
                <w:color w:val="44546A" w:themeColor="text2"/>
                <w:sz w:val="28"/>
                <w:szCs w:val="28"/>
                <w:lang w:val="en"/>
              </w:rPr>
              <w:t>1</w:t>
            </w:r>
            <w:r w:rsidRPr="005F3357" w:rsidR="008E3485">
              <w:rPr>
                <w:color w:val="44546A" w:themeColor="text2"/>
                <w:sz w:val="28"/>
                <w:szCs w:val="28"/>
                <w:lang w:val="en"/>
              </w:rPr>
              <w:t>0</w:t>
            </w:r>
          </w:p>
        </w:tc>
        <w:tc>
          <w:tcPr>
            <w:tcW w:w="2430" w:type="dxa"/>
          </w:tcPr>
          <w:p w:rsidRPr="005F3357" w:rsidR="008E3485" w:rsidP="00960C8B" w:rsidRDefault="008E3485" w14:paraId="2D653E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314.16</w:t>
            </w:r>
          </w:p>
        </w:tc>
      </w:tr>
    </w:tbl>
    <w:p w:rsidRPr="005F3357" w:rsidR="008E3485" w:rsidP="008E3485" w:rsidRDefault="008E3485" w14:paraId="283AE9FC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You can search for the face formulas of the different shapes on the Internet. Use </w:t>
      </w:r>
      <w:r w:rsidRPr="005F3357">
        <w:rPr>
          <w:b/>
          <w:bCs/>
          <w:color w:val="44546A" w:themeColor="text2"/>
          <w:lang w:val="en"/>
        </w:rPr>
        <w:t>Math.PI</w:t>
      </w:r>
      <w:r w:rsidRPr="005F3357">
        <w:rPr>
          <w:color w:val="44546A" w:themeColor="text2"/>
          <w:lang w:val="en"/>
        </w:rPr>
        <w:t xml:space="preserve"> to use the number pi when calculating the face of a circle.</w:t>
      </w:r>
    </w:p>
    <w:p w:rsidRPr="005F3357" w:rsidR="008E3485" w:rsidRDefault="008E3485" w14:paraId="68FED98F" w14:textId="77777777">
      <w:pPr>
        <w:pStyle w:val="Heading1"/>
        <w:ind w:left="360"/>
        <w:rPr>
          <w:color w:val="44546A" w:themeColor="text2"/>
          <w:lang w:val="en"/>
        </w:rPr>
      </w:pPr>
      <w:bookmarkStart w:name="_Toc71812508" w:id="9"/>
      <w:bookmarkStart w:name="_Toc144841824" w:id="10"/>
      <w:r w:rsidRPr="005F3357">
        <w:rPr>
          <w:b w:val="0"/>
          <w:color w:val="44546A" w:themeColor="text2"/>
        </w:rPr>
        <w:t>Day of the week</w:t>
      </w:r>
      <w:bookmarkEnd w:id="9"/>
      <w:bookmarkEnd w:id="10"/>
    </w:p>
    <w:p w:rsidRPr="005F3357" w:rsidR="008E3485" w:rsidP="008E3485" w:rsidRDefault="008E3485" w14:paraId="13ED3DE9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Write a function that receives an integer and prints a day of the week (in English), within the limits [1...7] or prints "Error" in case the entered number is invalid.</w:t>
      </w:r>
    </w:p>
    <w:p w:rsidRPr="005F3357" w:rsidR="008E3485" w:rsidP="005F3357" w:rsidRDefault="008E3485" w14:paraId="0F6CC9E5" w14:textId="77777777">
      <w:pPr>
        <w:rPr>
          <w:rFonts w:asciiTheme="minorHAnsi" w:hAnsiTheme="minorHAnsi" w:cstheme="minorHAnsi"/>
          <w:color w:val="44546A" w:themeColor="text2"/>
        </w:rPr>
      </w:pPr>
      <w:bookmarkStart w:name="_Toc71812509" w:id="11"/>
      <w:r w:rsidRPr="005F3357">
        <w:rPr>
          <w:color w:val="44546A" w:themeColor="text2"/>
          <w:lang w:val="en"/>
        </w:rPr>
        <w:t>Sample input:</w:t>
      </w:r>
      <w:bookmarkEnd w:id="11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486"/>
      </w:tblGrid>
      <w:tr w:rsidRPr="005F3357" w:rsidR="005F3357" w:rsidTr="005F3357" w14:paraId="2B71EE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5F3357" w14:paraId="5B8A1D26" w14:textId="2EE012E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440" w:type="dxa"/>
          </w:tcPr>
          <w:p w:rsidRPr="005F3357" w:rsidR="008E3485" w:rsidP="00960C8B" w:rsidRDefault="005F3357" w14:paraId="5C8D152B" w14:textId="6B97B0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5F3357" w:rsidTr="005F3357" w14:paraId="00566FFE" w14:textId="7777777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4CDF78A9" w14:textId="050D6D29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</w:t>
            </w:r>
          </w:p>
        </w:tc>
        <w:tc>
          <w:tcPr>
            <w:tcW w:w="1440" w:type="dxa"/>
          </w:tcPr>
          <w:p w:rsidRPr="005F3357" w:rsidR="008E3485" w:rsidP="00960C8B" w:rsidRDefault="008E3485" w14:paraId="3424BC3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Monday</w:t>
            </w:r>
          </w:p>
        </w:tc>
      </w:tr>
      <w:tr w:rsidRPr="005F3357" w:rsidR="005F3357" w:rsidTr="005F3357" w14:paraId="47CF92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0F13121B" w14:textId="6F21683A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</w:t>
            </w:r>
          </w:p>
        </w:tc>
        <w:tc>
          <w:tcPr>
            <w:tcW w:w="1440" w:type="dxa"/>
          </w:tcPr>
          <w:p w:rsidRPr="005F3357" w:rsidR="008E3485" w:rsidP="00960C8B" w:rsidRDefault="008E3485" w14:paraId="69AA5D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Tuesday</w:t>
            </w:r>
          </w:p>
        </w:tc>
      </w:tr>
      <w:tr w:rsidRPr="005F3357" w:rsidR="005F3357" w:rsidTr="005F3357" w14:paraId="78737D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013E7001" w14:textId="6FA86AF5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</w:t>
            </w:r>
          </w:p>
        </w:tc>
        <w:tc>
          <w:tcPr>
            <w:tcW w:w="1440" w:type="dxa"/>
          </w:tcPr>
          <w:p w:rsidRPr="005F3357" w:rsidR="008E3485" w:rsidP="00960C8B" w:rsidRDefault="008E3485" w14:paraId="535B81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Wednesday</w:t>
            </w:r>
          </w:p>
        </w:tc>
      </w:tr>
      <w:tr w:rsidRPr="005F3357" w:rsidR="005F3357" w:rsidTr="005F3357" w14:paraId="317B13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01B227F1" w14:textId="2B1C3CCE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</w:t>
            </w:r>
          </w:p>
        </w:tc>
        <w:tc>
          <w:tcPr>
            <w:tcW w:w="1440" w:type="dxa"/>
          </w:tcPr>
          <w:p w:rsidRPr="005F3357" w:rsidR="008E3485" w:rsidP="00960C8B" w:rsidRDefault="008E3485" w14:paraId="2AB3095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Thursday</w:t>
            </w:r>
          </w:p>
        </w:tc>
      </w:tr>
      <w:tr w:rsidRPr="005F3357" w:rsidR="005F3357" w:rsidTr="005F3357" w14:paraId="06819D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599C50E9" w14:textId="755571CA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</w:t>
            </w:r>
          </w:p>
        </w:tc>
        <w:tc>
          <w:tcPr>
            <w:tcW w:w="1440" w:type="dxa"/>
          </w:tcPr>
          <w:p w:rsidRPr="005F3357" w:rsidR="008E3485" w:rsidP="00960C8B" w:rsidRDefault="008E3485" w14:paraId="5CD8DC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Friday</w:t>
            </w:r>
          </w:p>
        </w:tc>
      </w:tr>
      <w:tr w:rsidRPr="005F3357" w:rsidR="005F3357" w:rsidTr="005F3357" w14:paraId="3C6D7B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35851F15" w14:textId="69FB531B">
            <w:pPr>
              <w:rPr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6</w:t>
            </w:r>
          </w:p>
        </w:tc>
        <w:tc>
          <w:tcPr>
            <w:tcW w:w="1440" w:type="dxa"/>
          </w:tcPr>
          <w:p w:rsidRPr="005F3357" w:rsidR="008E3485" w:rsidP="00960C8B" w:rsidRDefault="008E3485" w14:paraId="4F0636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Saturday</w:t>
            </w:r>
          </w:p>
        </w:tc>
      </w:tr>
      <w:tr w:rsidRPr="005F3357" w:rsidR="005F3357" w:rsidTr="005F3357" w14:paraId="638AC5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4F2A6442" w14:textId="69B03568">
            <w:pPr>
              <w:rPr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7</w:t>
            </w:r>
          </w:p>
        </w:tc>
        <w:tc>
          <w:tcPr>
            <w:tcW w:w="1440" w:type="dxa"/>
          </w:tcPr>
          <w:p w:rsidRPr="005F3357" w:rsidR="008E3485" w:rsidP="00960C8B" w:rsidRDefault="008E3485" w14:paraId="2855181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Sunday</w:t>
            </w:r>
          </w:p>
        </w:tc>
      </w:tr>
      <w:tr w:rsidRPr="005F3357" w:rsidR="005F3357" w:rsidTr="005F3357" w14:paraId="2F599C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5DD095C9" w14:textId="27FDC7A0">
            <w:pPr>
              <w:rPr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8</w:t>
            </w:r>
          </w:p>
        </w:tc>
        <w:tc>
          <w:tcPr>
            <w:tcW w:w="1440" w:type="dxa"/>
          </w:tcPr>
          <w:p w:rsidRPr="005F3357" w:rsidR="008E3485" w:rsidP="00960C8B" w:rsidRDefault="008E3485" w14:paraId="260F2DB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Error</w:t>
            </w:r>
          </w:p>
        </w:tc>
      </w:tr>
    </w:tbl>
    <w:p w:rsidRPr="005F3357" w:rsidR="008E3485" w:rsidRDefault="008E3485" w14:paraId="1BCEE3A3" w14:textId="77777777">
      <w:pPr>
        <w:pStyle w:val="Heading1"/>
        <w:ind w:left="360"/>
        <w:rPr>
          <w:color w:val="44546A" w:themeColor="text2"/>
          <w:lang w:val="en"/>
        </w:rPr>
      </w:pPr>
      <w:bookmarkStart w:name="_Toc71812510" w:id="12"/>
      <w:bookmarkStart w:name="_Toc144841825" w:id="13"/>
      <w:r w:rsidRPr="005F3357">
        <w:rPr>
          <w:color w:val="44546A" w:themeColor="text2"/>
          <w:lang w:val="en"/>
        </w:rPr>
        <w:t>Even or odd</w:t>
      </w:r>
      <w:bookmarkEnd w:id="12"/>
      <w:bookmarkEnd w:id="13"/>
    </w:p>
    <w:p w:rsidRPr="005F3357" w:rsidR="008E3485" w:rsidP="008E3485" w:rsidRDefault="008E3485" w14:paraId="6AFFA2A1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Write a function that receives an integer and prints on the console, whether even or odd. </w:t>
      </w:r>
    </w:p>
    <w:p w:rsidRPr="005F3357" w:rsidR="008E3485" w:rsidP="005F3357" w:rsidRDefault="008E3485" w14:paraId="6C0EE017" w14:textId="77777777">
      <w:pPr>
        <w:rPr>
          <w:rFonts w:asciiTheme="minorHAnsi" w:hAnsiTheme="minorHAnsi" w:cstheme="minorHAnsi"/>
          <w:color w:val="44546A" w:themeColor="text2"/>
        </w:rPr>
      </w:pPr>
      <w:bookmarkStart w:name="_Toc71812511" w:id="14"/>
      <w:r w:rsidRPr="005F3357">
        <w:rPr>
          <w:color w:val="44546A" w:themeColor="text2"/>
          <w:lang w:val="en"/>
        </w:rPr>
        <w:t>Sample input:</w:t>
      </w:r>
      <w:bookmarkEnd w:id="1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460"/>
      </w:tblGrid>
      <w:tr w:rsidRPr="005F3357" w:rsidR="005F3357" w:rsidTr="005F3357" w14:paraId="7F6510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5F3357" w14:paraId="11B7B7E3" w14:textId="44131D47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260" w:type="dxa"/>
          </w:tcPr>
          <w:p w:rsidRPr="005F3357" w:rsidR="008E3485" w:rsidP="00960C8B" w:rsidRDefault="005F3357" w14:paraId="501637BC" w14:textId="75F4E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5F3357" w:rsidTr="005F3357" w14:paraId="07CB93F1" w14:textId="7777777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6347F219" w14:textId="4DE00DB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</w:t>
            </w:r>
          </w:p>
        </w:tc>
        <w:tc>
          <w:tcPr>
            <w:tcW w:w="1260" w:type="dxa"/>
          </w:tcPr>
          <w:p w:rsidRPr="005F3357" w:rsidR="008E3485" w:rsidP="00960C8B" w:rsidRDefault="008E3485" w14:paraId="5A1F8F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even</w:t>
            </w:r>
          </w:p>
        </w:tc>
      </w:tr>
      <w:tr w:rsidRPr="005F3357" w:rsidR="005F3357" w:rsidTr="005F3357" w14:paraId="2186CC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27F73E06" w14:textId="277B9926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</w:t>
            </w:r>
          </w:p>
        </w:tc>
        <w:tc>
          <w:tcPr>
            <w:tcW w:w="1260" w:type="dxa"/>
          </w:tcPr>
          <w:p w:rsidRPr="005F3357" w:rsidR="008E3485" w:rsidP="00960C8B" w:rsidRDefault="008E3485" w14:paraId="53132BD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odd</w:t>
            </w:r>
          </w:p>
        </w:tc>
      </w:tr>
      <w:tr w:rsidRPr="005F3357" w:rsidR="005F3357" w:rsidTr="005F3357" w14:paraId="6616E0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4B64DBF5" w14:textId="4BAF14F4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25</w:t>
            </w:r>
          </w:p>
        </w:tc>
        <w:tc>
          <w:tcPr>
            <w:tcW w:w="1260" w:type="dxa"/>
          </w:tcPr>
          <w:p w:rsidRPr="005F3357" w:rsidR="008E3485" w:rsidP="00960C8B" w:rsidRDefault="008E3485" w14:paraId="77572AE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odd</w:t>
            </w:r>
          </w:p>
        </w:tc>
      </w:tr>
      <w:tr w:rsidRPr="005F3357" w:rsidR="005F3357" w:rsidTr="005F3357" w14:paraId="74CE8C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169C3D70" w14:textId="16C3BFCA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1024</w:t>
            </w:r>
          </w:p>
        </w:tc>
        <w:tc>
          <w:tcPr>
            <w:tcW w:w="1260" w:type="dxa"/>
          </w:tcPr>
          <w:p w:rsidRPr="005F3357" w:rsidR="008E3485" w:rsidP="00960C8B" w:rsidRDefault="008E3485" w14:paraId="02EDB89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even</w:t>
            </w:r>
          </w:p>
        </w:tc>
      </w:tr>
    </w:tbl>
    <w:p w:rsidRPr="005F3357" w:rsidR="008E3485" w:rsidP="005F3357" w:rsidRDefault="008E3485" w14:paraId="32EE5E89" w14:textId="77777777">
      <w:pPr>
        <w:rPr>
          <w:color w:val="44546A" w:themeColor="text2"/>
        </w:rPr>
      </w:pPr>
      <w:bookmarkStart w:name="_Toc71812512" w:id="15"/>
      <w:r w:rsidRPr="005F3357">
        <w:rPr>
          <w:color w:val="44546A" w:themeColor="text2"/>
          <w:lang w:val="en"/>
        </w:rPr>
        <w:t>Guidelines:</w:t>
      </w:r>
      <w:bookmarkEnd w:id="15"/>
    </w:p>
    <w:p w:rsidRPr="005F3357" w:rsidR="008E3485" w:rsidP="008E3485" w:rsidRDefault="008E3485" w14:paraId="7DAD8103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1. Check what is % (operator modulo) </w:t>
      </w:r>
      <w:hyperlink w:history="1" r:id="rId8">
        <w:r w:rsidRPr="005F3357">
          <w:rPr>
            <w:rStyle w:val="Hyperlink"/>
            <w:color w:val="44546A" w:themeColor="text2"/>
            <w:lang w:val="en"/>
          </w:rPr>
          <w:t>https://www.google.com/search?q=modulo</w:t>
        </w:r>
      </w:hyperlink>
    </w:p>
    <w:p w:rsidRPr="005F3357" w:rsidR="008E3485" w:rsidP="008E3485" w:rsidRDefault="008E3485" w14:paraId="043B48BA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2. Check whether the number is even by dividing it by 2 and check whether there is a remainder of the division. Print the output by condition – the text "even":</w:t>
      </w:r>
    </w:p>
    <w:p w:rsidRPr="005F3357" w:rsidR="008E3485" w:rsidP="008E3485" w:rsidRDefault="008E3485" w14:paraId="7161CC21" w14:textId="77777777">
      <w:pPr>
        <w:ind w:left="720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  </w:t>
      </w:r>
      <w:r w:rsidRPr="005F3357">
        <w:rPr>
          <w:noProof/>
          <w:color w:val="44546A" w:themeColor="text2"/>
          <w:lang w:val="en"/>
        </w:rPr>
        <mc:AlternateContent>
          <mc:Choice Requires="wps">
            <w:drawing>
              <wp:inline distT="0" distB="0" distL="0" distR="0" wp14:anchorId="6B9A4EB9" wp14:editId="44707D96">
                <wp:extent cx="2606040" cy="630382"/>
                <wp:effectExtent l="0" t="0" r="22860" b="1778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630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485" w:rsidP="00DA2393" w:rsidRDefault="008E3485" w14:paraId="15D3780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  <w:lang w:val="en"/>
                              </w:rPr>
                              <w:t xml:space="preserve">  if (num % 2 == 0) {</w:t>
                            </w:r>
                          </w:p>
                          <w:p w:rsidR="008E3485" w:rsidP="00DA2393" w:rsidRDefault="008E3485" w14:paraId="6CB0199A" w14:textId="0BDE28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264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  <w:lang w:val="en"/>
                              </w:rPr>
                              <w:t xml:space="preserve">  </w:t>
                            </w:r>
                            <w:r w:rsidR="008006E2">
                              <w:rPr>
                                <w:szCs w:val="24"/>
                                <w:lang w:val="en"/>
                              </w:rPr>
                              <w:t>Console.WriteLine</w:t>
                            </w:r>
                            <w:r>
                              <w:rPr>
                                <w:szCs w:val="24"/>
                                <w:lang w:val="en"/>
                              </w:rPr>
                              <w:t>("even")</w:t>
                            </w:r>
                          </w:p>
                          <w:p w:rsidRPr="00667CCF" w:rsidR="008E3485" w:rsidP="00DA2393" w:rsidRDefault="00DA2393" w14:paraId="3AD31538" w14:textId="245B8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  <w:lang w:val="en"/>
                              </w:rPr>
                              <w:t xml:space="preserve">  </w:t>
                            </w:r>
                            <w:r w:rsidR="008E3485">
                              <w:rPr>
                                <w:szCs w:val="24"/>
                                <w:lang w:val="en"/>
                              </w:rPr>
                              <w:t>}</w:t>
                            </w:r>
                          </w:p>
                          <w:p w:rsidRPr="00E9140D" w:rsidR="008E3485" w:rsidP="008E3485" w:rsidRDefault="008E3485" w14:paraId="4EE1CAF4" w14:textId="6EA178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57EDC1B4">
              <v:shapetype id="_x0000_t202" coordsize="21600,21600" o:spt="202" path="m,l,21600r21600,l21600,xe" w14:anchorId="6B9A4EB9">
                <v:stroke joinstyle="miter"/>
                <v:path gradientshapeok="t" o:connecttype="rect"/>
              </v:shapetype>
              <v:shape id="Text Box 2" style="width:205.2pt;height:4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#44546a [3215]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">
                <v:textbox>
                  <w:txbxContent>
                    <w:p w:rsidR="008E3485" w:rsidP="00DA2393" w:rsidRDefault="008E3485" w14:paraId="542CD0F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szCs w:val="24"/>
                          <w:lang w:val="en"/>
                        </w:rPr>
                        <w:t xml:space="preserve">  if (num % 2 == 0) {</w:t>
                      </w:r>
                    </w:p>
                    <w:p w:rsidR="008E3485" w:rsidP="00DA2393" w:rsidRDefault="008E3485" w14:paraId="65DD0097" w14:textId="0BDE28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264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szCs w:val="24"/>
                          <w:lang w:val="en"/>
                        </w:rPr>
                        <w:t xml:space="preserve">  </w:t>
                      </w:r>
                      <w:r w:rsidR="008006E2">
                        <w:rPr>
                          <w:szCs w:val="24"/>
                          <w:lang w:val="en"/>
                        </w:rPr>
                        <w:t>Console.WriteLine</w:t>
                      </w:r>
                      <w:r>
                        <w:rPr>
                          <w:szCs w:val="24"/>
                          <w:lang w:val="en"/>
                        </w:rPr>
                        <w:t>("even")</w:t>
                      </w:r>
                    </w:p>
                    <w:p w:rsidRPr="00667CCF" w:rsidR="008E3485" w:rsidP="00DA2393" w:rsidRDefault="00DA2393" w14:paraId="6440EC07" w14:textId="245B8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szCs w:val="24"/>
                          <w:lang w:val="en"/>
                        </w:rPr>
                        <w:t xml:space="preserve">  </w:t>
                      </w:r>
                      <w:r w:rsidR="008E3485">
                        <w:rPr>
                          <w:szCs w:val="24"/>
                          <w:lang w:val="en"/>
                        </w:rPr>
                        <w:t>}</w:t>
                      </w:r>
                    </w:p>
                    <w:p w:rsidRPr="00E9140D" w:rsidR="008E3485" w:rsidP="008E3485" w:rsidRDefault="008E3485" w14:paraId="672A6659" w14:textId="6EA178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Pr="005F3357" w:rsidR="008E3485" w:rsidP="008E3485" w:rsidRDefault="008E3485" w14:paraId="4FE0EF8B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3. Otherwise, print "odd"</w:t>
      </w:r>
    </w:p>
    <w:p w:rsidRPr="005F3357" w:rsidR="008E3485" w:rsidRDefault="008E3485" w14:paraId="03529485" w14:textId="77777777">
      <w:pPr>
        <w:pStyle w:val="Heading1"/>
        <w:ind w:left="360"/>
        <w:rPr>
          <w:color w:val="44546A" w:themeColor="text2"/>
          <w:lang w:val="en"/>
        </w:rPr>
      </w:pPr>
      <w:bookmarkStart w:name="_Toc71812513" w:id="16"/>
      <w:bookmarkStart w:name="_Toc144841826" w:id="17"/>
      <w:r w:rsidRPr="005F3357">
        <w:rPr>
          <w:color w:val="44546A" w:themeColor="text2"/>
          <w:lang w:val="en"/>
        </w:rPr>
        <w:t>Speed</w:t>
      </w:r>
      <w:bookmarkEnd w:id="16"/>
      <w:bookmarkEnd w:id="17"/>
    </w:p>
    <w:p w:rsidRPr="005F3357" w:rsidR="008E3485" w:rsidP="008E3485" w:rsidRDefault="008E3485" w14:paraId="121870CF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Write a program that receives speed (real number) and prints speed information. </w:t>
      </w:r>
    </w:p>
    <w:p w:rsidRPr="005F3357" w:rsidR="008E3485" w:rsidRDefault="008E3485" w14:paraId="4EAC7B69" w14:textId="77777777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At </w:t>
      </w:r>
      <w:r w:rsidRPr="005F3357">
        <w:rPr>
          <w:b/>
          <w:bCs/>
          <w:color w:val="44546A" w:themeColor="text2"/>
          <w:lang w:val="en"/>
        </w:rPr>
        <w:t>speeds up to 10 (inclusive)</w:t>
      </w:r>
      <w:r w:rsidRPr="005F3357">
        <w:rPr>
          <w:color w:val="44546A" w:themeColor="text2"/>
          <w:lang w:val="en"/>
        </w:rPr>
        <w:t xml:space="preserve"> print "</w:t>
      </w:r>
      <w:r w:rsidRPr="005F3357">
        <w:rPr>
          <w:b/>
          <w:bCs/>
          <w:color w:val="44546A" w:themeColor="text2"/>
          <w:lang w:val="en"/>
        </w:rPr>
        <w:t>slow</w:t>
      </w:r>
      <w:r w:rsidRPr="005F3357">
        <w:rPr>
          <w:color w:val="44546A" w:themeColor="text2"/>
          <w:lang w:val="en"/>
        </w:rPr>
        <w:t xml:space="preserve">". </w:t>
      </w:r>
    </w:p>
    <w:p w:rsidRPr="005F3357" w:rsidR="008E3485" w:rsidRDefault="008E3485" w14:paraId="4A073D31" w14:textId="77777777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At speeds above </w:t>
      </w:r>
      <w:r w:rsidRPr="005F3357">
        <w:rPr>
          <w:b/>
          <w:bCs/>
          <w:color w:val="44546A" w:themeColor="text2"/>
          <w:lang w:val="en"/>
        </w:rPr>
        <w:t>10</w:t>
      </w:r>
      <w:r w:rsidRPr="005F3357">
        <w:rPr>
          <w:color w:val="44546A" w:themeColor="text2"/>
          <w:lang w:val="en"/>
        </w:rPr>
        <w:t xml:space="preserve"> and up to </w:t>
      </w:r>
      <w:r w:rsidRPr="005F3357">
        <w:rPr>
          <w:b/>
          <w:bCs/>
          <w:color w:val="44546A" w:themeColor="text2"/>
          <w:lang w:val="en"/>
        </w:rPr>
        <w:t>60</w:t>
      </w:r>
      <w:r w:rsidRPr="005F3357">
        <w:rPr>
          <w:color w:val="44546A" w:themeColor="text2"/>
          <w:lang w:val="en"/>
        </w:rPr>
        <w:t xml:space="preserve"> print "</w:t>
      </w:r>
      <w:r w:rsidRPr="005F3357">
        <w:rPr>
          <w:b/>
          <w:bCs/>
          <w:color w:val="44546A" w:themeColor="text2"/>
          <w:lang w:val="en"/>
        </w:rPr>
        <w:t>average</w:t>
      </w:r>
      <w:r w:rsidRPr="005F3357">
        <w:rPr>
          <w:color w:val="44546A" w:themeColor="text2"/>
          <w:lang w:val="en"/>
        </w:rPr>
        <w:t xml:space="preserve">". </w:t>
      </w:r>
    </w:p>
    <w:p w:rsidRPr="005F3357" w:rsidR="008E3485" w:rsidRDefault="008E3485" w14:paraId="12C356AC" w14:textId="3C9BD5A6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At speeds above </w:t>
      </w:r>
      <w:r w:rsidRPr="005F3357">
        <w:rPr>
          <w:b/>
          <w:bCs/>
          <w:color w:val="44546A" w:themeColor="text2"/>
          <w:lang w:val="en"/>
        </w:rPr>
        <w:t>60</w:t>
      </w:r>
      <w:r w:rsidRPr="005F3357">
        <w:rPr>
          <w:color w:val="44546A" w:themeColor="text2"/>
          <w:lang w:val="en"/>
        </w:rPr>
        <w:t xml:space="preserve"> and up to </w:t>
      </w:r>
      <w:r w:rsidRPr="005F3357" w:rsidR="00401CB2">
        <w:rPr>
          <w:b/>
          <w:bCs/>
          <w:color w:val="44546A" w:themeColor="text2"/>
          <w:lang w:val="en"/>
        </w:rPr>
        <w:t>120</w:t>
      </w:r>
      <w:r w:rsidRPr="005F3357" w:rsidR="00401CB2">
        <w:rPr>
          <w:color w:val="44546A" w:themeColor="text2"/>
          <w:lang w:val="en"/>
        </w:rPr>
        <w:t>, print</w:t>
      </w:r>
      <w:r w:rsidRPr="005F3357">
        <w:rPr>
          <w:color w:val="44546A" w:themeColor="text2"/>
          <w:lang w:val="en"/>
        </w:rPr>
        <w:t xml:space="preserve"> "</w:t>
      </w:r>
      <w:r w:rsidRPr="005F3357">
        <w:rPr>
          <w:b/>
          <w:bCs/>
          <w:color w:val="44546A" w:themeColor="text2"/>
          <w:lang w:val="en"/>
        </w:rPr>
        <w:t>fast</w:t>
      </w:r>
      <w:r w:rsidRPr="005F3357">
        <w:rPr>
          <w:color w:val="44546A" w:themeColor="text2"/>
          <w:lang w:val="en"/>
        </w:rPr>
        <w:t xml:space="preserve">". </w:t>
      </w:r>
    </w:p>
    <w:p w:rsidRPr="005F3357" w:rsidR="008E3485" w:rsidRDefault="008E3485" w14:paraId="6AE0BE1A" w14:textId="41601AEB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At speeds above </w:t>
      </w:r>
      <w:r w:rsidRPr="005F3357">
        <w:rPr>
          <w:b/>
          <w:bCs/>
          <w:color w:val="44546A" w:themeColor="text2"/>
          <w:lang w:val="en"/>
        </w:rPr>
        <w:t>120</w:t>
      </w:r>
      <w:r w:rsidRPr="005F3357">
        <w:rPr>
          <w:color w:val="44546A" w:themeColor="text2"/>
          <w:lang w:val="en"/>
        </w:rPr>
        <w:t xml:space="preserve"> and up to </w:t>
      </w:r>
      <w:r w:rsidRPr="005F3357">
        <w:rPr>
          <w:b/>
          <w:bCs/>
          <w:color w:val="44546A" w:themeColor="text2"/>
          <w:lang w:val="en"/>
        </w:rPr>
        <w:t>160</w:t>
      </w:r>
      <w:r w:rsidRPr="005F3357">
        <w:rPr>
          <w:color w:val="44546A" w:themeColor="text2"/>
          <w:lang w:val="en"/>
        </w:rPr>
        <w:t>, print "</w:t>
      </w:r>
      <w:r w:rsidRPr="005F3357">
        <w:rPr>
          <w:b/>
          <w:bCs/>
          <w:color w:val="44546A" w:themeColor="text2"/>
          <w:lang w:val="en"/>
        </w:rPr>
        <w:t>super-fast</w:t>
      </w:r>
      <w:r w:rsidRPr="005F3357">
        <w:rPr>
          <w:color w:val="44546A" w:themeColor="text2"/>
          <w:lang w:val="en"/>
        </w:rPr>
        <w:t>".</w:t>
      </w:r>
    </w:p>
    <w:p w:rsidRPr="005F3357" w:rsidR="008E3485" w:rsidRDefault="008E3485" w14:paraId="4AE9DF6F" w14:textId="77777777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At higher speeds, print "</w:t>
      </w:r>
      <w:r w:rsidRPr="005F3357">
        <w:rPr>
          <w:b/>
          <w:bCs/>
          <w:color w:val="44546A" w:themeColor="text2"/>
          <w:lang w:val="en"/>
        </w:rPr>
        <w:t>turbo-fast</w:t>
      </w:r>
      <w:r w:rsidRPr="005F3357">
        <w:rPr>
          <w:color w:val="44546A" w:themeColor="text2"/>
          <w:lang w:val="en"/>
        </w:rPr>
        <w:t xml:space="preserve">". </w:t>
      </w:r>
    </w:p>
    <w:p w:rsidRPr="005F3357" w:rsidR="008E3485" w:rsidP="005F3357" w:rsidRDefault="008E3485" w14:paraId="092D860F" w14:textId="77777777">
      <w:pPr>
        <w:rPr>
          <w:rFonts w:asciiTheme="minorHAnsi" w:hAnsiTheme="minorHAnsi" w:cstheme="minorHAnsi"/>
          <w:color w:val="44546A" w:themeColor="text2"/>
        </w:rPr>
      </w:pPr>
      <w:bookmarkStart w:name="_Toc71812514" w:id="18"/>
      <w:r w:rsidRPr="005F3357">
        <w:rPr>
          <w:color w:val="44546A" w:themeColor="text2"/>
          <w:lang w:val="en"/>
        </w:rPr>
        <w:t>Sample input:</w:t>
      </w:r>
      <w:bookmarkEnd w:id="18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Pr="005F3357" w:rsidR="005F3357" w:rsidTr="005F3357" w14:paraId="06745A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5F3357" w14:paraId="327CB408" w14:textId="1FFCD9AA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620" w:type="dxa"/>
          </w:tcPr>
          <w:p w:rsidRPr="005F3357" w:rsidR="008E3485" w:rsidP="00960C8B" w:rsidRDefault="005F3357" w14:paraId="751374CA" w14:textId="582AB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5F3357" w:rsidTr="005F3357" w14:paraId="4CDDA18F" w14:textId="7777777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38B06BEF" w14:textId="2A8EB611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10</w:t>
            </w:r>
          </w:p>
        </w:tc>
        <w:tc>
          <w:tcPr>
            <w:tcW w:w="1620" w:type="dxa"/>
          </w:tcPr>
          <w:p w:rsidRPr="005F3357" w:rsidR="008E3485" w:rsidP="00960C8B" w:rsidRDefault="008E3485" w14:paraId="632992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slow</w:t>
            </w:r>
          </w:p>
        </w:tc>
      </w:tr>
      <w:tr w:rsidRPr="005F3357" w:rsidR="005F3357" w:rsidTr="005F3357" w14:paraId="4021D7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6D8BB6C6" w14:textId="3FEB6418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59</w:t>
            </w:r>
          </w:p>
        </w:tc>
        <w:tc>
          <w:tcPr>
            <w:tcW w:w="1620" w:type="dxa"/>
          </w:tcPr>
          <w:p w:rsidRPr="005F3357" w:rsidR="008E3485" w:rsidP="00960C8B" w:rsidRDefault="008E3485" w14:paraId="23EFC33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average</w:t>
            </w:r>
          </w:p>
        </w:tc>
      </w:tr>
      <w:tr w:rsidRPr="005F3357" w:rsidR="005F3357" w:rsidTr="005F3357" w14:paraId="182AEC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6D682D7F" w14:textId="446BD638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120</w:t>
            </w:r>
          </w:p>
        </w:tc>
        <w:tc>
          <w:tcPr>
            <w:tcW w:w="1620" w:type="dxa"/>
          </w:tcPr>
          <w:p w:rsidRPr="005F3357" w:rsidR="008E3485" w:rsidP="00960C8B" w:rsidRDefault="008E3485" w14:paraId="50A655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fast</w:t>
            </w:r>
          </w:p>
        </w:tc>
      </w:tr>
      <w:tr w:rsidRPr="005F3357" w:rsidR="005F3357" w:rsidTr="005F3357" w14:paraId="53BB2B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41CABA54" w14:textId="7805F297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121</w:t>
            </w:r>
          </w:p>
        </w:tc>
        <w:tc>
          <w:tcPr>
            <w:tcW w:w="1620" w:type="dxa"/>
          </w:tcPr>
          <w:p w:rsidRPr="005F3357" w:rsidR="008E3485" w:rsidP="00960C8B" w:rsidRDefault="008E3485" w14:paraId="195B042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super-fast</w:t>
            </w:r>
          </w:p>
        </w:tc>
      </w:tr>
      <w:tr w:rsidRPr="005F3357" w:rsidR="005F3357" w:rsidTr="005F3357" w14:paraId="118808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4E8582B3" w14:textId="1738794D">
            <w:pPr>
              <w:rPr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183</w:t>
            </w:r>
          </w:p>
        </w:tc>
        <w:tc>
          <w:tcPr>
            <w:tcW w:w="1620" w:type="dxa"/>
          </w:tcPr>
          <w:p w:rsidRPr="005F3357" w:rsidR="008E3485" w:rsidP="00960C8B" w:rsidRDefault="008E3485" w14:paraId="72F3E43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turbo-fast</w:t>
            </w:r>
          </w:p>
        </w:tc>
      </w:tr>
    </w:tbl>
    <w:p w:rsidRPr="005F3357" w:rsidR="008E3485" w:rsidRDefault="008E3485" w14:paraId="2AC83D15" w14:textId="77777777">
      <w:pPr>
        <w:pStyle w:val="Heading1"/>
        <w:ind w:left="360"/>
        <w:rPr>
          <w:color w:val="44546A" w:themeColor="text2"/>
          <w:lang w:val="en"/>
        </w:rPr>
      </w:pPr>
      <w:bookmarkStart w:name="_Toc71812515" w:id="19"/>
      <w:bookmarkStart w:name="_Toc144841827" w:id="20"/>
      <w:r w:rsidRPr="005F3357">
        <w:rPr>
          <w:color w:val="44546A" w:themeColor="text2"/>
          <w:lang w:val="en"/>
        </w:rPr>
        <w:t>Alarm after 15 minutes</w:t>
      </w:r>
      <w:bookmarkEnd w:id="19"/>
      <w:bookmarkEnd w:id="20"/>
    </w:p>
    <w:p w:rsidRPr="005F3357" w:rsidR="008E3485" w:rsidP="008E3485" w:rsidRDefault="008E3485" w14:paraId="5EDC16B5" w14:textId="43DCBAB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Write a function that takes an hour and minutes of a 24-hour day and calculates what time it will be after 15 minutes. Print the result in </w:t>
      </w:r>
      <w:r w:rsidRPr="005F3357" w:rsidR="00401CB2">
        <w:rPr>
          <w:color w:val="44546A" w:themeColor="text2"/>
          <w:lang w:val="en"/>
        </w:rPr>
        <w:t>hours: minutes</w:t>
      </w:r>
      <w:r w:rsidRPr="005F3357">
        <w:rPr>
          <w:color w:val="44546A" w:themeColor="text2"/>
          <w:lang w:val="en"/>
        </w:rPr>
        <w:t xml:space="preserve"> format. </w:t>
      </w:r>
    </w:p>
    <w:p w:rsidRPr="005F3357" w:rsidR="008E3485" w:rsidP="008E3485" w:rsidRDefault="008E3485" w14:paraId="3C6013EB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Hours are always between 0 and 23, and minutes are always between 0 and 59. Hours are written in one or two digits. </w:t>
      </w:r>
    </w:p>
    <w:p w:rsidRPr="005F3357" w:rsidR="008E3485" w:rsidP="008E3485" w:rsidRDefault="008E3485" w14:paraId="4CE8E301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Minutes are always written with two digits, with a leading zero when necessary.</w:t>
      </w:r>
    </w:p>
    <w:p w:rsidR="008006E2" w:rsidP="005F3357" w:rsidRDefault="008E3485" w14:paraId="1D612EAB" w14:textId="7BD946BB">
      <w:pPr>
        <w:rPr>
          <w:lang w:val="en-US"/>
        </w:rPr>
      </w:pPr>
      <w:r w:rsidRPr="005F3357">
        <w:rPr>
          <w:color w:val="44546A" w:themeColor="text2"/>
          <w:lang w:val="en"/>
        </w:rPr>
        <w:t xml:space="preserve">Try to find out how to add 0s in front of a number here: </w:t>
      </w:r>
      <w:bookmarkStart w:name="_Toc71812516" w:id="21"/>
      <w:r w:rsidR="008006E2">
        <w:fldChar w:fldCharType="begin"/>
      </w:r>
      <w:r w:rsidR="008006E2">
        <w:instrText>HYPERLINK "</w:instrText>
      </w:r>
      <w:r w:rsidRPr="008006E2" w:rsidR="008006E2">
        <w:instrText>https://www.google.com/search?q=c%23+print+with+leading+zero</w:instrText>
      </w:r>
      <w:r w:rsidR="008006E2">
        <w:instrText>"</w:instrText>
      </w:r>
      <w:r w:rsidR="008006E2">
        <w:fldChar w:fldCharType="separate"/>
      </w:r>
      <w:r w:rsidRPr="00474AAF" w:rsidR="008006E2">
        <w:rPr>
          <w:rStyle w:val="Hyperlink"/>
        </w:rPr>
        <w:t>https://www.google.com/search?q=c%23+print+with+leading+zero</w:t>
      </w:r>
      <w:r w:rsidR="008006E2">
        <w:fldChar w:fldCharType="end"/>
      </w:r>
    </w:p>
    <w:p w:rsidRPr="005F3357" w:rsidR="008E3485" w:rsidP="005F3357" w:rsidRDefault="008E3485" w14:paraId="0E723E38" w14:textId="03E5AE6D">
      <w:pPr>
        <w:rPr>
          <w:rFonts w:asciiTheme="minorHAnsi" w:hAnsiTheme="minorHAnsi" w:cstheme="minorHAnsi"/>
          <w:color w:val="44546A" w:themeColor="text2"/>
        </w:rPr>
      </w:pPr>
      <w:r w:rsidRPr="005F3357">
        <w:rPr>
          <w:color w:val="44546A" w:themeColor="text2"/>
          <w:lang w:val="en"/>
        </w:rPr>
        <w:t>Sample input:</w:t>
      </w:r>
      <w:bookmarkEnd w:id="21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Pr="005F3357" w:rsidR="005F3357" w:rsidTr="005F3357" w14:paraId="08F970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5F3357" w14:paraId="4FC99B45" w14:textId="58768EC1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620" w:type="dxa"/>
          </w:tcPr>
          <w:p w:rsidRPr="005F3357" w:rsidR="008E3485" w:rsidP="00960C8B" w:rsidRDefault="005F3357" w14:paraId="0456975D" w14:textId="4B26D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5F3357" w:rsidTr="005F3357" w14:paraId="4410659A" w14:textId="7777777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DA2393" w:rsidP="00960C8B" w:rsidRDefault="008E3485" w14:paraId="13765441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</w:t>
            </w:r>
          </w:p>
          <w:p w:rsidRPr="005F3357" w:rsidR="008E3485" w:rsidP="00960C8B" w:rsidRDefault="008E3485" w14:paraId="645CB9CE" w14:textId="2A763259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47</w:t>
            </w:r>
          </w:p>
        </w:tc>
        <w:tc>
          <w:tcPr>
            <w:tcW w:w="1620" w:type="dxa"/>
          </w:tcPr>
          <w:p w:rsidRPr="005F3357" w:rsidR="008E3485" w:rsidP="00960C8B" w:rsidRDefault="008E3485" w14:paraId="54510A9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2:02</w:t>
            </w:r>
          </w:p>
        </w:tc>
      </w:tr>
      <w:tr w:rsidRPr="005F3357" w:rsidR="005F3357" w:rsidTr="005F3357" w14:paraId="48ABB0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DA2393" w:rsidP="00960C8B" w:rsidRDefault="008E3485" w14:paraId="12192A79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</w:t>
            </w:r>
          </w:p>
          <w:p w:rsidRPr="005F3357" w:rsidR="008E3485" w:rsidP="00960C8B" w:rsidRDefault="008E3485" w14:paraId="44168C80" w14:textId="0BA69E72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</w:t>
            </w:r>
          </w:p>
        </w:tc>
        <w:tc>
          <w:tcPr>
            <w:tcW w:w="1620" w:type="dxa"/>
          </w:tcPr>
          <w:p w:rsidRPr="005F3357" w:rsidR="008E3485" w:rsidP="00960C8B" w:rsidRDefault="008E3485" w14:paraId="3018F6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0:17</w:t>
            </w:r>
          </w:p>
        </w:tc>
      </w:tr>
      <w:tr w:rsidRPr="005F3357" w:rsidR="005F3357" w:rsidTr="005F3357" w14:paraId="770ECB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DA2393" w:rsidP="00960C8B" w:rsidRDefault="008E3485" w14:paraId="302FB012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23</w:t>
            </w:r>
          </w:p>
          <w:p w:rsidRPr="005F3357" w:rsidR="008E3485" w:rsidP="00960C8B" w:rsidRDefault="008E3485" w14:paraId="7D99EC0C" w14:textId="70A2CA16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59</w:t>
            </w:r>
          </w:p>
        </w:tc>
        <w:tc>
          <w:tcPr>
            <w:tcW w:w="1620" w:type="dxa"/>
          </w:tcPr>
          <w:p w:rsidRPr="005F3357" w:rsidR="008E3485" w:rsidP="00960C8B" w:rsidRDefault="008E3485" w14:paraId="150189C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0:14</w:t>
            </w:r>
          </w:p>
        </w:tc>
      </w:tr>
      <w:tr w:rsidRPr="005F3357" w:rsidR="005F3357" w:rsidTr="005F3357" w14:paraId="2BE642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DA2393" w:rsidP="00960C8B" w:rsidRDefault="008E3485" w14:paraId="5B4CABBE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11</w:t>
            </w:r>
          </w:p>
          <w:p w:rsidRPr="005F3357" w:rsidR="008E3485" w:rsidP="00960C8B" w:rsidRDefault="008E3485" w14:paraId="0DB49410" w14:textId="44DC87A5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07</w:t>
            </w:r>
          </w:p>
        </w:tc>
        <w:tc>
          <w:tcPr>
            <w:tcW w:w="1620" w:type="dxa"/>
          </w:tcPr>
          <w:p w:rsidRPr="005F3357" w:rsidR="008E3485" w:rsidP="00960C8B" w:rsidRDefault="008E3485" w14:paraId="63A0D3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11:22</w:t>
            </w:r>
          </w:p>
        </w:tc>
      </w:tr>
      <w:tr w:rsidRPr="005F3357" w:rsidR="005F3357" w:rsidTr="005F3357" w14:paraId="1D860E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DA2393" w:rsidP="00960C8B" w:rsidRDefault="008E3485" w14:paraId="7575F2E3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12</w:t>
            </w:r>
          </w:p>
          <w:p w:rsidRPr="005F3357" w:rsidR="008E3485" w:rsidP="00960C8B" w:rsidRDefault="008E3485" w14:paraId="3B82FBF9" w14:textId="7422C895">
            <w:pPr>
              <w:rPr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48</w:t>
            </w:r>
          </w:p>
        </w:tc>
        <w:tc>
          <w:tcPr>
            <w:tcW w:w="1620" w:type="dxa"/>
          </w:tcPr>
          <w:p w:rsidRPr="005F3357" w:rsidR="008E3485" w:rsidP="00960C8B" w:rsidRDefault="008E3485" w14:paraId="2B0944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13:03</w:t>
            </w:r>
          </w:p>
        </w:tc>
      </w:tr>
    </w:tbl>
    <w:p w:rsidRPr="005F3357" w:rsidR="008E3485" w:rsidRDefault="008E3485" w14:paraId="3AF5B67D" w14:textId="77777777">
      <w:pPr>
        <w:pStyle w:val="Heading1"/>
        <w:ind w:left="360"/>
        <w:rPr>
          <w:color w:val="44546A" w:themeColor="text2"/>
          <w:lang w:val="en"/>
        </w:rPr>
      </w:pPr>
      <w:bookmarkStart w:name="_Toc71812518" w:id="22"/>
      <w:bookmarkStart w:name="_Toc144841828" w:id="23"/>
      <w:r w:rsidRPr="005F3357">
        <w:rPr>
          <w:color w:val="44546A" w:themeColor="text2"/>
          <w:lang w:val="en"/>
        </w:rPr>
        <w:t>Address by age and gender</w:t>
      </w:r>
      <w:bookmarkEnd w:id="22"/>
      <w:bookmarkEnd w:id="23"/>
    </w:p>
    <w:p w:rsidRPr="005F3357" w:rsidR="008E3485" w:rsidP="008E3485" w:rsidRDefault="008E3485" w14:paraId="7F66B0B3" w14:textId="77777777">
      <w:pPr>
        <w:rPr>
          <w:noProof/>
          <w:color w:val="44546A" w:themeColor="text2"/>
        </w:rPr>
      </w:pPr>
      <w:r w:rsidRPr="005F3357">
        <w:rPr>
          <w:noProof/>
          <w:color w:val="44546A" w:themeColor="text2"/>
          <w:lang w:val="en"/>
        </w:rPr>
        <w:t>Write a console program that assumes age (real number) and gender ('m' or 'f'), and prints a reference among the following:</w:t>
      </w:r>
    </w:p>
    <w:p w:rsidRPr="005F3357" w:rsidR="008E3485" w:rsidRDefault="008E3485" w14:paraId="2195B452" w14:textId="77777777">
      <w:pPr>
        <w:pStyle w:val="ListParagraph"/>
        <w:numPr>
          <w:ilvl w:val="0"/>
          <w:numId w:val="7"/>
        </w:numPr>
        <w:spacing w:line="276" w:lineRule="auto"/>
        <w:rPr>
          <w:noProof/>
          <w:color w:val="44546A" w:themeColor="text2"/>
        </w:rPr>
      </w:pPr>
      <w:r w:rsidRPr="005F3357">
        <w:rPr>
          <w:noProof/>
          <w:color w:val="44546A" w:themeColor="text2"/>
          <w:lang w:val="en"/>
        </w:rPr>
        <w:t>"Mr." — male (sex 'm') 16 years of age or older</w:t>
      </w:r>
    </w:p>
    <w:p w:rsidRPr="005F3357" w:rsidR="008E3485" w:rsidRDefault="008E3485" w14:paraId="073379D8" w14:textId="77777777">
      <w:pPr>
        <w:pStyle w:val="ListParagraph"/>
        <w:numPr>
          <w:ilvl w:val="0"/>
          <w:numId w:val="7"/>
        </w:numPr>
        <w:spacing w:line="276" w:lineRule="auto"/>
        <w:rPr>
          <w:noProof/>
          <w:color w:val="44546A" w:themeColor="text2"/>
        </w:rPr>
      </w:pPr>
      <w:r w:rsidRPr="005F3357">
        <w:rPr>
          <w:noProof/>
          <w:color w:val="44546A" w:themeColor="text2"/>
          <w:lang w:val="en"/>
        </w:rPr>
        <w:t>"Master" – boy (gender 'm') under 16 years</w:t>
      </w:r>
    </w:p>
    <w:p w:rsidRPr="005F3357" w:rsidR="008E3485" w:rsidRDefault="008E3485" w14:paraId="5CD614F4" w14:textId="77777777">
      <w:pPr>
        <w:pStyle w:val="ListParagraph"/>
        <w:numPr>
          <w:ilvl w:val="0"/>
          <w:numId w:val="7"/>
        </w:numPr>
        <w:spacing w:line="276" w:lineRule="auto"/>
        <w:rPr>
          <w:noProof/>
          <w:color w:val="44546A" w:themeColor="text2"/>
        </w:rPr>
      </w:pPr>
      <w:r w:rsidRPr="005F3357">
        <w:rPr>
          <w:noProof/>
          <w:color w:val="44546A" w:themeColor="text2"/>
          <w:lang w:val="en"/>
        </w:rPr>
        <w:t>"Ms." — woman (sex 'f') 16 years of age or older</w:t>
      </w:r>
    </w:p>
    <w:p w:rsidRPr="008006E2" w:rsidR="008E3485" w:rsidP="005F3357" w:rsidRDefault="008E3485" w14:paraId="32FE0470" w14:textId="14569687">
      <w:pPr>
        <w:pStyle w:val="ListParagraph"/>
        <w:numPr>
          <w:ilvl w:val="0"/>
          <w:numId w:val="7"/>
        </w:numPr>
        <w:spacing w:line="276" w:lineRule="auto"/>
        <w:rPr>
          <w:color w:val="44546A" w:themeColor="text2"/>
          <w:szCs w:val="24"/>
        </w:rPr>
      </w:pPr>
      <w:r w:rsidRPr="005F3357">
        <w:rPr>
          <w:noProof/>
          <w:color w:val="44546A" w:themeColor="text2"/>
          <w:lang w:val="en"/>
        </w:rPr>
        <w:t>"Miss" – girl (gender 'f') under 16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5"/>
        <w:gridCol w:w="1800"/>
      </w:tblGrid>
      <w:tr w:rsidRPr="005F3357" w:rsidR="005F3357" w:rsidTr="005F3357" w14:paraId="09C8FA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5F3357" w:rsidR="008E3485" w:rsidP="00960C8B" w:rsidRDefault="005F3357" w14:paraId="55FD043E" w14:textId="1BC962D5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800" w:type="dxa"/>
          </w:tcPr>
          <w:p w:rsidRPr="005F3357" w:rsidR="008E3485" w:rsidP="00960C8B" w:rsidRDefault="005F3357" w14:paraId="6698AA45" w14:textId="2A446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5F3357" w:rsidTr="005F3357" w14:paraId="6A7F2E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DA2393" w:rsidP="00960C8B" w:rsidRDefault="008E3485" w14:paraId="7EC00220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14</w:t>
            </w:r>
          </w:p>
          <w:p w:rsidRPr="005F3357" w:rsidR="008E3485" w:rsidP="00960C8B" w:rsidRDefault="008E3485" w14:paraId="7E40B2C2" w14:textId="1057435D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</w:t>
            </w:r>
          </w:p>
        </w:tc>
        <w:tc>
          <w:tcPr>
            <w:tcW w:w="1800" w:type="dxa"/>
          </w:tcPr>
          <w:p w:rsidRPr="005F3357" w:rsidR="008E3485" w:rsidP="00960C8B" w:rsidRDefault="008E3485" w14:paraId="1316BDE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Miss</w:t>
            </w:r>
          </w:p>
        </w:tc>
      </w:tr>
      <w:tr w:rsidRPr="005F3357" w:rsidR="005F3357" w:rsidTr="005F3357" w14:paraId="05E820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DA2393" w:rsidP="00960C8B" w:rsidRDefault="008E3485" w14:paraId="6C3E91BC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17</w:t>
            </w:r>
          </w:p>
          <w:p w:rsidRPr="005F3357" w:rsidR="008E3485" w:rsidP="00960C8B" w:rsidRDefault="008E3485" w14:paraId="2C36A59D" w14:textId="72DB905F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</w:t>
            </w:r>
          </w:p>
        </w:tc>
        <w:tc>
          <w:tcPr>
            <w:tcW w:w="1800" w:type="dxa"/>
          </w:tcPr>
          <w:p w:rsidRPr="005F3357" w:rsidR="008E3485" w:rsidP="00960C8B" w:rsidRDefault="008E3485" w14:paraId="477C48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Mr.</w:t>
            </w:r>
          </w:p>
        </w:tc>
      </w:tr>
      <w:tr w:rsidRPr="005F3357" w:rsidR="005F3357" w:rsidTr="005F3357" w14:paraId="5016E8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DA2393" w:rsidP="00960C8B" w:rsidRDefault="008E3485" w14:paraId="3575E5BF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10</w:t>
            </w:r>
          </w:p>
          <w:p w:rsidRPr="005F3357" w:rsidR="008E3485" w:rsidP="00960C8B" w:rsidRDefault="008E3485" w14:paraId="35416FF7" w14:textId="576E1704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</w:t>
            </w:r>
          </w:p>
        </w:tc>
        <w:tc>
          <w:tcPr>
            <w:tcW w:w="1800" w:type="dxa"/>
          </w:tcPr>
          <w:p w:rsidRPr="005F3357" w:rsidR="008E3485" w:rsidP="00960C8B" w:rsidRDefault="008E3485" w14:paraId="2A711A9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Master</w:t>
            </w:r>
          </w:p>
        </w:tc>
      </w:tr>
      <w:tr w:rsidRPr="005F3357" w:rsidR="005F3357" w:rsidTr="005F3357" w14:paraId="467134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DA2393" w:rsidP="00960C8B" w:rsidRDefault="008E3485" w14:paraId="77806594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32</w:t>
            </w:r>
          </w:p>
          <w:p w:rsidRPr="005F3357" w:rsidR="008E3485" w:rsidP="00960C8B" w:rsidRDefault="008E3485" w14:paraId="19E6478C" w14:textId="779057AC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</w:t>
            </w:r>
          </w:p>
        </w:tc>
        <w:tc>
          <w:tcPr>
            <w:tcW w:w="1800" w:type="dxa"/>
          </w:tcPr>
          <w:p w:rsidRPr="005F3357" w:rsidR="008E3485" w:rsidP="00960C8B" w:rsidRDefault="008E3485" w14:paraId="3253730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Ms.</w:t>
            </w:r>
          </w:p>
        </w:tc>
      </w:tr>
    </w:tbl>
    <w:p w:rsidRPr="005F3357" w:rsidR="008E3485" w:rsidP="008E3485" w:rsidRDefault="008E3485" w14:paraId="00029096" w14:textId="77777777">
      <w:pPr>
        <w:rPr>
          <w:color w:val="44546A" w:themeColor="text2"/>
        </w:rPr>
      </w:pPr>
      <w:bookmarkStart w:name="_Toc71812520" w:id="24"/>
    </w:p>
    <w:p w:rsidRPr="005F3357" w:rsidR="008E3485" w:rsidP="008E3485" w:rsidRDefault="008E3485" w14:paraId="7D71793E" w14:textId="77777777">
      <w:pPr>
        <w:rPr>
          <w:color w:val="44546A" w:themeColor="text2"/>
        </w:rPr>
      </w:pPr>
      <w:r w:rsidRPr="005F3357">
        <w:rPr>
          <w:noProof/>
          <w:color w:val="44546A" w:themeColor="text2"/>
          <w:lang w:val="en"/>
        </w:rPr>
        <mc:AlternateContent>
          <mc:Choice Requires="wps">
            <w:drawing>
              <wp:inline distT="0" distB="0" distL="0" distR="0" wp14:anchorId="1B57E0B5" wp14:editId="593C213D">
                <wp:extent cx="3879273" cy="2316480"/>
                <wp:effectExtent l="0" t="0" r="26035" b="26670"/>
                <wp:docPr id="1901233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273" cy="231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006E2" w:rsidR="008E3485" w:rsidP="008E3485" w:rsidRDefault="008E3485" w14:paraId="27BFCD4D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 w:rsidRPr="008006E2">
                              <w:rPr>
                                <w:color w:val="0000FF"/>
                                <w:sz w:val="20"/>
                                <w:lang w:val="en"/>
                              </w:rPr>
                              <w:t>if</w:t>
                            </w: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 xml:space="preserve"> (gender == </w:t>
                            </w:r>
                            <w:r w:rsidRPr="008006E2">
                              <w:rPr>
                                <w:color w:val="A31515"/>
                                <w:sz w:val="20"/>
                                <w:lang w:val="en"/>
                              </w:rPr>
                              <w:t>"f"</w:t>
                            </w: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>) {</w:t>
                            </w:r>
                          </w:p>
                          <w:p w:rsidRPr="008006E2" w:rsidR="008E3485" w:rsidP="008E3485" w:rsidRDefault="008E3485" w14:paraId="0433B8C6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 w:rsidRPr="008006E2">
                              <w:rPr>
                                <w:color w:val="0000FF"/>
                                <w:sz w:val="20"/>
                                <w:lang w:val="en"/>
                              </w:rPr>
                              <w:t xml:space="preserve">    if</w:t>
                            </w: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 xml:space="preserve"> (age &lt;= 16) {</w:t>
                            </w:r>
                          </w:p>
                          <w:p w:rsidRPr="008006E2" w:rsidR="008E3485" w:rsidP="008E3485" w:rsidRDefault="008E3485" w14:paraId="4F444771" w14:textId="3DF456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 xml:space="preserve">        </w:t>
                            </w:r>
                            <w:r w:rsidRPr="008006E2" w:rsidR="008006E2">
                              <w:rPr>
                                <w:sz w:val="20"/>
                                <w:lang w:val="en"/>
                              </w:rPr>
                              <w:t>Console.WriteLine</w:t>
                            </w:r>
                            <w:r w:rsidRPr="008006E2" w:rsidR="00DA2393">
                              <w:rPr>
                                <w:color w:val="000000"/>
                                <w:sz w:val="20"/>
                                <w:lang w:val="en"/>
                              </w:rPr>
                              <w:t>(</w:t>
                            </w:r>
                            <w:r w:rsidRPr="008006E2">
                              <w:rPr>
                                <w:color w:val="A31515"/>
                                <w:sz w:val="20"/>
                                <w:lang w:val="en"/>
                              </w:rPr>
                              <w:t>"Miss"</w:t>
                            </w: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>);</w:t>
                            </w:r>
                          </w:p>
                          <w:p w:rsidRPr="008006E2" w:rsidR="008E3485" w:rsidP="008E3485" w:rsidRDefault="008E3485" w14:paraId="097586C8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 xml:space="preserve">    }</w:t>
                            </w:r>
                            <w:r w:rsidRPr="008006E2">
                              <w:rPr>
                                <w:color w:val="0000FF"/>
                                <w:sz w:val="20"/>
                                <w:lang w:val="en"/>
                              </w:rPr>
                              <w:t xml:space="preserve"> else </w:t>
                            </w: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>{</w:t>
                            </w:r>
                          </w:p>
                          <w:p w:rsidRPr="008006E2" w:rsidR="008E3485" w:rsidP="008E3485" w:rsidRDefault="008E3485" w14:paraId="7CC05A21" w14:textId="46797E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 xml:space="preserve">        </w:t>
                            </w:r>
                            <w:r w:rsidRPr="008006E2" w:rsidR="008006E2">
                              <w:rPr>
                                <w:sz w:val="20"/>
                                <w:lang w:val="en"/>
                              </w:rPr>
                              <w:t>Console.WriteLine</w:t>
                            </w: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>(</w:t>
                            </w:r>
                            <w:r w:rsidRPr="008006E2">
                              <w:rPr>
                                <w:color w:val="A31515"/>
                                <w:sz w:val="20"/>
                                <w:lang w:val="en"/>
                              </w:rPr>
                              <w:t>"Ms."</w:t>
                            </w: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>);</w:t>
                            </w:r>
                          </w:p>
                          <w:p w:rsidRPr="008006E2" w:rsidR="008E3485" w:rsidP="008E3485" w:rsidRDefault="008E3485" w14:paraId="7A4E9C0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 xml:space="preserve">    }</w:t>
                            </w:r>
                          </w:p>
                          <w:p w:rsidRPr="008006E2" w:rsidR="008E3485" w:rsidP="008E3485" w:rsidRDefault="008E3485" w14:paraId="34C46BB8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</w:p>
                          <w:p w:rsidRPr="008006E2" w:rsidR="008E3485" w:rsidP="008E3485" w:rsidRDefault="008E3485" w14:paraId="6E654E1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>}</w:t>
                            </w:r>
                            <w:r w:rsidRPr="008006E2">
                              <w:rPr>
                                <w:color w:val="0000FF"/>
                                <w:sz w:val="20"/>
                                <w:lang w:val="en"/>
                              </w:rPr>
                              <w:t xml:space="preserve"> else</w:t>
                            </w: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 xml:space="preserve"> {</w:t>
                            </w:r>
                          </w:p>
                          <w:p w:rsidRPr="008006E2" w:rsidR="008E3485" w:rsidP="008E3485" w:rsidRDefault="008E3485" w14:paraId="3F71461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 w:rsidRPr="008006E2">
                              <w:rPr>
                                <w:color w:val="0000FF"/>
                                <w:sz w:val="20"/>
                                <w:lang w:val="en"/>
                              </w:rPr>
                              <w:t xml:space="preserve">    if</w:t>
                            </w: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 xml:space="preserve"> (age &lt;= 16) {</w:t>
                            </w:r>
                          </w:p>
                          <w:p w:rsidRPr="008006E2" w:rsidR="008E3485" w:rsidP="008E3485" w:rsidRDefault="008E3485" w14:paraId="779B68ED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 w:rsidRPr="008006E2">
                              <w:rPr>
                                <w:color w:val="008000"/>
                                <w:sz w:val="20"/>
                                <w:lang w:val="en"/>
                              </w:rPr>
                              <w:t xml:space="preserve">        TODO</w:t>
                            </w:r>
                          </w:p>
                          <w:p w:rsidRPr="008006E2" w:rsidR="008E3485" w:rsidP="008E3485" w:rsidRDefault="008E3485" w14:paraId="2015344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 xml:space="preserve">    }</w:t>
                            </w:r>
                            <w:r w:rsidRPr="008006E2">
                              <w:rPr>
                                <w:color w:val="0000FF"/>
                                <w:sz w:val="20"/>
                                <w:lang w:val="en"/>
                              </w:rPr>
                              <w:t xml:space="preserve"> else</w:t>
                            </w: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 xml:space="preserve"> {</w:t>
                            </w:r>
                          </w:p>
                          <w:p w:rsidRPr="008006E2" w:rsidR="008E3485" w:rsidP="008E3485" w:rsidRDefault="008E3485" w14:paraId="6882414E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 w:rsidRPr="008006E2">
                              <w:rPr>
                                <w:color w:val="008000"/>
                                <w:sz w:val="20"/>
                                <w:lang w:val="en"/>
                              </w:rPr>
                              <w:t xml:space="preserve">        TODO</w:t>
                            </w:r>
                          </w:p>
                          <w:p w:rsidRPr="008006E2" w:rsidR="008E3485" w:rsidP="008E3485" w:rsidRDefault="008E3485" w14:paraId="6810472B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 xml:space="preserve">    }</w:t>
                            </w:r>
                          </w:p>
                          <w:p w:rsidRPr="008006E2" w:rsidR="008E3485" w:rsidP="008E3485" w:rsidRDefault="008E3485" w14:paraId="538723CC" w14:textId="7777777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006E2">
                              <w:rPr>
                                <w:color w:val="000000"/>
                                <w:sz w:val="20"/>
                                <w:lang w:val="e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B0EC0C4">
              <v:shape id="_x0000_s1027" style="width:305.45pt;height:18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color="#44546a [3215]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" w14:anchorId="1B57E0B5">
                <v:textbox>
                  <w:txbxContent>
                    <w:p w:rsidRPr="008006E2" w:rsidR="008E3485" w:rsidP="008E3485" w:rsidRDefault="008E3485" w14:paraId="670D95B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 w:rsidRPr="008006E2">
                        <w:rPr>
                          <w:color w:val="0000FF"/>
                          <w:sz w:val="20"/>
                          <w:lang w:val="en"/>
                        </w:rPr>
                        <w:t>if</w:t>
                      </w: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 xml:space="preserve"> (gender == </w:t>
                      </w:r>
                      <w:r w:rsidRPr="008006E2">
                        <w:rPr>
                          <w:color w:val="A31515"/>
                          <w:sz w:val="20"/>
                          <w:lang w:val="en"/>
                        </w:rPr>
                        <w:t>"f"</w:t>
                      </w: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>) {</w:t>
                      </w:r>
                    </w:p>
                    <w:p w:rsidRPr="008006E2" w:rsidR="008E3485" w:rsidP="008E3485" w:rsidRDefault="008E3485" w14:paraId="185CF99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 w:rsidRPr="008006E2">
                        <w:rPr>
                          <w:color w:val="0000FF"/>
                          <w:sz w:val="20"/>
                          <w:lang w:val="en"/>
                        </w:rPr>
                        <w:t xml:space="preserve">    if</w:t>
                      </w: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 xml:space="preserve"> (age &lt;= 16) {</w:t>
                      </w:r>
                    </w:p>
                    <w:p w:rsidRPr="008006E2" w:rsidR="008E3485" w:rsidP="008E3485" w:rsidRDefault="008E3485" w14:paraId="374FA907" w14:textId="3DF456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 xml:space="preserve">        </w:t>
                      </w:r>
                      <w:r w:rsidRPr="008006E2" w:rsidR="008006E2">
                        <w:rPr>
                          <w:sz w:val="20"/>
                          <w:lang w:val="en"/>
                        </w:rPr>
                        <w:t>Console.WriteLine</w:t>
                      </w:r>
                      <w:r w:rsidRPr="008006E2" w:rsidR="00DA2393">
                        <w:rPr>
                          <w:color w:val="000000"/>
                          <w:sz w:val="20"/>
                          <w:lang w:val="en"/>
                        </w:rPr>
                        <w:t>(</w:t>
                      </w:r>
                      <w:r w:rsidRPr="008006E2">
                        <w:rPr>
                          <w:color w:val="A31515"/>
                          <w:sz w:val="20"/>
                          <w:lang w:val="en"/>
                        </w:rPr>
                        <w:t>"Miss"</w:t>
                      </w: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>);</w:t>
                      </w:r>
                    </w:p>
                    <w:p w:rsidRPr="008006E2" w:rsidR="008E3485" w:rsidP="008E3485" w:rsidRDefault="008E3485" w14:paraId="7F01A1C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 xml:space="preserve">    }</w:t>
                      </w:r>
                      <w:r w:rsidRPr="008006E2">
                        <w:rPr>
                          <w:color w:val="0000FF"/>
                          <w:sz w:val="20"/>
                          <w:lang w:val="en"/>
                        </w:rPr>
                        <w:t xml:space="preserve"> else </w:t>
                      </w: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>{</w:t>
                      </w:r>
                    </w:p>
                    <w:p w:rsidRPr="008006E2" w:rsidR="008E3485" w:rsidP="008E3485" w:rsidRDefault="008E3485" w14:paraId="197D790F" w14:textId="46797E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 xml:space="preserve">        </w:t>
                      </w:r>
                      <w:r w:rsidRPr="008006E2" w:rsidR="008006E2">
                        <w:rPr>
                          <w:sz w:val="20"/>
                          <w:lang w:val="en"/>
                        </w:rPr>
                        <w:t>Console.WriteLine</w:t>
                      </w: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>(</w:t>
                      </w:r>
                      <w:r w:rsidRPr="008006E2">
                        <w:rPr>
                          <w:color w:val="A31515"/>
                          <w:sz w:val="20"/>
                          <w:lang w:val="en"/>
                        </w:rPr>
                        <w:t>"Ms."</w:t>
                      </w: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>);</w:t>
                      </w:r>
                    </w:p>
                    <w:p w:rsidRPr="008006E2" w:rsidR="008E3485" w:rsidP="008E3485" w:rsidRDefault="008E3485" w14:paraId="0D3AE92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 xml:space="preserve">    }</w:t>
                      </w:r>
                    </w:p>
                    <w:p w:rsidRPr="008006E2" w:rsidR="008E3485" w:rsidP="008E3485" w:rsidRDefault="008E3485" w14:paraId="0A37501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</w:p>
                    <w:p w:rsidRPr="008006E2" w:rsidR="008E3485" w:rsidP="008E3485" w:rsidRDefault="008E3485" w14:paraId="750E2B0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>}</w:t>
                      </w:r>
                      <w:r w:rsidRPr="008006E2">
                        <w:rPr>
                          <w:color w:val="0000FF"/>
                          <w:sz w:val="20"/>
                          <w:lang w:val="en"/>
                        </w:rPr>
                        <w:t xml:space="preserve"> else</w:t>
                      </w: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 xml:space="preserve"> {</w:t>
                      </w:r>
                    </w:p>
                    <w:p w:rsidRPr="008006E2" w:rsidR="008E3485" w:rsidP="008E3485" w:rsidRDefault="008E3485" w14:paraId="52ACA03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 w:rsidRPr="008006E2">
                        <w:rPr>
                          <w:color w:val="0000FF"/>
                          <w:sz w:val="20"/>
                          <w:lang w:val="en"/>
                        </w:rPr>
                        <w:t xml:space="preserve">    if</w:t>
                      </w: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 xml:space="preserve"> (age &lt;= 16) {</w:t>
                      </w:r>
                    </w:p>
                    <w:p w:rsidRPr="008006E2" w:rsidR="008E3485" w:rsidP="008E3485" w:rsidRDefault="008E3485" w14:paraId="2520527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 w:rsidRPr="008006E2">
                        <w:rPr>
                          <w:color w:val="008000"/>
                          <w:sz w:val="20"/>
                          <w:lang w:val="en"/>
                        </w:rPr>
                        <w:t xml:space="preserve">        TODO</w:t>
                      </w:r>
                    </w:p>
                    <w:p w:rsidRPr="008006E2" w:rsidR="008E3485" w:rsidP="008E3485" w:rsidRDefault="008E3485" w14:paraId="26CA83D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 xml:space="preserve">    }</w:t>
                      </w:r>
                      <w:r w:rsidRPr="008006E2">
                        <w:rPr>
                          <w:color w:val="0000FF"/>
                          <w:sz w:val="20"/>
                          <w:lang w:val="en"/>
                        </w:rPr>
                        <w:t xml:space="preserve"> else</w:t>
                      </w: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 xml:space="preserve"> {</w:t>
                      </w:r>
                    </w:p>
                    <w:p w:rsidRPr="008006E2" w:rsidR="008E3485" w:rsidP="008E3485" w:rsidRDefault="008E3485" w14:paraId="7C60CA2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 w:rsidRPr="008006E2">
                        <w:rPr>
                          <w:color w:val="008000"/>
                          <w:sz w:val="20"/>
                          <w:lang w:val="en"/>
                        </w:rPr>
                        <w:t xml:space="preserve">        TODO</w:t>
                      </w:r>
                    </w:p>
                    <w:p w:rsidRPr="008006E2" w:rsidR="008E3485" w:rsidP="008E3485" w:rsidRDefault="008E3485" w14:paraId="2BE4664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 xml:space="preserve">    }</w:t>
                      </w:r>
                    </w:p>
                    <w:p w:rsidRPr="008006E2" w:rsidR="008E3485" w:rsidP="008E3485" w:rsidRDefault="008E3485" w14:paraId="2239F6FF" w14:textId="77777777">
                      <w:pPr>
                        <w:rPr>
                          <w:sz w:val="52"/>
                          <w:szCs w:val="52"/>
                        </w:rPr>
                      </w:pPr>
                      <w:r w:rsidRPr="008006E2">
                        <w:rPr>
                          <w:color w:val="000000"/>
                          <w:sz w:val="20"/>
                          <w:lang w:val="e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Pr="005F3357" w:rsidR="008E3485" w:rsidRDefault="008E3485" w14:paraId="05454CEB" w14:textId="77777777">
      <w:pPr>
        <w:pStyle w:val="Heading1"/>
        <w:ind w:left="360"/>
        <w:rPr>
          <w:color w:val="44546A" w:themeColor="text2"/>
          <w:lang w:val="en"/>
        </w:rPr>
      </w:pPr>
      <w:bookmarkStart w:name="_Toc144841829" w:id="25"/>
      <w:r w:rsidRPr="005F3357">
        <w:rPr>
          <w:color w:val="44546A" w:themeColor="text2"/>
          <w:lang w:val="en"/>
        </w:rPr>
        <w:t>Grocery</w:t>
      </w:r>
      <w:bookmarkEnd w:id="24"/>
      <w:bookmarkEnd w:id="25"/>
    </w:p>
    <w:p w:rsidRPr="005F3357" w:rsidR="008E3485" w:rsidP="008E3485" w:rsidRDefault="008E3485" w14:paraId="4EA48B58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A chain of stores opens groceries in several cities and sells at different prices according to the city:</w:t>
      </w:r>
    </w:p>
    <w:tbl>
      <w:tblPr>
        <w:tblpPr w:leftFromText="141" w:rightFromText="141" w:vertAnchor="text" w:tblpY="1"/>
        <w:tblOverlap w:val="never"/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816"/>
        <w:gridCol w:w="935"/>
        <w:gridCol w:w="874"/>
        <w:gridCol w:w="1154"/>
        <w:gridCol w:w="1013"/>
      </w:tblGrid>
      <w:tr w:rsidRPr="005F3357" w:rsidR="005F3357" w:rsidTr="00960C8B" w14:paraId="467F257C" w14:textId="77777777">
        <w:trPr>
          <w:trHeight w:val="285"/>
        </w:trPr>
        <w:tc>
          <w:tcPr>
            <w:tcW w:w="1827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5F3357" w:rsidR="008E3485" w:rsidP="00960C8B" w:rsidRDefault="008E3485" w14:paraId="19827CBF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City / Product</w:t>
            </w:r>
          </w:p>
        </w:tc>
        <w:tc>
          <w:tcPr>
            <w:tcW w:w="830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5F3357" w:rsidR="008E3485" w:rsidP="00960C8B" w:rsidRDefault="00B83FDF" w14:paraId="3DF873B1" w14:textId="64F465B7">
            <w:pPr>
              <w:rPr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>tea</w:t>
            </w:r>
          </w:p>
        </w:tc>
        <w:tc>
          <w:tcPr>
            <w:tcW w:w="803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5F3357" w:rsidR="008E3485" w:rsidP="00960C8B" w:rsidRDefault="008E3485" w14:paraId="7F7B3200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water</w:t>
            </w:r>
          </w:p>
        </w:tc>
        <w:tc>
          <w:tcPr>
            <w:tcW w:w="882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5F3357" w:rsidR="008E3485" w:rsidP="00960C8B" w:rsidRDefault="008E3485" w14:paraId="343A2F00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juice</w:t>
            </w:r>
          </w:p>
        </w:tc>
        <w:tc>
          <w:tcPr>
            <w:tcW w:w="1164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5F3357" w:rsidR="008E3485" w:rsidP="00960C8B" w:rsidRDefault="008E3485" w14:paraId="3729D65D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sweets</w:t>
            </w:r>
          </w:p>
        </w:tc>
        <w:tc>
          <w:tcPr>
            <w:tcW w:w="1034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5F3357" w:rsidR="008E3485" w:rsidP="00960C8B" w:rsidRDefault="008E3485" w14:paraId="5B116C93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chips</w:t>
            </w:r>
          </w:p>
        </w:tc>
      </w:tr>
      <w:tr w:rsidRPr="005F3357" w:rsidR="005F3357" w:rsidTr="00960C8B" w14:paraId="1EFF0D55" w14:textId="77777777">
        <w:trPr>
          <w:trHeight w:val="21"/>
        </w:trPr>
        <w:tc>
          <w:tcPr>
            <w:tcW w:w="1827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5F3357" w:rsidR="008E3485" w:rsidP="00960C8B" w:rsidRDefault="008E3485" w14:paraId="16CDD6F9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Sofia</w:t>
            </w:r>
          </w:p>
        </w:tc>
        <w:tc>
          <w:tcPr>
            <w:tcW w:w="830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5F3357" w:rsidR="008E3485" w:rsidP="00960C8B" w:rsidRDefault="008E3485" w14:paraId="71BCC886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0.50</w:t>
            </w:r>
          </w:p>
        </w:tc>
        <w:tc>
          <w:tcPr>
            <w:tcW w:w="803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5F3357" w:rsidR="008E3485" w:rsidP="00960C8B" w:rsidRDefault="008E3485" w14:paraId="7265B41D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0.80</w:t>
            </w:r>
          </w:p>
        </w:tc>
        <w:tc>
          <w:tcPr>
            <w:tcW w:w="882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5F3357" w:rsidR="008E3485" w:rsidP="00960C8B" w:rsidRDefault="008E3485" w14:paraId="42BBAB0E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1.20</w:t>
            </w:r>
          </w:p>
        </w:tc>
        <w:tc>
          <w:tcPr>
            <w:tcW w:w="1164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5F3357" w:rsidR="008E3485" w:rsidP="00960C8B" w:rsidRDefault="008E3485" w14:paraId="349E0EEE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1.45</w:t>
            </w:r>
          </w:p>
        </w:tc>
        <w:tc>
          <w:tcPr>
            <w:tcW w:w="1034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5F3357" w:rsidR="008E3485" w:rsidP="00960C8B" w:rsidRDefault="008E3485" w14:paraId="2EAF87F2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1.60</w:t>
            </w:r>
          </w:p>
        </w:tc>
      </w:tr>
      <w:tr w:rsidRPr="005F3357" w:rsidR="005F3357" w:rsidTr="00960C8B" w14:paraId="1B88DA62" w14:textId="77777777">
        <w:trPr>
          <w:trHeight w:val="21"/>
        </w:trPr>
        <w:tc>
          <w:tcPr>
            <w:tcW w:w="1827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Pr="005F3357" w:rsidR="008E3485" w:rsidP="00960C8B" w:rsidRDefault="008E3485" w14:paraId="39AF351E" w14:textId="77777777">
            <w:pPr>
              <w:rPr>
                <w:b/>
                <w:bCs/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Plovdiv</w:t>
            </w:r>
          </w:p>
        </w:tc>
        <w:tc>
          <w:tcPr>
            <w:tcW w:w="830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Pr="005F3357" w:rsidR="008E3485" w:rsidP="00960C8B" w:rsidRDefault="008E3485" w14:paraId="1195A56E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0.40</w:t>
            </w:r>
          </w:p>
        </w:tc>
        <w:tc>
          <w:tcPr>
            <w:tcW w:w="803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Pr="005F3357" w:rsidR="008E3485" w:rsidP="00960C8B" w:rsidRDefault="008E3485" w14:paraId="34F82528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0.70</w:t>
            </w:r>
          </w:p>
        </w:tc>
        <w:tc>
          <w:tcPr>
            <w:tcW w:w="882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Pr="005F3357" w:rsidR="008E3485" w:rsidP="00960C8B" w:rsidRDefault="008E3485" w14:paraId="2EB65237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1.15</w:t>
            </w:r>
          </w:p>
        </w:tc>
        <w:tc>
          <w:tcPr>
            <w:tcW w:w="1164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Pr="005F3357" w:rsidR="008E3485" w:rsidP="00960C8B" w:rsidRDefault="008E3485" w14:paraId="237CC3ED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1.30</w:t>
            </w:r>
          </w:p>
        </w:tc>
        <w:tc>
          <w:tcPr>
            <w:tcW w:w="1034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Pr="005F3357" w:rsidR="008E3485" w:rsidP="00960C8B" w:rsidRDefault="008E3485" w14:paraId="04751A91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1.50</w:t>
            </w:r>
          </w:p>
        </w:tc>
      </w:tr>
      <w:tr w:rsidRPr="005F3357" w:rsidR="005F3357" w:rsidTr="00960C8B" w14:paraId="18227666" w14:textId="77777777">
        <w:trPr>
          <w:trHeight w:val="21"/>
        </w:trPr>
        <w:tc>
          <w:tcPr>
            <w:tcW w:w="1827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Pr="005F3357" w:rsidR="008E3485" w:rsidP="00960C8B" w:rsidRDefault="008E3485" w14:paraId="6C2EB3CC" w14:textId="77777777">
            <w:pPr>
              <w:rPr>
                <w:b/>
                <w:bCs/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Varna</w:t>
            </w:r>
          </w:p>
        </w:tc>
        <w:tc>
          <w:tcPr>
            <w:tcW w:w="830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Pr="005F3357" w:rsidR="008E3485" w:rsidP="00960C8B" w:rsidRDefault="008E3485" w14:paraId="56B47CEA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0.45</w:t>
            </w:r>
          </w:p>
        </w:tc>
        <w:tc>
          <w:tcPr>
            <w:tcW w:w="803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Pr="005F3357" w:rsidR="008E3485" w:rsidP="00960C8B" w:rsidRDefault="008E3485" w14:paraId="6528F4BF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0.70</w:t>
            </w:r>
          </w:p>
        </w:tc>
        <w:tc>
          <w:tcPr>
            <w:tcW w:w="882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Pr="005F3357" w:rsidR="008E3485" w:rsidP="00960C8B" w:rsidRDefault="008E3485" w14:paraId="6F42381F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1.10</w:t>
            </w:r>
          </w:p>
        </w:tc>
        <w:tc>
          <w:tcPr>
            <w:tcW w:w="1164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Pr="005F3357" w:rsidR="008E3485" w:rsidP="00960C8B" w:rsidRDefault="008E3485" w14:paraId="5A6FFD50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1.35</w:t>
            </w:r>
          </w:p>
        </w:tc>
        <w:tc>
          <w:tcPr>
            <w:tcW w:w="1034" w:type="dxa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Pr="005F3357" w:rsidR="008E3485" w:rsidP="00960C8B" w:rsidRDefault="008E3485" w14:paraId="1555D03D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1.55</w:t>
            </w:r>
          </w:p>
        </w:tc>
      </w:tr>
    </w:tbl>
    <w:p w:rsidRPr="005F3357" w:rsidR="008E3485" w:rsidP="008E3485" w:rsidRDefault="008E3485" w14:paraId="7D24F068" w14:textId="77777777">
      <w:pPr>
        <w:rPr>
          <w:color w:val="44546A" w:themeColor="text2"/>
        </w:rPr>
      </w:pPr>
    </w:p>
    <w:p w:rsidRPr="005F3357" w:rsidR="008E3485" w:rsidP="008E3485" w:rsidRDefault="008E3485" w14:paraId="0D27BF52" w14:textId="77777777">
      <w:pPr>
        <w:rPr>
          <w:color w:val="44546A" w:themeColor="text2"/>
        </w:rPr>
      </w:pPr>
    </w:p>
    <w:p w:rsidRPr="005F3357" w:rsidR="008E3485" w:rsidP="008E3485" w:rsidRDefault="008E3485" w14:paraId="48E351E1" w14:textId="77777777">
      <w:pPr>
        <w:rPr>
          <w:color w:val="44546A" w:themeColor="text2"/>
        </w:rPr>
      </w:pPr>
    </w:p>
    <w:p w:rsidRPr="005F3357" w:rsidR="008E3485" w:rsidP="008E3485" w:rsidRDefault="008E3485" w14:paraId="53C8FB34" w14:textId="77777777">
      <w:pPr>
        <w:rPr>
          <w:color w:val="44546A" w:themeColor="text2"/>
        </w:rPr>
      </w:pPr>
    </w:p>
    <w:p w:rsidRPr="005F3357" w:rsidR="008E3485" w:rsidP="008E3485" w:rsidRDefault="008E3485" w14:paraId="6059EB41" w14:textId="77777777">
      <w:pPr>
        <w:rPr>
          <w:color w:val="44546A" w:themeColor="text2"/>
        </w:rPr>
      </w:pPr>
    </w:p>
    <w:p w:rsidR="005B68FA" w:rsidP="008E3485" w:rsidRDefault="005B68FA" w14:paraId="0F85816A" w14:textId="77777777">
      <w:pPr>
        <w:rPr>
          <w:color w:val="44546A" w:themeColor="text2"/>
          <w:lang w:val="en"/>
        </w:rPr>
      </w:pPr>
    </w:p>
    <w:p w:rsidRPr="005F3357" w:rsidR="008E3485" w:rsidP="008E3485" w:rsidRDefault="008E3485" w14:paraId="74A315FF" w14:textId="4155B174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Write a program that accepts a product (string), city (string) and quantity (decimal number) and calculates and prints how much the corresponding quantity of the selected product costs in the specified city. </w:t>
      </w:r>
    </w:p>
    <w:p w:rsidRPr="005F3357" w:rsidR="008E3485" w:rsidP="005F3357" w:rsidRDefault="008E3485" w14:paraId="2F8FBB5E" w14:textId="77777777">
      <w:pPr>
        <w:rPr>
          <w:rFonts w:asciiTheme="minorHAnsi" w:hAnsiTheme="minorHAnsi" w:cstheme="minorHAnsi"/>
          <w:color w:val="44546A" w:themeColor="text2"/>
        </w:rPr>
      </w:pPr>
      <w:r w:rsidRPr="005F3357">
        <w:rPr>
          <w:color w:val="44546A" w:themeColor="text2"/>
          <w:lang w:val="en"/>
        </w:rPr>
        <w:t>Sample input: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225"/>
        <w:gridCol w:w="3600"/>
      </w:tblGrid>
      <w:tr w:rsidRPr="005F3357" w:rsidR="005F3357" w:rsidTr="005F3357" w14:paraId="27D0C7A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Pr="005F3357" w:rsidR="008E3485" w:rsidP="00960C8B" w:rsidRDefault="005F3357" w14:paraId="3813D5FF" w14:textId="360FBE14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600" w:type="dxa"/>
          </w:tcPr>
          <w:p w:rsidRPr="005F3357" w:rsidR="008E3485" w:rsidP="00960C8B" w:rsidRDefault="005F3357" w14:paraId="6C057119" w14:textId="011BB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5F3357" w:rsidTr="005F3357" w14:paraId="2AD03E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DA2393" w:rsidP="00960C8B" w:rsidRDefault="00B83FDF" w14:paraId="3AFF631F" w14:textId="4E2AE38A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>
              <w:rPr>
                <w:color w:val="44546A" w:themeColor="text2"/>
                <w:szCs w:val="24"/>
                <w:lang w:val="en"/>
              </w:rPr>
              <w:t>tea</w:t>
            </w:r>
          </w:p>
          <w:p w:rsidR="00DA2393" w:rsidP="00960C8B" w:rsidRDefault="008E3485" w14:paraId="1C6052E1" w14:textId="101CC6B2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Varna</w:t>
            </w:r>
          </w:p>
          <w:p w:rsidRPr="005F3357" w:rsidR="008E3485" w:rsidP="00960C8B" w:rsidRDefault="008E3485" w14:paraId="0F87A64A" w14:textId="7B4EE2D1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</w:t>
            </w:r>
          </w:p>
        </w:tc>
        <w:tc>
          <w:tcPr>
            <w:tcW w:w="3600" w:type="dxa"/>
          </w:tcPr>
          <w:p w:rsidRPr="005F3357" w:rsidR="008E3485" w:rsidP="00960C8B" w:rsidRDefault="008E3485" w14:paraId="620311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0.90</w:t>
            </w:r>
          </w:p>
        </w:tc>
      </w:tr>
      <w:tr w:rsidRPr="005F3357" w:rsidR="005F3357" w:rsidTr="005F3357" w14:paraId="7C7F04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DA2393" w:rsidP="00960C8B" w:rsidRDefault="008E3485" w14:paraId="4F090E0B" w14:textId="296C94B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chips</w:t>
            </w:r>
          </w:p>
          <w:p w:rsidR="00DA2393" w:rsidP="00960C8B" w:rsidRDefault="008E3485" w14:paraId="6FC78C11" w14:textId="20895185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Plovdiv</w:t>
            </w:r>
          </w:p>
          <w:p w:rsidRPr="005F3357" w:rsidR="008E3485" w:rsidP="00960C8B" w:rsidRDefault="008E3485" w14:paraId="11F49CA0" w14:textId="48F16549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</w:t>
            </w:r>
          </w:p>
        </w:tc>
        <w:tc>
          <w:tcPr>
            <w:tcW w:w="3600" w:type="dxa"/>
          </w:tcPr>
          <w:p w:rsidRPr="005F3357" w:rsidR="008E3485" w:rsidP="00960C8B" w:rsidRDefault="008E3485" w14:paraId="702953C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1.50</w:t>
            </w:r>
          </w:p>
        </w:tc>
      </w:tr>
      <w:tr w:rsidRPr="005F3357" w:rsidR="005F3357" w:rsidTr="005F3357" w14:paraId="4064AC84" w14:textId="7777777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DA2393" w:rsidP="00960C8B" w:rsidRDefault="008E3485" w14:paraId="6FEC8FF6" w14:textId="615BB4EB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juice</w:t>
            </w:r>
          </w:p>
          <w:p w:rsidR="00DA2393" w:rsidP="00960C8B" w:rsidRDefault="008E3485" w14:paraId="181581E4" w14:textId="15DA39EA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Sofia</w:t>
            </w:r>
          </w:p>
          <w:p w:rsidRPr="005F3357" w:rsidR="008E3485" w:rsidP="00960C8B" w:rsidRDefault="008E3485" w14:paraId="2FE45551" w14:textId="4137E33D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6</w:t>
            </w:r>
          </w:p>
        </w:tc>
        <w:tc>
          <w:tcPr>
            <w:tcW w:w="3600" w:type="dxa"/>
          </w:tcPr>
          <w:p w:rsidRPr="005F3357" w:rsidR="008E3485" w:rsidP="00960C8B" w:rsidRDefault="008E3485" w14:paraId="65A9DBD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7.20</w:t>
            </w:r>
          </w:p>
        </w:tc>
      </w:tr>
    </w:tbl>
    <w:p w:rsidRPr="005F3357" w:rsidR="008E3485" w:rsidP="008E3485" w:rsidRDefault="008E3485" w14:paraId="713B07C3" w14:textId="77777777">
      <w:pPr>
        <w:rPr>
          <w:color w:val="44546A" w:themeColor="text2"/>
        </w:rPr>
      </w:pPr>
    </w:p>
    <w:p w:rsidRPr="005F3357" w:rsidR="008E3485" w:rsidRDefault="008E3485" w14:paraId="00A5AC72" w14:textId="77777777">
      <w:pPr>
        <w:pStyle w:val="Heading1"/>
        <w:ind w:left="360"/>
        <w:rPr>
          <w:color w:val="44546A" w:themeColor="text2"/>
          <w:lang w:val="en"/>
        </w:rPr>
      </w:pPr>
      <w:bookmarkStart w:name="_Toc71812521" w:id="26"/>
      <w:bookmarkStart w:name="_Toc144841830" w:id="27"/>
      <w:r w:rsidRPr="005F3357">
        <w:rPr>
          <w:color w:val="44546A" w:themeColor="text2"/>
          <w:lang w:val="en"/>
        </w:rPr>
        <w:t>Number in the range</w:t>
      </w:r>
      <w:bookmarkEnd w:id="26"/>
      <w:bookmarkEnd w:id="27"/>
    </w:p>
    <w:p w:rsidRPr="005F3357" w:rsidR="008E3485" w:rsidP="008E3485" w:rsidRDefault="008E3485" w14:paraId="6ED53467" w14:textId="77777777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Write a program that checks whether the received</w:t>
      </w:r>
      <w:r w:rsidRPr="005F3357">
        <w:rPr>
          <w:color w:val="44546A" w:themeColor="text2"/>
          <w:lang w:val="en"/>
        </w:rPr>
        <w:t xml:space="preserve"> number is in the range [-100, </w:t>
      </w:r>
      <w:r w:rsidRPr="005F3357">
        <w:rPr>
          <w:color w:val="44546A" w:themeColor="text2"/>
          <w:szCs w:val="24"/>
          <w:lang w:val="en"/>
        </w:rPr>
        <w:t xml:space="preserve"> 100] and is different from 0 and outputs "Yes" if it meets the conditions, or "No" if it is outside them.</w:t>
      </w:r>
    </w:p>
    <w:p w:rsidRPr="005F3357" w:rsidR="008E3485" w:rsidP="005F3357" w:rsidRDefault="008E3485" w14:paraId="04484CF5" w14:textId="77777777">
      <w:pPr>
        <w:rPr>
          <w:rFonts w:asciiTheme="minorHAnsi" w:hAnsiTheme="minorHAnsi" w:cstheme="minorHAnsi"/>
          <w:color w:val="44546A" w:themeColor="text2"/>
        </w:rPr>
      </w:pPr>
      <w:bookmarkStart w:name="_Toc71595126" w:id="28"/>
      <w:bookmarkStart w:name="_Toc71812522" w:id="29"/>
      <w:r w:rsidRPr="005F3357">
        <w:rPr>
          <w:color w:val="44546A" w:themeColor="text2"/>
          <w:lang w:val="en"/>
        </w:rPr>
        <w:t>Sample input:</w:t>
      </w:r>
      <w:bookmarkEnd w:id="28"/>
      <w:bookmarkEnd w:id="29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530"/>
      </w:tblGrid>
      <w:tr w:rsidRPr="005F3357" w:rsidR="005F3357" w:rsidTr="005F3357" w14:paraId="7DCBE6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5F3357" w14:paraId="64BD037B" w14:textId="19F08B6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530" w:type="dxa"/>
          </w:tcPr>
          <w:p w:rsidRPr="005F3357" w:rsidR="008E3485" w:rsidP="00960C8B" w:rsidRDefault="005F3357" w14:paraId="423B7387" w14:textId="4CBEB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5F3357" w:rsidTr="005F3357" w14:paraId="43BCD49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1262EBE5" w14:textId="16389296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-25</w:t>
            </w:r>
          </w:p>
        </w:tc>
        <w:tc>
          <w:tcPr>
            <w:tcW w:w="1530" w:type="dxa"/>
          </w:tcPr>
          <w:p w:rsidRPr="005F3357" w:rsidR="008E3485" w:rsidP="00960C8B" w:rsidRDefault="008E3485" w14:paraId="78006F5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Yes</w:t>
            </w:r>
          </w:p>
        </w:tc>
      </w:tr>
      <w:tr w:rsidRPr="005F3357" w:rsidR="005F3357" w:rsidTr="005F3357" w14:paraId="7A2F8B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3E35943B" w14:textId="135C3799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</w:t>
            </w:r>
          </w:p>
        </w:tc>
        <w:tc>
          <w:tcPr>
            <w:tcW w:w="1530" w:type="dxa"/>
          </w:tcPr>
          <w:p w:rsidRPr="005F3357" w:rsidR="008E3485" w:rsidP="00960C8B" w:rsidRDefault="008E3485" w14:paraId="288465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No</w:t>
            </w:r>
          </w:p>
        </w:tc>
      </w:tr>
      <w:tr w:rsidRPr="005F3357" w:rsidR="005F3357" w:rsidTr="005F3357" w14:paraId="579405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Pr="005F3357" w:rsidR="008E3485" w:rsidP="00960C8B" w:rsidRDefault="008E3485" w14:paraId="0D0D3420" w14:textId="53CD9769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25</w:t>
            </w:r>
          </w:p>
        </w:tc>
        <w:tc>
          <w:tcPr>
            <w:tcW w:w="1530" w:type="dxa"/>
          </w:tcPr>
          <w:p w:rsidRPr="005F3357" w:rsidR="008E3485" w:rsidP="00960C8B" w:rsidRDefault="008E3485" w14:paraId="4E957AC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Yes</w:t>
            </w:r>
          </w:p>
        </w:tc>
      </w:tr>
    </w:tbl>
    <w:p w:rsidRPr="005F3357" w:rsidR="008E3485" w:rsidRDefault="005F3357" w14:paraId="0D257B30" w14:textId="6C27C708">
      <w:pPr>
        <w:pStyle w:val="Heading1"/>
        <w:ind w:left="360"/>
        <w:rPr>
          <w:color w:val="44546A" w:themeColor="text2"/>
          <w:lang w:val="en"/>
        </w:rPr>
      </w:pPr>
      <w:bookmarkStart w:name="_Toc71812523" w:id="30"/>
      <w:bookmarkStart w:name="_Toc144841831" w:id="31"/>
      <w:r>
        <w:rPr>
          <w:color w:val="44546A" w:themeColor="text2"/>
          <w:lang w:val="en"/>
        </w:rPr>
        <w:t>Simple</w:t>
      </w:r>
      <w:r w:rsidRPr="005F3357" w:rsidR="008E3485">
        <w:rPr>
          <w:color w:val="44546A" w:themeColor="text2"/>
          <w:lang w:val="en"/>
        </w:rPr>
        <w:t xml:space="preserve"> Calculator</w:t>
      </w:r>
      <w:bookmarkEnd w:id="30"/>
      <w:bookmarkEnd w:id="31"/>
    </w:p>
    <w:p w:rsidRPr="005F3357" w:rsidR="008E3485" w:rsidP="008E3485" w:rsidRDefault="008E3485" w14:paraId="71F38586" w14:textId="52E011C2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 xml:space="preserve">Write a </w:t>
      </w:r>
      <w:r w:rsidR="005F3357">
        <w:rPr>
          <w:color w:val="44546A" w:themeColor="text2"/>
          <w:szCs w:val="24"/>
          <w:lang w:val="en"/>
        </w:rPr>
        <w:t>function</w:t>
      </w:r>
      <w:r w:rsidRPr="005F3357">
        <w:rPr>
          <w:color w:val="44546A" w:themeColor="text2"/>
          <w:szCs w:val="24"/>
          <w:lang w:val="en"/>
        </w:rPr>
        <w:t xml:space="preserve"> that receives two numbers and an operation and prints the result of it.</w:t>
      </w:r>
    </w:p>
    <w:p w:rsidRPr="005F3357" w:rsidR="008E3485" w:rsidRDefault="008E3485" w14:paraId="26566283" w14:textId="77777777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add +</w:t>
      </w:r>
    </w:p>
    <w:p w:rsidRPr="005F3357" w:rsidR="008E3485" w:rsidRDefault="008E3485" w14:paraId="5B0E06BE" w14:textId="77777777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subtract -</w:t>
      </w:r>
    </w:p>
    <w:p w:rsidRPr="005F3357" w:rsidR="008E3485" w:rsidRDefault="008E3485" w14:paraId="442587FB" w14:textId="77777777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divide /</w:t>
      </w:r>
    </w:p>
    <w:p w:rsidRPr="005F3357" w:rsidR="008E3485" w:rsidRDefault="008E3485" w14:paraId="6EDE83AB" w14:textId="77777777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multiply *</w:t>
      </w:r>
    </w:p>
    <w:p w:rsidRPr="005F3357" w:rsidR="008E3485" w:rsidP="008E3485" w:rsidRDefault="008E3485" w14:paraId="696E2F01" w14:textId="77777777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Format the result to two decimal places.</w:t>
      </w:r>
    </w:p>
    <w:p w:rsidRPr="005F3357" w:rsidR="008E3485" w:rsidP="005F3357" w:rsidRDefault="008E3485" w14:paraId="430E2B2E" w14:textId="77777777">
      <w:pPr>
        <w:rPr>
          <w:rFonts w:asciiTheme="minorHAnsi" w:hAnsiTheme="minorHAnsi" w:cstheme="minorHAnsi"/>
          <w:color w:val="44546A" w:themeColor="text2"/>
        </w:rPr>
      </w:pPr>
      <w:bookmarkStart w:name="_Toc71595128" w:id="32"/>
      <w:bookmarkStart w:name="_Toc71812524" w:id="33"/>
      <w:r w:rsidRPr="005F3357">
        <w:rPr>
          <w:color w:val="44546A" w:themeColor="text2"/>
          <w:lang w:val="en"/>
        </w:rPr>
        <w:t>Sample input:</w:t>
      </w:r>
      <w:bookmarkEnd w:id="32"/>
      <w:bookmarkEnd w:id="33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35"/>
        <w:gridCol w:w="4320"/>
      </w:tblGrid>
      <w:tr w:rsidRPr="005F3357" w:rsidR="005F3357" w:rsidTr="005F3357" w14:paraId="07B47C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5F3357" w:rsidR="008E3485" w:rsidP="00960C8B" w:rsidRDefault="005F3357" w14:paraId="119B5A2E" w14:textId="65AEABCF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4320" w:type="dxa"/>
          </w:tcPr>
          <w:p w:rsidRPr="005F3357" w:rsidR="008E3485" w:rsidP="00960C8B" w:rsidRDefault="005F3357" w14:paraId="0FDF61B8" w14:textId="7B3FC5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5F3357" w:rsidTr="005F3357" w14:paraId="6BC159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DA2393" w:rsidP="00960C8B" w:rsidRDefault="008E3485" w14:paraId="40BF5BCA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</w:t>
            </w:r>
          </w:p>
          <w:p w:rsidR="00DA2393" w:rsidP="00960C8B" w:rsidRDefault="008E3485" w14:paraId="7F04BFE9" w14:textId="26A2706A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</w:t>
            </w:r>
          </w:p>
          <w:p w:rsidRPr="005F3357" w:rsidR="008E3485" w:rsidP="00960C8B" w:rsidRDefault="008E3485" w14:paraId="32191E3B" w14:textId="49C3FE6F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add</w:t>
            </w:r>
          </w:p>
        </w:tc>
        <w:tc>
          <w:tcPr>
            <w:tcW w:w="4320" w:type="dxa"/>
          </w:tcPr>
          <w:p w:rsidRPr="005F3357" w:rsidR="008E3485" w:rsidP="00960C8B" w:rsidRDefault="008E3485" w14:paraId="08A98E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10</w:t>
            </w:r>
          </w:p>
        </w:tc>
      </w:tr>
      <w:tr w:rsidRPr="005F3357" w:rsidR="005F3357" w:rsidTr="005F3357" w14:paraId="68602D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DA2393" w:rsidP="00960C8B" w:rsidRDefault="008E3485" w14:paraId="3D52644D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10</w:t>
            </w:r>
          </w:p>
          <w:p w:rsidR="00DA2393" w:rsidP="00960C8B" w:rsidRDefault="008E3485" w14:paraId="7BE00ACC" w14:textId="29C9C9E0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12</w:t>
            </w:r>
          </w:p>
          <w:p w:rsidRPr="005F3357" w:rsidR="008E3485" w:rsidP="00960C8B" w:rsidRDefault="008E3485" w14:paraId="739CF410" w14:textId="1F5ADD14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subtract</w:t>
            </w:r>
          </w:p>
        </w:tc>
        <w:tc>
          <w:tcPr>
            <w:tcW w:w="4320" w:type="dxa"/>
          </w:tcPr>
          <w:p w:rsidRPr="005F3357" w:rsidR="008E3485" w:rsidP="00960C8B" w:rsidRDefault="008E3485" w14:paraId="674BF7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-2</w:t>
            </w:r>
          </w:p>
        </w:tc>
      </w:tr>
      <w:tr w:rsidRPr="005F3357" w:rsidR="005F3357" w:rsidTr="005F3357" w14:paraId="476BC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DA2393" w:rsidP="00960C8B" w:rsidRDefault="008E3485" w14:paraId="23981D98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9</w:t>
            </w:r>
          </w:p>
          <w:p w:rsidR="00DA2393" w:rsidP="00960C8B" w:rsidRDefault="008E3485" w14:paraId="1E17F44C" w14:textId="6353DED3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</w:t>
            </w:r>
          </w:p>
          <w:p w:rsidRPr="005F3357" w:rsidR="008E3485" w:rsidP="00960C8B" w:rsidRDefault="008E3485" w14:paraId="4CB5A900" w14:textId="52BC550F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divide</w:t>
            </w:r>
          </w:p>
        </w:tc>
        <w:tc>
          <w:tcPr>
            <w:tcW w:w="4320" w:type="dxa"/>
          </w:tcPr>
          <w:p w:rsidRPr="005F3357" w:rsidR="008E3485" w:rsidP="00960C8B" w:rsidRDefault="008E3485" w14:paraId="7021454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</w:t>
            </w:r>
          </w:p>
        </w:tc>
      </w:tr>
      <w:tr w:rsidRPr="005F3357" w:rsidR="005F3357" w:rsidTr="005F3357" w14:paraId="342976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DA2393" w:rsidP="00960C8B" w:rsidRDefault="008E3485" w14:paraId="0AD86BA5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</w:t>
            </w:r>
          </w:p>
          <w:p w:rsidR="00DA2393" w:rsidP="00960C8B" w:rsidRDefault="008E3485" w14:paraId="1F1D3469" w14:textId="3EA2E92E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</w:t>
            </w:r>
          </w:p>
          <w:p w:rsidRPr="005F3357" w:rsidR="008E3485" w:rsidP="00960C8B" w:rsidRDefault="008E3485" w14:paraId="0C643148" w14:textId="38F160D9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divide</w:t>
            </w:r>
          </w:p>
        </w:tc>
        <w:tc>
          <w:tcPr>
            <w:tcW w:w="4320" w:type="dxa"/>
          </w:tcPr>
          <w:p w:rsidRPr="005F3357" w:rsidR="008E3485" w:rsidP="00960C8B" w:rsidRDefault="008E3485" w14:paraId="7AC35F3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2.5</w:t>
            </w:r>
          </w:p>
        </w:tc>
      </w:tr>
      <w:tr w:rsidRPr="005F3357" w:rsidR="005F3357" w:rsidTr="005F3357" w14:paraId="4F192F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DA2393" w:rsidP="00960C8B" w:rsidRDefault="008E3485" w14:paraId="2D6F2C12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3.1</w:t>
            </w:r>
          </w:p>
          <w:p w:rsidR="00DA2393" w:rsidP="00960C8B" w:rsidRDefault="008E3485" w14:paraId="0A85CEAC" w14:textId="26448355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0.1</w:t>
            </w:r>
          </w:p>
          <w:p w:rsidRPr="005F3357" w:rsidR="008E3485" w:rsidP="00960C8B" w:rsidRDefault="008E3485" w14:paraId="35C58014" w14:textId="0CD961B3">
            <w:pPr>
              <w:rPr>
                <w:rFonts w:cstheme="minorHAnsi"/>
                <w:b w:val="0"/>
                <w:bCs w:val="0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multiply</w:t>
            </w:r>
          </w:p>
        </w:tc>
        <w:tc>
          <w:tcPr>
            <w:tcW w:w="4320" w:type="dxa"/>
          </w:tcPr>
          <w:p w:rsidRPr="005F3357" w:rsidR="008E3485" w:rsidP="00960C8B" w:rsidRDefault="008E3485" w14:paraId="74CF48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0.31</w:t>
            </w:r>
          </w:p>
        </w:tc>
      </w:tr>
    </w:tbl>
    <w:p w:rsidRPr="005F3357" w:rsidR="008E3485" w:rsidRDefault="008E3485" w14:paraId="14393488" w14:textId="77777777">
      <w:pPr>
        <w:pStyle w:val="Heading1"/>
        <w:ind w:left="360"/>
        <w:rPr>
          <w:color w:val="44546A" w:themeColor="text2"/>
          <w:lang w:val="en"/>
        </w:rPr>
      </w:pPr>
      <w:bookmarkStart w:name="_Toc71812525" w:id="34"/>
      <w:bookmarkStart w:name="_Toc144841832" w:id="35"/>
      <w:r w:rsidRPr="005F3357">
        <w:rPr>
          <w:color w:val="44546A" w:themeColor="text2"/>
          <w:lang w:val="en"/>
        </w:rPr>
        <w:t>Vegetable Market</w:t>
      </w:r>
      <w:bookmarkEnd w:id="34"/>
      <w:bookmarkEnd w:id="35"/>
    </w:p>
    <w:p w:rsidRPr="005F3357" w:rsidR="008E3485" w:rsidP="008E3485" w:rsidRDefault="008E3485" w14:paraId="71A113C7" w14:textId="77777777">
      <w:pPr>
        <w:rPr>
          <w:color w:val="44546A" w:themeColor="text2"/>
        </w:rPr>
      </w:pPr>
      <w:bookmarkStart w:name="_Toc71595130" w:id="36"/>
      <w:r w:rsidRPr="005F3357">
        <w:rPr>
          <w:color w:val="44546A" w:themeColor="text2"/>
          <w:lang w:val="en"/>
        </w:rPr>
        <w:t>The vegetable market works on working days at the following prices:</w:t>
      </w:r>
    </w:p>
    <w:tbl>
      <w:tblPr>
        <w:tblStyle w:val="TableGridLight"/>
        <w:tblpPr w:leftFromText="141" w:rightFromText="141" w:vertAnchor="text" w:tblpY="1"/>
        <w:tblW w:w="5864" w:type="dxa"/>
        <w:tblLook w:val="04A0" w:firstRow="1" w:lastRow="0" w:firstColumn="1" w:lastColumn="0" w:noHBand="0" w:noVBand="1"/>
      </w:tblPr>
      <w:tblGrid>
        <w:gridCol w:w="1428"/>
        <w:gridCol w:w="1099"/>
        <w:gridCol w:w="907"/>
        <w:gridCol w:w="1071"/>
        <w:gridCol w:w="1431"/>
        <w:gridCol w:w="1080"/>
      </w:tblGrid>
      <w:tr w:rsidRPr="005F3357" w:rsidR="005F3357" w:rsidTr="00401CB2" w14:paraId="07541840" w14:textId="77777777">
        <w:trPr>
          <w:trHeight w:val="285"/>
        </w:trPr>
        <w:tc>
          <w:tcPr>
            <w:tcW w:w="1167" w:type="dxa"/>
            <w:hideMark/>
          </w:tcPr>
          <w:p w:rsidRPr="005F3357" w:rsidR="008E3485" w:rsidP="00960C8B" w:rsidRDefault="008E3485" w14:paraId="4B80B958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vegetable</w:t>
            </w:r>
          </w:p>
        </w:tc>
        <w:tc>
          <w:tcPr>
            <w:tcW w:w="955" w:type="dxa"/>
            <w:hideMark/>
          </w:tcPr>
          <w:p w:rsidRPr="005F3357" w:rsidR="008E3485" w:rsidP="00960C8B" w:rsidRDefault="008E3485" w14:paraId="24534F25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tomato</w:t>
            </w:r>
          </w:p>
        </w:tc>
        <w:tc>
          <w:tcPr>
            <w:tcW w:w="791" w:type="dxa"/>
            <w:hideMark/>
          </w:tcPr>
          <w:p w:rsidRPr="005F3357" w:rsidR="008E3485" w:rsidP="00960C8B" w:rsidRDefault="008E3485" w14:paraId="2B1000AE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onion</w:t>
            </w:r>
          </w:p>
        </w:tc>
        <w:tc>
          <w:tcPr>
            <w:tcW w:w="913" w:type="dxa"/>
            <w:hideMark/>
          </w:tcPr>
          <w:p w:rsidRPr="005F3357" w:rsidR="008E3485" w:rsidP="00960C8B" w:rsidRDefault="008E3485" w14:paraId="1FF6DC91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lettuce</w:t>
            </w:r>
          </w:p>
        </w:tc>
        <w:tc>
          <w:tcPr>
            <w:tcW w:w="1205" w:type="dxa"/>
            <w:hideMark/>
          </w:tcPr>
          <w:p w:rsidRPr="005F3357" w:rsidR="008E3485" w:rsidP="00960C8B" w:rsidRDefault="008E3485" w14:paraId="5C7879D8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cucumber</w:t>
            </w:r>
          </w:p>
        </w:tc>
        <w:tc>
          <w:tcPr>
            <w:tcW w:w="833" w:type="dxa"/>
            <w:hideMark/>
          </w:tcPr>
          <w:p w:rsidRPr="005F3357" w:rsidR="008E3485" w:rsidP="00960C8B" w:rsidRDefault="008E3485" w14:paraId="14E74523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pepper</w:t>
            </w:r>
          </w:p>
        </w:tc>
      </w:tr>
      <w:tr w:rsidRPr="005F3357" w:rsidR="005F3357" w:rsidTr="00401CB2" w14:paraId="39D1AF19" w14:textId="77777777">
        <w:trPr>
          <w:trHeight w:val="21"/>
        </w:trPr>
        <w:tc>
          <w:tcPr>
            <w:tcW w:w="1167" w:type="dxa"/>
            <w:hideMark/>
          </w:tcPr>
          <w:p w:rsidRPr="005F3357" w:rsidR="008E3485" w:rsidP="00960C8B" w:rsidRDefault="008E3485" w14:paraId="4032FC22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price</w:t>
            </w:r>
          </w:p>
        </w:tc>
        <w:tc>
          <w:tcPr>
            <w:tcW w:w="955" w:type="dxa"/>
            <w:hideMark/>
          </w:tcPr>
          <w:p w:rsidRPr="005F3357" w:rsidR="008E3485" w:rsidP="00960C8B" w:rsidRDefault="008E3485" w14:paraId="7EFF769F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2.50</w:t>
            </w:r>
          </w:p>
        </w:tc>
        <w:tc>
          <w:tcPr>
            <w:tcW w:w="791" w:type="dxa"/>
            <w:hideMark/>
          </w:tcPr>
          <w:p w:rsidRPr="005F3357" w:rsidR="008E3485" w:rsidP="00960C8B" w:rsidRDefault="008E3485" w14:paraId="29769C89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1.20</w:t>
            </w:r>
          </w:p>
        </w:tc>
        <w:tc>
          <w:tcPr>
            <w:tcW w:w="913" w:type="dxa"/>
            <w:hideMark/>
          </w:tcPr>
          <w:p w:rsidRPr="005F3357" w:rsidR="008E3485" w:rsidP="00960C8B" w:rsidRDefault="008E3485" w14:paraId="46600777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0.85</w:t>
            </w:r>
          </w:p>
        </w:tc>
        <w:tc>
          <w:tcPr>
            <w:tcW w:w="1205" w:type="dxa"/>
            <w:hideMark/>
          </w:tcPr>
          <w:p w:rsidRPr="005F3357" w:rsidR="008E3485" w:rsidP="00960C8B" w:rsidRDefault="008E3485" w14:paraId="6D0B35F2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1.45</w:t>
            </w:r>
          </w:p>
        </w:tc>
        <w:tc>
          <w:tcPr>
            <w:tcW w:w="833" w:type="dxa"/>
            <w:hideMark/>
          </w:tcPr>
          <w:p w:rsidRPr="005F3357" w:rsidR="008E3485" w:rsidP="00960C8B" w:rsidRDefault="008E3485" w14:paraId="62217D52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5.50</w:t>
            </w:r>
          </w:p>
        </w:tc>
      </w:tr>
    </w:tbl>
    <w:p w:rsidRPr="005F3357" w:rsidR="008E3485" w:rsidP="008E3485" w:rsidRDefault="008E3485" w14:paraId="3C3712AC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br w:type="textWrapping" w:clear="all"/>
      </w:r>
      <w:r w:rsidRPr="005F3357">
        <w:rPr>
          <w:color w:val="44546A" w:themeColor="text2"/>
          <w:lang w:val="en"/>
        </w:rPr>
        <w:t>Saturday and Sunday the stock exchange operates at higher prices:</w:t>
      </w:r>
    </w:p>
    <w:tbl>
      <w:tblPr>
        <w:tblStyle w:val="TableGridLight"/>
        <w:tblpPr w:leftFromText="141" w:rightFromText="141" w:vertAnchor="text" w:tblpY="1"/>
        <w:tblW w:w="5864" w:type="dxa"/>
        <w:tblLook w:val="04A0" w:firstRow="1" w:lastRow="0" w:firstColumn="1" w:lastColumn="0" w:noHBand="0" w:noVBand="1"/>
      </w:tblPr>
      <w:tblGrid>
        <w:gridCol w:w="1428"/>
        <w:gridCol w:w="1099"/>
        <w:gridCol w:w="907"/>
        <w:gridCol w:w="1071"/>
        <w:gridCol w:w="1431"/>
        <w:gridCol w:w="1080"/>
      </w:tblGrid>
      <w:tr w:rsidRPr="005F3357" w:rsidR="005F3357" w:rsidTr="00401CB2" w14:paraId="4361F8AE" w14:textId="77777777">
        <w:trPr>
          <w:trHeight w:val="285"/>
        </w:trPr>
        <w:tc>
          <w:tcPr>
            <w:tcW w:w="1167" w:type="dxa"/>
            <w:hideMark/>
          </w:tcPr>
          <w:p w:rsidRPr="005F3357" w:rsidR="008E3485" w:rsidP="00960C8B" w:rsidRDefault="008E3485" w14:paraId="27D419FE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vegetable</w:t>
            </w:r>
          </w:p>
        </w:tc>
        <w:tc>
          <w:tcPr>
            <w:tcW w:w="955" w:type="dxa"/>
            <w:hideMark/>
          </w:tcPr>
          <w:p w:rsidRPr="005F3357" w:rsidR="008E3485" w:rsidP="00960C8B" w:rsidRDefault="008E3485" w14:paraId="0EF5E005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tomato</w:t>
            </w:r>
          </w:p>
        </w:tc>
        <w:tc>
          <w:tcPr>
            <w:tcW w:w="791" w:type="dxa"/>
            <w:hideMark/>
          </w:tcPr>
          <w:p w:rsidRPr="005F3357" w:rsidR="008E3485" w:rsidP="00960C8B" w:rsidRDefault="008E3485" w14:paraId="099FE2E2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onion</w:t>
            </w:r>
          </w:p>
        </w:tc>
        <w:tc>
          <w:tcPr>
            <w:tcW w:w="913" w:type="dxa"/>
            <w:hideMark/>
          </w:tcPr>
          <w:p w:rsidRPr="005F3357" w:rsidR="008E3485" w:rsidP="00960C8B" w:rsidRDefault="008E3485" w14:paraId="55CF9B04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lettuce</w:t>
            </w:r>
          </w:p>
        </w:tc>
        <w:tc>
          <w:tcPr>
            <w:tcW w:w="1205" w:type="dxa"/>
            <w:hideMark/>
          </w:tcPr>
          <w:p w:rsidRPr="005F3357" w:rsidR="008E3485" w:rsidP="00960C8B" w:rsidRDefault="008E3485" w14:paraId="187ADB05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cucumber</w:t>
            </w:r>
          </w:p>
        </w:tc>
        <w:tc>
          <w:tcPr>
            <w:tcW w:w="833" w:type="dxa"/>
            <w:hideMark/>
          </w:tcPr>
          <w:p w:rsidRPr="005F3357" w:rsidR="008E3485" w:rsidP="00960C8B" w:rsidRDefault="008E3485" w14:paraId="3C311E3E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pepper</w:t>
            </w:r>
          </w:p>
        </w:tc>
      </w:tr>
      <w:tr w:rsidRPr="005F3357" w:rsidR="005F3357" w:rsidTr="00401CB2" w14:paraId="41AB4C9E" w14:textId="77777777">
        <w:trPr>
          <w:trHeight w:val="21"/>
        </w:trPr>
        <w:tc>
          <w:tcPr>
            <w:tcW w:w="1167" w:type="dxa"/>
            <w:hideMark/>
          </w:tcPr>
          <w:p w:rsidRPr="005F3357" w:rsidR="008E3485" w:rsidP="00960C8B" w:rsidRDefault="008E3485" w14:paraId="208E01FB" w14:textId="77777777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price</w:t>
            </w:r>
          </w:p>
        </w:tc>
        <w:tc>
          <w:tcPr>
            <w:tcW w:w="955" w:type="dxa"/>
            <w:hideMark/>
          </w:tcPr>
          <w:p w:rsidRPr="005F3357" w:rsidR="008E3485" w:rsidP="00960C8B" w:rsidRDefault="008E3485" w14:paraId="02EEBAB3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2.80</w:t>
            </w:r>
          </w:p>
        </w:tc>
        <w:tc>
          <w:tcPr>
            <w:tcW w:w="791" w:type="dxa"/>
            <w:hideMark/>
          </w:tcPr>
          <w:p w:rsidRPr="005F3357" w:rsidR="008E3485" w:rsidP="00960C8B" w:rsidRDefault="008E3485" w14:paraId="1B7D2791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1.30</w:t>
            </w:r>
          </w:p>
        </w:tc>
        <w:tc>
          <w:tcPr>
            <w:tcW w:w="913" w:type="dxa"/>
            <w:hideMark/>
          </w:tcPr>
          <w:p w:rsidRPr="005F3357" w:rsidR="008E3485" w:rsidP="00960C8B" w:rsidRDefault="008E3485" w14:paraId="2B63A48B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0.85</w:t>
            </w:r>
          </w:p>
        </w:tc>
        <w:tc>
          <w:tcPr>
            <w:tcW w:w="1205" w:type="dxa"/>
            <w:hideMark/>
          </w:tcPr>
          <w:p w:rsidRPr="005F3357" w:rsidR="008E3485" w:rsidP="00960C8B" w:rsidRDefault="008E3485" w14:paraId="28AC4230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1.75</w:t>
            </w:r>
          </w:p>
        </w:tc>
        <w:tc>
          <w:tcPr>
            <w:tcW w:w="833" w:type="dxa"/>
            <w:hideMark/>
          </w:tcPr>
          <w:p w:rsidRPr="005F3357" w:rsidR="008E3485" w:rsidP="00960C8B" w:rsidRDefault="008E3485" w14:paraId="7373EF2B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3.50</w:t>
            </w:r>
          </w:p>
        </w:tc>
      </w:tr>
    </w:tbl>
    <w:p w:rsidRPr="005F3357" w:rsidR="008E3485" w:rsidP="008E3485" w:rsidRDefault="008E3485" w14:paraId="63A716F3" w14:textId="77777777">
      <w:pPr>
        <w:rPr>
          <w:color w:val="44546A" w:themeColor="text2"/>
        </w:rPr>
      </w:pPr>
    </w:p>
    <w:p w:rsidRPr="005F3357" w:rsidR="008E3485" w:rsidP="008E3485" w:rsidRDefault="008E3485" w14:paraId="1C28420B" w14:textId="77777777">
      <w:pPr>
        <w:rPr>
          <w:color w:val="44546A" w:themeColor="text2"/>
        </w:rPr>
      </w:pPr>
    </w:p>
    <w:p w:rsidRPr="005F3357" w:rsidR="008E3485" w:rsidP="008E3485" w:rsidRDefault="008E3485" w14:paraId="4F7A6AB3" w14:textId="77777777">
      <w:pPr>
        <w:rPr>
          <w:color w:val="44546A" w:themeColor="text2"/>
        </w:rPr>
      </w:pPr>
    </w:p>
    <w:p w:rsidRPr="005F3357" w:rsidR="008E3485" w:rsidP="008E3485" w:rsidRDefault="008E3485" w14:paraId="265C328A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Write a program that accepts vegetable (</w:t>
      </w:r>
      <w:r w:rsidRPr="005F3357">
        <w:rPr>
          <w:b/>
          <w:bCs/>
          <w:color w:val="44546A" w:themeColor="text2"/>
          <w:lang w:val="en"/>
        </w:rPr>
        <w:t>tomato / onion / lettuce / cucumber / pepper</w:t>
      </w:r>
      <w:r w:rsidRPr="005F3357">
        <w:rPr>
          <w:color w:val="44546A" w:themeColor="text2"/>
          <w:lang w:val="en"/>
        </w:rPr>
        <w:t>), day of the week (</w:t>
      </w:r>
      <w:r w:rsidRPr="005F3357">
        <w:rPr>
          <w:b/>
          <w:bCs/>
          <w:color w:val="44546A" w:themeColor="text2"/>
          <w:lang w:val="en"/>
        </w:rPr>
        <w:t>Monday / Tuesday / Wednesday / Thursday / Friday / Saturday / Sunday</w:t>
      </w:r>
      <w:r w:rsidRPr="005F3357">
        <w:rPr>
          <w:color w:val="44546A" w:themeColor="text2"/>
          <w:lang w:val="en"/>
        </w:rPr>
        <w:t xml:space="preserve">) and quantity (real number) and calculates the price according to the prices in the tables above. </w:t>
      </w:r>
    </w:p>
    <w:p w:rsidRPr="005F3357" w:rsidR="008E3485" w:rsidRDefault="008E3485" w14:paraId="3A0BA5FC" w14:textId="77777777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Print the result </w:t>
      </w:r>
      <w:r w:rsidRPr="005F3357">
        <w:rPr>
          <w:b/>
          <w:bCs/>
          <w:color w:val="44546A" w:themeColor="text2"/>
          <w:lang w:val="en"/>
        </w:rPr>
        <w:t>rounded by 2 decimal places</w:t>
      </w:r>
      <w:r w:rsidRPr="005F3357">
        <w:rPr>
          <w:color w:val="44546A" w:themeColor="text2"/>
          <w:lang w:val="en"/>
        </w:rPr>
        <w:t xml:space="preserve">. </w:t>
      </w:r>
    </w:p>
    <w:p w:rsidRPr="005F3357" w:rsidR="008E3485" w:rsidRDefault="008E3485" w14:paraId="6BEB83D2" w14:textId="77777777">
      <w:pPr>
        <w:pStyle w:val="ListParagraph"/>
        <w:numPr>
          <w:ilvl w:val="0"/>
          <w:numId w:val="8"/>
        </w:numPr>
        <w:spacing w:line="276" w:lineRule="auto"/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In case of an invalid day of the week or invalid vegetable name, print "error". </w:t>
      </w:r>
    </w:p>
    <w:p w:rsidRPr="005F3357" w:rsidR="008E3485" w:rsidP="005F3357" w:rsidRDefault="008E3485" w14:paraId="452CEFDF" w14:textId="77777777">
      <w:pPr>
        <w:rPr>
          <w:rFonts w:asciiTheme="minorHAnsi" w:hAnsiTheme="minorHAnsi" w:cstheme="minorHAnsi"/>
          <w:color w:val="44546A" w:themeColor="text2"/>
        </w:rPr>
      </w:pPr>
      <w:bookmarkStart w:name="_Toc71812526" w:id="37"/>
      <w:r w:rsidRPr="005F3357">
        <w:rPr>
          <w:color w:val="44546A" w:themeColor="text2"/>
          <w:lang w:val="en"/>
        </w:rPr>
        <w:t>Sample input:</w:t>
      </w:r>
      <w:bookmarkEnd w:id="36"/>
      <w:bookmarkEnd w:id="37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045"/>
        <w:gridCol w:w="3780"/>
      </w:tblGrid>
      <w:tr w:rsidRPr="005F3357" w:rsidR="005F3357" w:rsidTr="005F3357" w14:paraId="0F7D2D6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Pr="005F3357" w:rsidR="008E3485" w:rsidP="00960C8B" w:rsidRDefault="005F3357" w14:paraId="67FB1D18" w14:textId="5D1C9010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780" w:type="dxa"/>
          </w:tcPr>
          <w:p w:rsidRPr="005F3357" w:rsidR="008E3485" w:rsidP="00960C8B" w:rsidRDefault="005F3357" w14:paraId="27980ED1" w14:textId="67249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5F3357" w:rsidTr="005F3357" w14:paraId="62776D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DA2393" w:rsidP="00960C8B" w:rsidRDefault="008E3485" w14:paraId="481FEF6C" w14:textId="0C30E239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tomato</w:t>
            </w:r>
          </w:p>
          <w:p w:rsidR="00DA2393" w:rsidP="00960C8B" w:rsidRDefault="008E3485" w14:paraId="3DA37BD1" w14:textId="7CFB19F6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Tuesday</w:t>
            </w:r>
          </w:p>
          <w:p w:rsidRPr="005F3357" w:rsidR="008E3485" w:rsidP="00960C8B" w:rsidRDefault="008E3485" w14:paraId="5042F10D" w14:textId="2522A869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</w:t>
            </w:r>
          </w:p>
        </w:tc>
        <w:tc>
          <w:tcPr>
            <w:tcW w:w="3780" w:type="dxa"/>
          </w:tcPr>
          <w:p w:rsidRPr="005F3357" w:rsidR="008E3485" w:rsidP="00960C8B" w:rsidRDefault="008E3485" w14:paraId="3326618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5.00</w:t>
            </w:r>
          </w:p>
        </w:tc>
      </w:tr>
      <w:tr w:rsidRPr="005F3357" w:rsidR="005F3357" w:rsidTr="005F3357" w14:paraId="09458A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DA2393" w:rsidP="00960C8B" w:rsidRDefault="008E3485" w14:paraId="3D481AF3" w14:textId="123EAC4E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onion</w:t>
            </w:r>
          </w:p>
          <w:p w:rsidR="00DA2393" w:rsidP="00960C8B" w:rsidRDefault="008E3485" w14:paraId="75EC82C3" w14:textId="31EBC743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Sunday</w:t>
            </w:r>
          </w:p>
          <w:p w:rsidRPr="005F3357" w:rsidR="008E3485" w:rsidP="00960C8B" w:rsidRDefault="008E3485" w14:paraId="1AA80759" w14:textId="20E114ED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</w:t>
            </w:r>
          </w:p>
        </w:tc>
        <w:tc>
          <w:tcPr>
            <w:tcW w:w="3780" w:type="dxa"/>
          </w:tcPr>
          <w:p w:rsidRPr="005F3357" w:rsidR="008E3485" w:rsidP="00960C8B" w:rsidRDefault="008E3485" w14:paraId="3B2EB0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3.90</w:t>
            </w:r>
          </w:p>
        </w:tc>
      </w:tr>
      <w:tr w:rsidRPr="005F3357" w:rsidR="005F3357" w:rsidTr="005F3357" w14:paraId="4E3690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DA2393" w:rsidP="00960C8B" w:rsidRDefault="008E3485" w14:paraId="422C6C84" w14:textId="3D4BD4E0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pepper</w:t>
            </w:r>
          </w:p>
          <w:p w:rsidR="00DA2393" w:rsidP="00960C8B" w:rsidRDefault="008E3485" w14:paraId="60295DE9" w14:textId="54404F3B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Monday</w:t>
            </w:r>
          </w:p>
          <w:p w:rsidRPr="005F3357" w:rsidR="008E3485" w:rsidP="00960C8B" w:rsidRDefault="008E3485" w14:paraId="4BDA5366" w14:textId="293B39E9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10</w:t>
            </w:r>
          </w:p>
        </w:tc>
        <w:tc>
          <w:tcPr>
            <w:tcW w:w="3780" w:type="dxa"/>
          </w:tcPr>
          <w:p w:rsidRPr="005F3357" w:rsidR="008E3485" w:rsidP="00960C8B" w:rsidRDefault="008E3485" w14:paraId="11BE57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55.00</w:t>
            </w:r>
          </w:p>
        </w:tc>
      </w:tr>
      <w:tr w:rsidRPr="005F3357" w:rsidR="005F3357" w:rsidTr="005F3357" w14:paraId="172491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DA2393" w:rsidP="00960C8B" w:rsidRDefault="008E3485" w14:paraId="1E470509" w14:textId="2598E8FD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banana</w:t>
            </w:r>
          </w:p>
          <w:p w:rsidR="00DA2393" w:rsidP="00960C8B" w:rsidRDefault="008E3485" w14:paraId="14424EB1" w14:textId="3A7464AD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Friday</w:t>
            </w:r>
          </w:p>
          <w:p w:rsidRPr="005F3357" w:rsidR="008E3485" w:rsidP="00960C8B" w:rsidRDefault="008E3485" w14:paraId="1E41BE8F" w14:textId="76EA4412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</w:t>
            </w:r>
          </w:p>
        </w:tc>
        <w:tc>
          <w:tcPr>
            <w:tcW w:w="3780" w:type="dxa"/>
          </w:tcPr>
          <w:p w:rsidRPr="005F3357" w:rsidR="008E3485" w:rsidP="00960C8B" w:rsidRDefault="008E3485" w14:paraId="5B383A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error</w:t>
            </w:r>
          </w:p>
        </w:tc>
      </w:tr>
    </w:tbl>
    <w:p w:rsidRPr="005F3357" w:rsidR="008E3485" w:rsidRDefault="008E3485" w14:paraId="70F0A0CA" w14:textId="77777777">
      <w:pPr>
        <w:pStyle w:val="Heading1"/>
        <w:ind w:left="360"/>
        <w:rPr>
          <w:color w:val="44546A" w:themeColor="text2"/>
          <w:lang w:val="en"/>
        </w:rPr>
      </w:pPr>
      <w:bookmarkStart w:name="_Toc144841833" w:id="38"/>
      <w:r w:rsidRPr="005F3357">
        <w:rPr>
          <w:color w:val="44546A" w:themeColor="text2"/>
          <w:lang w:val="en"/>
        </w:rPr>
        <w:t>Holiday</w:t>
      </w:r>
      <w:bookmarkEnd w:id="38"/>
    </w:p>
    <w:p w:rsidRPr="005F3357" w:rsidR="008E3485" w:rsidP="008E3485" w:rsidRDefault="008E3485" w14:paraId="5A556C07" w14:textId="23C8A062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 young programmer has a certain budget and free time in a given season. Write a program that accepts the budget and the season </w:t>
      </w:r>
      <w:r w:rsidR="005B68FA">
        <w:rPr>
          <w:color w:val="44546A" w:themeColor="text2"/>
          <w:lang w:val="en"/>
        </w:rPr>
        <w:t>and calculates</w:t>
      </w:r>
      <w:r w:rsidRPr="005F3357">
        <w:rPr>
          <w:color w:val="44546A" w:themeColor="text2"/>
          <w:lang w:val="en"/>
        </w:rPr>
        <w:t xml:space="preserve"> where the programmer will go on vacation and how much he will spend from his budget.</w:t>
      </w:r>
    </w:p>
    <w:p w:rsidR="005B68FA" w:rsidP="344C3C91" w:rsidRDefault="008E3485" w14:paraId="6030B63C" w14:textId="77777777">
      <w:pPr>
        <w:rPr>
          <w:color w:val="44546A" w:themeColor="text2"/>
          <w:lang w:val="en-US"/>
        </w:rPr>
      </w:pPr>
      <w:r w:rsidRPr="344C3C91" w:rsidR="008E3485">
        <w:rPr>
          <w:color w:val="44546A" w:themeColor="text2" w:themeTint="FF" w:themeShade="FF"/>
          <w:lang w:val="en-US"/>
        </w:rPr>
        <w:t xml:space="preserve">The budget determines the destination, and the season determines how much of the budget </w:t>
      </w:r>
      <w:r w:rsidRPr="344C3C91" w:rsidR="005B68FA">
        <w:rPr>
          <w:color w:val="44546A" w:themeColor="text2" w:themeTint="FF" w:themeShade="FF"/>
          <w:lang w:val="en-US"/>
        </w:rPr>
        <w:t>he</w:t>
      </w:r>
      <w:r w:rsidRPr="344C3C91" w:rsidR="008E3485">
        <w:rPr>
          <w:color w:val="44546A" w:themeColor="text2" w:themeTint="FF" w:themeShade="FF"/>
          <w:lang w:val="en-US"/>
        </w:rPr>
        <w:t xml:space="preserve"> will spend. If it's summer, he'll be camping</w:t>
      </w:r>
      <w:r w:rsidRPr="344C3C91" w:rsidR="005B68FA">
        <w:rPr>
          <w:color w:val="44546A" w:themeColor="text2" w:themeTint="FF" w:themeShade="FF"/>
          <w:lang w:val="en-US"/>
        </w:rPr>
        <w:t>,</w:t>
      </w:r>
      <w:r w:rsidRPr="344C3C91" w:rsidR="008E3485">
        <w:rPr>
          <w:color w:val="44546A" w:themeColor="text2" w:themeTint="FF" w:themeShade="FF"/>
          <w:lang w:val="en-US"/>
        </w:rPr>
        <w:t xml:space="preserve"> </w:t>
      </w:r>
      <w:r w:rsidRPr="344C3C91" w:rsidR="005B68FA">
        <w:rPr>
          <w:color w:val="44546A" w:themeColor="text2" w:themeTint="FF" w:themeShade="FF"/>
          <w:lang w:val="en-US"/>
        </w:rPr>
        <w:t>in</w:t>
      </w:r>
      <w:r w:rsidRPr="344C3C91" w:rsidR="008E3485">
        <w:rPr>
          <w:color w:val="44546A" w:themeColor="text2" w:themeTint="FF" w:themeShade="FF"/>
          <w:lang w:val="en-US"/>
        </w:rPr>
        <w:t xml:space="preserve"> winter </w:t>
      </w:r>
      <w:r w:rsidRPr="344C3C91" w:rsidR="005B68FA">
        <w:rPr>
          <w:color w:val="44546A" w:themeColor="text2" w:themeTint="FF" w:themeShade="FF"/>
          <w:lang w:val="en-US"/>
        </w:rPr>
        <w:t xml:space="preserve">he </w:t>
      </w:r>
      <w:r w:rsidRPr="344C3C91" w:rsidR="008E3485">
        <w:rPr>
          <w:color w:val="44546A" w:themeColor="text2" w:themeTint="FF" w:themeShade="FF"/>
          <w:lang w:val="en-US"/>
        </w:rPr>
        <w:t>is going to a hotel.</w:t>
      </w:r>
    </w:p>
    <w:p w:rsidRPr="005F3357" w:rsidR="008E3485" w:rsidP="008E3485" w:rsidRDefault="008E3485" w14:paraId="1A1E321F" w14:textId="7969856E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 If he is in Asia, regardless of the season he will rest in a hotel. Each campsite or hotel, according to the destination, has its own price which corresponds to a given percentage of the budget: </w:t>
      </w:r>
    </w:p>
    <w:p w:rsidRPr="005F3357" w:rsidR="008E3485" w:rsidRDefault="008E3485" w14:paraId="1375801E" w14:textId="77777777">
      <w:pPr>
        <w:pStyle w:val="ListParagraph"/>
        <w:numPr>
          <w:ilvl w:val="0"/>
          <w:numId w:val="1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At 100lv. or less – somewhere in Bulgaria</w:t>
      </w:r>
    </w:p>
    <w:p w:rsidRPr="005F3357" w:rsidR="008E3485" w:rsidRDefault="008E3485" w14:paraId="1DC0C2DC" w14:textId="77777777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Summer – 30% of the budget</w:t>
      </w:r>
    </w:p>
    <w:p w:rsidRPr="005F3357" w:rsidR="008E3485" w:rsidRDefault="008E3485" w14:paraId="07004219" w14:textId="77777777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Winter – 70% of the budget</w:t>
      </w:r>
    </w:p>
    <w:p w:rsidRPr="005F3357" w:rsidR="008E3485" w:rsidRDefault="008E3485" w14:paraId="2FF47A32" w14:textId="77777777">
      <w:pPr>
        <w:pStyle w:val="ListParagraph"/>
        <w:numPr>
          <w:ilvl w:val="0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At 1000lv. Somewhere in Europe, somewhere in Europe.</w:t>
      </w:r>
    </w:p>
    <w:p w:rsidRPr="005F3357" w:rsidR="008E3485" w:rsidRDefault="008E3485" w14:paraId="5100A415" w14:textId="77777777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Summer – 40% of the budget</w:t>
      </w:r>
    </w:p>
    <w:p w:rsidRPr="005F3357" w:rsidR="008E3485" w:rsidRDefault="008E3485" w14:paraId="20A3A441" w14:textId="77777777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Winter – 80% of the budget</w:t>
      </w:r>
    </w:p>
    <w:p w:rsidRPr="005F3357" w:rsidR="008E3485" w:rsidRDefault="008E3485" w14:paraId="40E1174C" w14:textId="77777777">
      <w:pPr>
        <w:pStyle w:val="ListParagraph"/>
        <w:numPr>
          <w:ilvl w:val="0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With more than 1000lv. Somewhere in Asia</w:t>
      </w:r>
    </w:p>
    <w:p w:rsidRPr="005F3357" w:rsidR="008E3485" w:rsidRDefault="008E3485" w14:paraId="1647959B" w14:textId="77777777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On vacation in Asia, regardless of the season will spend 90% of the budget.</w:t>
      </w:r>
    </w:p>
    <w:p w:rsidRPr="005F3357" w:rsidR="008E3485" w:rsidP="005F3357" w:rsidRDefault="005F3357" w14:paraId="53430A5D" w14:textId="77CBF22D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Input</w:t>
      </w:r>
      <w:r w:rsidR="005B68FA">
        <w:rPr>
          <w:color w:val="44546A" w:themeColor="text2"/>
          <w:lang w:val="en"/>
        </w:rPr>
        <w:t>:</w:t>
      </w:r>
    </w:p>
    <w:p w:rsidRPr="005F3357" w:rsidR="008E3485" w:rsidP="008E3485" w:rsidRDefault="008E3485" w14:paraId="4DF16E52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The function takes 2 parameters:</w:t>
      </w:r>
    </w:p>
    <w:p w:rsidRPr="005F3357" w:rsidR="008E3485" w:rsidRDefault="008E3485" w14:paraId="42222624" w14:textId="77777777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First parameter – Budget, real number in the range [10.00...5000.00].</w:t>
      </w:r>
    </w:p>
    <w:p w:rsidRPr="005F3357" w:rsidR="008E3485" w:rsidRDefault="008E3485" w14:paraId="331E1190" w14:textId="77777777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Second parameter – One of two possible seasons: "summer" or "winter"</w:t>
      </w:r>
    </w:p>
    <w:p w:rsidRPr="005F3357" w:rsidR="008E3485" w:rsidP="005F3357" w:rsidRDefault="005F3357" w14:paraId="23949D07" w14:textId="47CBFD94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Output</w:t>
      </w:r>
      <w:r w:rsidR="005B68FA">
        <w:rPr>
          <w:color w:val="44546A" w:themeColor="text2"/>
          <w:lang w:val="en"/>
        </w:rPr>
        <w:t>:</w:t>
      </w:r>
    </w:p>
    <w:p w:rsidRPr="005F3357" w:rsidR="008E3485" w:rsidP="008E3485" w:rsidRDefault="008E3485" w14:paraId="1758D59C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Two lines must be printed on the console.</w:t>
      </w:r>
    </w:p>
    <w:p w:rsidRPr="005F3357" w:rsidR="008E3485" w:rsidRDefault="008E3485" w14:paraId="460780C3" w14:textId="77777777">
      <w:pPr>
        <w:pStyle w:val="ListParagraph"/>
        <w:numPr>
          <w:ilvl w:val="0"/>
          <w:numId w:val="11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First line – "Somewhere in [destination]" among "Bulgaria", "Europe" and "Asia"</w:t>
      </w:r>
    </w:p>
    <w:p w:rsidRPr="005F3357" w:rsidR="008E3485" w:rsidRDefault="008E3485" w14:paraId="28E3906F" w14:textId="77777777">
      <w:pPr>
        <w:pStyle w:val="ListParagraph"/>
        <w:numPr>
          <w:ilvl w:val="0"/>
          <w:numId w:val="11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Second line – "{Type of holiday} – {Amount spent}"</w:t>
      </w:r>
    </w:p>
    <w:p w:rsidRPr="005F3357" w:rsidR="008E3485" w:rsidP="008E3485" w:rsidRDefault="008E3485" w14:paraId="3D28B2C3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The holiday can be on "Camp" or "Hotel". The sum must be rounded to the nearest second character after the comma.</w:t>
      </w:r>
    </w:p>
    <w:p w:rsidRPr="005F3357" w:rsidR="008E3485" w:rsidP="005F3357" w:rsidRDefault="008E3485" w14:paraId="5D5EC4C5" w14:textId="77777777">
      <w:pPr>
        <w:rPr>
          <w:rFonts w:asciiTheme="minorHAnsi" w:hAnsiTheme="minorHAnsi" w:cstheme="minorHAnsi"/>
          <w:color w:val="44546A" w:themeColor="text2"/>
        </w:rPr>
      </w:pPr>
      <w:bookmarkStart w:name="_Toc71812530" w:id="39"/>
      <w:r w:rsidRPr="005F3357">
        <w:rPr>
          <w:color w:val="44546A" w:themeColor="text2"/>
          <w:lang w:val="en"/>
        </w:rPr>
        <w:t>Sample input:</w:t>
      </w:r>
      <w:bookmarkEnd w:id="39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Pr="005F3357" w:rsidR="005F3357" w:rsidTr="005F3357" w14:paraId="3C0AB0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8E3485" w:rsidP="00960C8B" w:rsidRDefault="005F3357" w14:paraId="17AFA2EB" w14:textId="4875B410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:rsidRPr="005F3357" w:rsidR="008E3485" w:rsidP="00960C8B" w:rsidRDefault="005F3357" w14:paraId="4809D3AF" w14:textId="746C3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5F3357" w:rsidTr="005F3357" w14:paraId="1E8C58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DA2393" w:rsidP="00960C8B" w:rsidRDefault="008E3485" w14:paraId="4907E3EA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50</w:t>
            </w:r>
          </w:p>
          <w:p w:rsidRPr="005F3357" w:rsidR="008E3485" w:rsidP="00960C8B" w:rsidRDefault="008E3485" w14:paraId="0131369C" w14:textId="17C3AE71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summer</w:t>
            </w:r>
          </w:p>
        </w:tc>
        <w:tc>
          <w:tcPr>
            <w:tcW w:w="3420" w:type="dxa"/>
          </w:tcPr>
          <w:p w:rsidRPr="005F3357" w:rsidR="008E3485" w:rsidP="00960C8B" w:rsidRDefault="008E3485" w14:paraId="5808A3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Somewhere in Bulgaria</w:t>
            </w:r>
          </w:p>
          <w:p w:rsidRPr="005F3357" w:rsidR="008E3485" w:rsidP="00960C8B" w:rsidRDefault="008E3485" w14:paraId="5E87E5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Camp - 15.00</w:t>
            </w:r>
          </w:p>
        </w:tc>
      </w:tr>
      <w:tr w:rsidRPr="005F3357" w:rsidR="005F3357" w:rsidTr="005F3357" w14:paraId="42F828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DA2393" w:rsidP="00960C8B" w:rsidRDefault="008E3485" w14:paraId="373545CB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75</w:t>
            </w:r>
          </w:p>
          <w:p w:rsidRPr="005F3357" w:rsidR="008E3485" w:rsidP="00960C8B" w:rsidRDefault="008E3485" w14:paraId="0938FC3C" w14:textId="53F9F4E8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winter</w:t>
            </w:r>
          </w:p>
        </w:tc>
        <w:tc>
          <w:tcPr>
            <w:tcW w:w="3420" w:type="dxa"/>
          </w:tcPr>
          <w:p w:rsidRPr="005F3357" w:rsidR="008E3485" w:rsidP="00960C8B" w:rsidRDefault="008E3485" w14:paraId="6A3152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Somewhere in Bulgaria</w:t>
            </w:r>
          </w:p>
          <w:p w:rsidRPr="005F3357" w:rsidR="008E3485" w:rsidP="00960C8B" w:rsidRDefault="008E3485" w14:paraId="012D53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Hotel - 52.50</w:t>
            </w:r>
          </w:p>
        </w:tc>
      </w:tr>
      <w:tr w:rsidRPr="005F3357" w:rsidR="005F3357" w:rsidTr="005F3357" w14:paraId="309058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DA2393" w:rsidP="00960C8B" w:rsidRDefault="008E3485" w14:paraId="72D374D7" w14:textId="3536442F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312</w:t>
            </w:r>
          </w:p>
          <w:p w:rsidRPr="005F3357" w:rsidR="008E3485" w:rsidP="00960C8B" w:rsidRDefault="008E3485" w14:paraId="452BD6BE" w14:textId="41DDBE1F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summer</w:t>
            </w:r>
          </w:p>
        </w:tc>
        <w:tc>
          <w:tcPr>
            <w:tcW w:w="3420" w:type="dxa"/>
          </w:tcPr>
          <w:p w:rsidRPr="005F3357" w:rsidR="008E3485" w:rsidP="00960C8B" w:rsidRDefault="008E3485" w14:paraId="3DDA19A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Somewhere in Europe</w:t>
            </w:r>
          </w:p>
          <w:p w:rsidRPr="005F3357" w:rsidR="008E3485" w:rsidP="00960C8B" w:rsidRDefault="008E3485" w14:paraId="731610D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Camp - 124.80</w:t>
            </w:r>
          </w:p>
        </w:tc>
      </w:tr>
      <w:tr w:rsidRPr="005F3357" w:rsidR="005F3357" w:rsidTr="005F3357" w14:paraId="09B7B0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DA2393" w:rsidP="00960C8B" w:rsidRDefault="008E3485" w14:paraId="610BB001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678.53</w:t>
            </w:r>
          </w:p>
          <w:p w:rsidRPr="005F3357" w:rsidR="008E3485" w:rsidP="00960C8B" w:rsidRDefault="008E3485" w14:paraId="2CA3DFCB" w14:textId="58C03705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winter</w:t>
            </w:r>
          </w:p>
        </w:tc>
        <w:tc>
          <w:tcPr>
            <w:tcW w:w="3420" w:type="dxa"/>
          </w:tcPr>
          <w:p w:rsidRPr="005F3357" w:rsidR="008E3485" w:rsidP="00960C8B" w:rsidRDefault="008E3485" w14:paraId="25CD2C0A" w14:textId="5A28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Somewhere in </w:t>
            </w:r>
            <w:r w:rsidRPr="005F3357" w:rsidR="005B68FA">
              <w:rPr>
                <w:color w:val="44546A" w:themeColor="text2"/>
                <w:lang w:val="en"/>
              </w:rPr>
              <w:t>Bulgaria</w:t>
            </w:r>
          </w:p>
          <w:p w:rsidRPr="005F3357" w:rsidR="008E3485" w:rsidP="00960C8B" w:rsidRDefault="008E3485" w14:paraId="4B1F45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Hotel - 542.82</w:t>
            </w:r>
          </w:p>
        </w:tc>
      </w:tr>
      <w:tr w:rsidRPr="005F3357" w:rsidR="005F3357" w:rsidTr="005F3357" w14:paraId="37E504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DA2393" w:rsidP="00960C8B" w:rsidRDefault="008E3485" w14:paraId="58EC2F20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1500</w:t>
            </w:r>
          </w:p>
          <w:p w:rsidRPr="005F3357" w:rsidR="008E3485" w:rsidP="00960C8B" w:rsidRDefault="008E3485" w14:paraId="66F37946" w14:textId="28C2EC33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summer</w:t>
            </w:r>
          </w:p>
        </w:tc>
        <w:tc>
          <w:tcPr>
            <w:tcW w:w="3420" w:type="dxa"/>
          </w:tcPr>
          <w:p w:rsidRPr="005F3357" w:rsidR="008E3485" w:rsidP="00960C8B" w:rsidRDefault="008E3485" w14:paraId="2580639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Somewhere in Asia</w:t>
            </w:r>
          </w:p>
          <w:p w:rsidRPr="005F3357" w:rsidR="008E3485" w:rsidP="00960C8B" w:rsidRDefault="008E3485" w14:paraId="4978BC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Hotel - 1350.00</w:t>
            </w:r>
          </w:p>
        </w:tc>
      </w:tr>
    </w:tbl>
    <w:p w:rsidRPr="005F3357" w:rsidR="008E3485" w:rsidRDefault="008E3485" w14:paraId="67D91002" w14:textId="77777777">
      <w:pPr>
        <w:pStyle w:val="Heading1"/>
        <w:ind w:left="360"/>
        <w:rPr>
          <w:color w:val="44546A" w:themeColor="text2"/>
          <w:lang w:val="en"/>
        </w:rPr>
      </w:pPr>
      <w:bookmarkStart w:name="_Toc71812531" w:id="40"/>
      <w:bookmarkStart w:name="_Toc144841834" w:id="41"/>
      <w:bookmarkStart w:name="_Toc71595139" w:id="42"/>
      <w:r w:rsidRPr="005F3357">
        <w:rPr>
          <w:color w:val="44546A" w:themeColor="text2"/>
          <w:lang w:val="en"/>
        </w:rPr>
        <w:t>Makeup Shop</w:t>
      </w:r>
      <w:bookmarkEnd w:id="40"/>
      <w:bookmarkEnd w:id="41"/>
    </w:p>
    <w:p w:rsidRPr="005F3357" w:rsidR="008E3485" w:rsidP="008E3485" w:rsidRDefault="008E3485" w14:paraId="0D47F9CA" w14:textId="37492724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Write a program that calculates the profit from the order</w:t>
      </w:r>
      <w:r w:rsidR="005B68FA">
        <w:rPr>
          <w:color w:val="44546A" w:themeColor="text2"/>
          <w:lang w:val="en"/>
        </w:rPr>
        <w:t xml:space="preserve"> in a makeup shop</w:t>
      </w:r>
      <w:r w:rsidRPr="005F3357">
        <w:rPr>
          <w:color w:val="44546A" w:themeColor="text2"/>
          <w:lang w:val="en"/>
        </w:rPr>
        <w:t>.</w:t>
      </w:r>
    </w:p>
    <w:p w:rsidRPr="005F3357" w:rsidR="008E3485" w:rsidP="008E3485" w:rsidRDefault="008E3485" w14:paraId="1D4684CA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Makeup prices:</w:t>
      </w:r>
    </w:p>
    <w:p w:rsidRPr="005F3357" w:rsidR="008E3485" w:rsidRDefault="008E3485" w14:paraId="3560FB05" w14:textId="77777777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powder - 2.60 lv.</w:t>
      </w:r>
    </w:p>
    <w:p w:rsidRPr="005F3357" w:rsidR="008E3485" w:rsidRDefault="008E3485" w14:paraId="648ACD26" w14:textId="77777777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lipstick - 3 lv.</w:t>
      </w:r>
    </w:p>
    <w:p w:rsidRPr="005F3357" w:rsidR="008E3485" w:rsidRDefault="008E3485" w14:paraId="3BED1EF2" w14:textId="77777777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spiral - 4.10 lv.</w:t>
      </w:r>
    </w:p>
    <w:p w:rsidRPr="005F3357" w:rsidR="008E3485" w:rsidRDefault="008E3485" w14:paraId="12C8F239" w14:textId="77777777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shadows - 8.20 lv.</w:t>
      </w:r>
    </w:p>
    <w:p w:rsidRPr="005F3357" w:rsidR="008E3485" w:rsidRDefault="008E3485" w14:paraId="4201330C" w14:textId="77777777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concealer - 2 lv.</w:t>
      </w:r>
    </w:p>
    <w:p w:rsidRPr="005F3357" w:rsidR="008E3485" w:rsidP="008E3485" w:rsidRDefault="008E3485" w14:paraId="431031FE" w14:textId="181B80FB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If the ordered makeup</w:t>
      </w:r>
      <w:r w:rsidR="00B83FDF">
        <w:rPr>
          <w:color w:val="44546A" w:themeColor="text2"/>
          <w:lang w:val="en"/>
        </w:rPr>
        <w:t xml:space="preserve"> count</w:t>
      </w:r>
      <w:r w:rsidRPr="005F3357">
        <w:rPr>
          <w:color w:val="44546A" w:themeColor="text2"/>
          <w:lang w:val="en"/>
        </w:rPr>
        <w:t xml:space="preserve"> is 50 or more, the store makes a discount of 25% of the total price. Of the money earned, </w:t>
      </w:r>
      <w:r w:rsidR="005B68FA">
        <w:rPr>
          <w:color w:val="44546A" w:themeColor="text2"/>
          <w:lang w:val="en"/>
        </w:rPr>
        <w:t xml:space="preserve">the shop </w:t>
      </w:r>
      <w:r w:rsidRPr="005F3357">
        <w:rPr>
          <w:color w:val="44546A" w:themeColor="text2"/>
          <w:lang w:val="en"/>
        </w:rPr>
        <w:t xml:space="preserve">must give 10% </w:t>
      </w:r>
      <w:r w:rsidRPr="005F3357" w:rsidR="00B83FDF">
        <w:rPr>
          <w:color w:val="44546A" w:themeColor="text2"/>
          <w:lang w:val="en"/>
        </w:rPr>
        <w:t>off</w:t>
      </w:r>
      <w:r w:rsidRPr="005F3357">
        <w:rPr>
          <w:color w:val="44546A" w:themeColor="text2"/>
          <w:lang w:val="en"/>
        </w:rPr>
        <w:t xml:space="preserve"> the rent of the store. Find out if the money will be enough to </w:t>
      </w:r>
      <w:r w:rsidR="005B68FA">
        <w:rPr>
          <w:color w:val="44546A" w:themeColor="text2"/>
          <w:lang w:val="en"/>
        </w:rPr>
        <w:t>do the renovation</w:t>
      </w:r>
      <w:r w:rsidR="00B83FDF">
        <w:rPr>
          <w:color w:val="44546A" w:themeColor="text2"/>
          <w:lang w:val="en"/>
        </w:rPr>
        <w:t xml:space="preserve"> of the shop, needed to stay in business</w:t>
      </w:r>
      <w:r w:rsidRPr="005F3357">
        <w:rPr>
          <w:color w:val="44546A" w:themeColor="text2"/>
          <w:lang w:val="en"/>
        </w:rPr>
        <w:t>.</w:t>
      </w:r>
    </w:p>
    <w:p w:rsidRPr="005F3357" w:rsidR="008E3485" w:rsidP="005F3357" w:rsidRDefault="005F3357" w14:paraId="5F5AC6EC" w14:textId="48527B1C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Input</w:t>
      </w:r>
    </w:p>
    <w:p w:rsidRPr="005F3357" w:rsidR="008E3485" w:rsidP="008E3485" w:rsidRDefault="008E3485" w14:paraId="388E29EC" w14:textId="7777777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You get 6 parameters:</w:t>
      </w:r>
    </w:p>
    <w:p w:rsidRPr="005F3357" w:rsidR="008E3485" w:rsidRDefault="008E3485" w14:paraId="40EB0293" w14:textId="5A764D11">
      <w:pPr>
        <w:pStyle w:val="ListParagraph"/>
        <w:numPr>
          <w:ilvl w:val="0"/>
          <w:numId w:val="10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Price of the </w:t>
      </w:r>
      <w:r w:rsidR="005B68FA">
        <w:rPr>
          <w:color w:val="44546A" w:themeColor="text2"/>
          <w:lang w:val="en"/>
        </w:rPr>
        <w:t>renovation</w:t>
      </w:r>
      <w:r w:rsidRPr="005F3357" w:rsidR="005B68FA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>- a real number in the range [1.00 ... 10000.00]</w:t>
      </w:r>
    </w:p>
    <w:p w:rsidRPr="005F3357" w:rsidR="008E3485" w:rsidRDefault="00B83FDF" w14:paraId="12CE91F4" w14:textId="08D85AA6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Pr="005F3357" w:rsidR="008E3485">
        <w:rPr>
          <w:color w:val="44546A" w:themeColor="text2"/>
          <w:lang w:val="en"/>
        </w:rPr>
        <w:t>of powders - integer in the range [0... 1000]</w:t>
      </w:r>
    </w:p>
    <w:p w:rsidRPr="005F3357" w:rsidR="008E3485" w:rsidRDefault="00B83FDF" w14:paraId="19C1FB3C" w14:textId="5D921FB9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Pr="005F3357" w:rsidR="008E3485">
        <w:rPr>
          <w:color w:val="44546A" w:themeColor="text2"/>
          <w:lang w:val="en"/>
        </w:rPr>
        <w:t>of lipsticks - an integer in the range [0 ... 1000]</w:t>
      </w:r>
    </w:p>
    <w:p w:rsidRPr="005F3357" w:rsidR="008E3485" w:rsidRDefault="00B83FDF" w14:paraId="41CFEC1D" w14:textId="7BEA319C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Pr="005F3357" w:rsidR="008E3485">
        <w:rPr>
          <w:color w:val="44546A" w:themeColor="text2"/>
          <w:lang w:val="en"/>
        </w:rPr>
        <w:t>of spirals - an integer in the range [0 ... 1000]</w:t>
      </w:r>
    </w:p>
    <w:p w:rsidRPr="005F3357" w:rsidR="008E3485" w:rsidRDefault="00B83FDF" w14:paraId="60A1DAAB" w14:textId="1C488C6B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Pr="005F3357" w:rsidR="008E3485">
        <w:rPr>
          <w:color w:val="44546A" w:themeColor="text2"/>
          <w:lang w:val="en"/>
        </w:rPr>
        <w:t>of shadows - an integer in the range [0 ... 1000]</w:t>
      </w:r>
    </w:p>
    <w:p w:rsidRPr="005F3357" w:rsidR="008E3485" w:rsidRDefault="00B83FDF" w14:paraId="3C4EAC8F" w14:textId="74D21150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Pr="005F3357" w:rsidR="008E3485">
        <w:rPr>
          <w:color w:val="44546A" w:themeColor="text2"/>
          <w:lang w:val="en"/>
        </w:rPr>
        <w:t>of correctors - integer in the range [0 ... 1000]</w:t>
      </w:r>
    </w:p>
    <w:p w:rsidRPr="005F3357" w:rsidR="008E3485" w:rsidP="005F3357" w:rsidRDefault="005F3357" w14:paraId="313ECD01" w14:textId="352A7943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Output</w:t>
      </w:r>
    </w:p>
    <w:p w:rsidRPr="005F3357" w:rsidR="008E3485" w:rsidP="008E3485" w:rsidRDefault="005B68FA" w14:paraId="514B7E26" w14:textId="402C32C1">
      <w:pPr>
        <w:rPr>
          <w:color w:val="44546A" w:themeColor="text2"/>
        </w:rPr>
      </w:pPr>
      <w:r>
        <w:rPr>
          <w:color w:val="44546A" w:themeColor="text2"/>
          <w:lang w:val="en"/>
        </w:rPr>
        <w:t>Print on the Console:</w:t>
      </w:r>
    </w:p>
    <w:p w:rsidRPr="005F3357" w:rsidR="008E3485" w:rsidRDefault="008E3485" w14:paraId="58334907" w14:textId="77777777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If the money is enough, print:</w:t>
      </w:r>
    </w:p>
    <w:p w:rsidRPr="005F3357" w:rsidR="008E3485" w:rsidRDefault="008E3485" w14:paraId="4285677C" w14:textId="77777777">
      <w:pPr>
        <w:pStyle w:val="ListParagraph"/>
        <w:numPr>
          <w:ilvl w:val="1"/>
          <w:numId w:val="9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"Yes! {remaining money} lv left."</w:t>
      </w:r>
    </w:p>
    <w:p w:rsidRPr="005F3357" w:rsidR="008E3485" w:rsidRDefault="008E3485" w14:paraId="12DFE700" w14:textId="77777777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If the money is NOT enough, print:</w:t>
      </w:r>
    </w:p>
    <w:p w:rsidRPr="005F3357" w:rsidR="008E3485" w:rsidRDefault="008E3485" w14:paraId="32ADB481" w14:textId="77777777">
      <w:pPr>
        <w:pStyle w:val="ListParagraph"/>
        <w:numPr>
          <w:ilvl w:val="1"/>
          <w:numId w:val="9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"Not enough money! {the lack of money} lv needed."</w:t>
      </w:r>
    </w:p>
    <w:p w:rsidRPr="005F3357" w:rsidR="008E3485" w:rsidP="008E3485" w:rsidRDefault="008E3485" w14:paraId="4CF299F8" w14:textId="77777777">
      <w:pPr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>The result must be formatted to two decimal places.</w:t>
      </w:r>
    </w:p>
    <w:p w:rsidRPr="005F3357" w:rsidR="008E3485" w:rsidP="005F3357" w:rsidRDefault="008E3485" w14:paraId="1209A885" w14:textId="77777777">
      <w:pPr>
        <w:rPr>
          <w:rFonts w:asciiTheme="minorHAnsi" w:hAnsiTheme="minorHAnsi" w:cstheme="minorHAnsi"/>
          <w:color w:val="44546A" w:themeColor="text2"/>
        </w:rPr>
      </w:pPr>
      <w:bookmarkStart w:name="_Toc71812534" w:id="43"/>
      <w:r w:rsidRPr="005F3357">
        <w:rPr>
          <w:color w:val="44546A" w:themeColor="text2"/>
          <w:lang w:val="en"/>
        </w:rPr>
        <w:t>Sample input:</w:t>
      </w:r>
      <w:bookmarkEnd w:id="42"/>
      <w:bookmarkEnd w:id="43"/>
    </w:p>
    <w:tbl>
      <w:tblPr>
        <w:tblStyle w:val="GridTable1Light-Accent1"/>
        <w:tblW w:w="9625" w:type="dxa"/>
        <w:tblLook w:val="04A0" w:firstRow="1" w:lastRow="0" w:firstColumn="1" w:lastColumn="0" w:noHBand="0" w:noVBand="1"/>
      </w:tblPr>
      <w:tblGrid>
        <w:gridCol w:w="1705"/>
        <w:gridCol w:w="2880"/>
        <w:gridCol w:w="5040"/>
      </w:tblGrid>
      <w:tr w:rsidRPr="005F3357" w:rsidR="005F3357" w:rsidTr="00B83FDF" w14:paraId="16C14F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Pr="005F3357" w:rsidR="008E3485" w:rsidP="00960C8B" w:rsidRDefault="005F3357" w14:paraId="1792BF99" w14:textId="2E564BC7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2880" w:type="dxa"/>
          </w:tcPr>
          <w:p w:rsidRPr="005F3357" w:rsidR="008E3485" w:rsidP="00960C8B" w:rsidRDefault="005F3357" w14:paraId="73CD1CC8" w14:textId="030F74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  <w:tc>
          <w:tcPr>
            <w:tcW w:w="5040" w:type="dxa"/>
          </w:tcPr>
          <w:p w:rsidRPr="005F3357" w:rsidR="008E3485" w:rsidP="00960C8B" w:rsidRDefault="008E3485" w14:paraId="1ED61A7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explanation</w:t>
            </w:r>
          </w:p>
        </w:tc>
      </w:tr>
      <w:tr w:rsidRPr="005F3357" w:rsidR="005F3357" w:rsidTr="00B83FDF" w14:paraId="5386D4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A2393" w:rsidP="00960C8B" w:rsidRDefault="008E3485" w14:paraId="19B2C814" w14:textId="27D436C0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40.8</w:t>
            </w:r>
          </w:p>
          <w:p w:rsidR="00DA2393" w:rsidP="00960C8B" w:rsidRDefault="008E3485" w14:paraId="2861AB06" w14:textId="1497AC1E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20</w:t>
            </w:r>
          </w:p>
          <w:p w:rsidR="00DA2393" w:rsidP="00960C8B" w:rsidRDefault="008E3485" w14:paraId="7696B7A5" w14:textId="4D5DF3E0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25</w:t>
            </w:r>
          </w:p>
          <w:p w:rsidR="00DA2393" w:rsidP="00960C8B" w:rsidRDefault="008E3485" w14:paraId="372A3BF4" w14:textId="284EEAE9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</w:t>
            </w:r>
            <w:r w:rsidR="00DA2393">
              <w:rPr>
                <w:color w:val="44546A" w:themeColor="text2"/>
                <w:szCs w:val="24"/>
                <w:lang w:val="en"/>
              </w:rPr>
              <w:t>0</w:t>
            </w:r>
          </w:p>
          <w:p w:rsidR="00DA2393" w:rsidP="00960C8B" w:rsidRDefault="008E3485" w14:paraId="3526D119" w14:textId="53C57E05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50</w:t>
            </w:r>
          </w:p>
          <w:p w:rsidRPr="005F3357" w:rsidR="008E3485" w:rsidP="00960C8B" w:rsidRDefault="008E3485" w14:paraId="11166ACF" w14:textId="5345BB14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10</w:t>
            </w:r>
          </w:p>
        </w:tc>
        <w:tc>
          <w:tcPr>
            <w:tcW w:w="2880" w:type="dxa"/>
          </w:tcPr>
          <w:p w:rsidRPr="005F3357" w:rsidR="008E3485" w:rsidP="00960C8B" w:rsidRDefault="008E3485" w14:paraId="240C47B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Yes! 418.20 lv left.</w:t>
            </w:r>
          </w:p>
        </w:tc>
        <w:tc>
          <w:tcPr>
            <w:tcW w:w="5040" w:type="dxa"/>
          </w:tcPr>
          <w:p w:rsidRPr="005F3357" w:rsidR="008E3485" w:rsidP="00960C8B" w:rsidRDefault="008E3485" w14:paraId="0627F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Amount: 20 * 2.60 + 25 * 3 + 30 * 4.10 + 50 * 8.20 + 10 * 2 = 680 BGN</w:t>
            </w:r>
          </w:p>
          <w:p w:rsidRPr="005F3357" w:rsidR="008E3485" w:rsidP="00960C8B" w:rsidRDefault="00B83FDF" w14:paraId="46AF50AE" w14:textId="2868D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lang w:val="en"/>
              </w:rPr>
              <w:t>count</w:t>
            </w:r>
            <w:r w:rsidRPr="005F3357">
              <w:rPr>
                <w:color w:val="44546A" w:themeColor="text2"/>
                <w:lang w:val="en"/>
              </w:rPr>
              <w:t xml:space="preserve"> </w:t>
            </w:r>
            <w:r w:rsidRPr="005F3357" w:rsidR="008E3485">
              <w:rPr>
                <w:color w:val="44546A" w:themeColor="text2"/>
                <w:szCs w:val="24"/>
                <w:lang w:val="en"/>
              </w:rPr>
              <w:t>of makeup: 20 + 25 + 30 + 50 + 10 = 135</w:t>
            </w:r>
          </w:p>
          <w:p w:rsidRPr="005F3357" w:rsidR="008E3485" w:rsidP="00960C8B" w:rsidRDefault="008E3485" w14:paraId="4EB70C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135 &gt; 50 =&gt; 25% discount; 25% of 680 = 170 BGN discount</w:t>
            </w:r>
          </w:p>
          <w:p w:rsidRPr="005F3357" w:rsidR="008E3485" w:rsidP="00960C8B" w:rsidRDefault="008E3485" w14:paraId="5F5E33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End price: 680 – 170 = 510 BGN.</w:t>
            </w:r>
          </w:p>
          <w:p w:rsidRPr="005F3357" w:rsidR="008E3485" w:rsidP="00960C8B" w:rsidRDefault="008E3485" w14:paraId="3BDCCC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Rent: 10% from 510 BGN = 51</w:t>
            </w:r>
          </w:p>
          <w:p w:rsidRPr="005F3357" w:rsidR="008E3485" w:rsidP="00960C8B" w:rsidRDefault="008E3485" w14:paraId="20ACEE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Profit: 510 – 51 = 459 BGN </w:t>
            </w:r>
          </w:p>
          <w:p w:rsidRPr="005F3357" w:rsidR="008E3485" w:rsidP="00960C8B" w:rsidRDefault="008E3485" w14:paraId="2533E93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459 &gt; 40.8 =&gt; 459 – 40.8 = 418.20 BGN Remain</w:t>
            </w:r>
          </w:p>
        </w:tc>
      </w:tr>
      <w:tr w:rsidRPr="005F3357" w:rsidR="005F3357" w:rsidTr="00B83FDF" w14:paraId="5AC992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A2393" w:rsidP="00960C8B" w:rsidRDefault="008E3485" w14:paraId="7074A6C8" w14:textId="77777777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320</w:t>
            </w:r>
          </w:p>
          <w:p w:rsidR="00DA2393" w:rsidP="00960C8B" w:rsidRDefault="008E3485" w14:paraId="7BD66BE6" w14:textId="2FF54C16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8</w:t>
            </w:r>
          </w:p>
          <w:p w:rsidR="00DA2393" w:rsidP="00960C8B" w:rsidRDefault="008E3485" w14:paraId="556D3EDE" w14:textId="77510FC2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</w:t>
            </w:r>
          </w:p>
          <w:p w:rsidR="00DA2393" w:rsidP="00960C8B" w:rsidRDefault="008E3485" w14:paraId="39F6DB0D" w14:textId="0ED67C5A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</w:t>
            </w:r>
          </w:p>
          <w:p w:rsidR="00DA2393" w:rsidP="00960C8B" w:rsidRDefault="008E3485" w14:paraId="3B68CBE8" w14:textId="313E3152">
            <w:pPr>
              <w:rPr>
                <w:b w:val="0"/>
                <w:bCs w:val="0"/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</w:t>
            </w:r>
          </w:p>
          <w:p w:rsidRPr="005F3357" w:rsidR="008E3485" w:rsidP="00960C8B" w:rsidRDefault="008E3485" w14:paraId="7681ADDE" w14:textId="5CA18499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</w:t>
            </w:r>
          </w:p>
        </w:tc>
        <w:tc>
          <w:tcPr>
            <w:tcW w:w="2880" w:type="dxa"/>
          </w:tcPr>
          <w:p w:rsidRPr="005F3357" w:rsidR="008E3485" w:rsidP="00960C8B" w:rsidRDefault="008E3485" w14:paraId="67F811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Not enough money! 238.73 lv needed.</w:t>
            </w:r>
          </w:p>
        </w:tc>
        <w:tc>
          <w:tcPr>
            <w:tcW w:w="5040" w:type="dxa"/>
          </w:tcPr>
          <w:p w:rsidRPr="005F3357" w:rsidR="008E3485" w:rsidP="00960C8B" w:rsidRDefault="008E3485" w14:paraId="32D21AA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Total: 90.3 BGN</w:t>
            </w:r>
          </w:p>
          <w:p w:rsidRPr="005F3357" w:rsidR="008E3485" w:rsidP="00960C8B" w:rsidRDefault="008E3485" w14:paraId="4154A0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Makeup count: 21</w:t>
            </w:r>
          </w:p>
          <w:p w:rsidRPr="005F3357" w:rsidR="008E3485" w:rsidP="00960C8B" w:rsidRDefault="008E3485" w14:paraId="669A6A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21 &lt; 50 =&gt; no discount </w:t>
            </w:r>
          </w:p>
          <w:p w:rsidRPr="005F3357" w:rsidR="008E3485" w:rsidP="00960C8B" w:rsidRDefault="008E3485" w14:paraId="4CED18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Rent: 10% from 90.3 = 9.03 BGN</w:t>
            </w:r>
          </w:p>
          <w:p w:rsidRPr="005F3357" w:rsidR="008E3485" w:rsidP="00960C8B" w:rsidRDefault="008E3485" w14:paraId="3EDEB62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Profit: 90.3 – 9.03 = 81.27 BGN</w:t>
            </w:r>
          </w:p>
          <w:p w:rsidRPr="005F3357" w:rsidR="008E3485" w:rsidP="00960C8B" w:rsidRDefault="008E3485" w14:paraId="00FF3CB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81.27 &lt; 320 =&gt; 320 – 81.27 = 238.73 BGN They do not reach</w:t>
            </w:r>
          </w:p>
        </w:tc>
      </w:tr>
    </w:tbl>
    <w:p w:rsidRPr="005F3357" w:rsidR="008E3485" w:rsidRDefault="008E3485" w14:paraId="020F87CD" w14:textId="4583E6C2">
      <w:pPr>
        <w:pStyle w:val="Heading1"/>
        <w:ind w:left="360"/>
        <w:rPr>
          <w:color w:val="44546A" w:themeColor="text2"/>
          <w:lang w:val="en"/>
        </w:rPr>
      </w:pPr>
      <w:bookmarkStart w:name="_Toc71812535" w:id="44"/>
      <w:bookmarkStart w:name="_Toc144841835" w:id="45"/>
      <w:r w:rsidRPr="005F3357">
        <w:rPr>
          <w:color w:val="44546A" w:themeColor="text2"/>
          <w:lang w:val="en"/>
        </w:rPr>
        <w:t>At sea</w:t>
      </w:r>
      <w:bookmarkEnd w:id="44"/>
      <w:bookmarkEnd w:id="45"/>
    </w:p>
    <w:p w:rsidRPr="005F3357" w:rsidR="008E3485" w:rsidP="008E3485" w:rsidRDefault="00662966" w14:paraId="28D97D52" w14:textId="620886D3">
      <w:pPr>
        <w:rPr>
          <w:color w:val="44546A" w:themeColor="text2"/>
        </w:rPr>
      </w:pPr>
      <w:bookmarkStart w:name="_Toc71580228" w:id="46"/>
      <w:bookmarkStart w:name="_Toc71595142" w:id="47"/>
      <w:r>
        <w:rPr>
          <w:color w:val="44546A" w:themeColor="text2"/>
          <w:lang w:val="en"/>
        </w:rPr>
        <w:t>C</w:t>
      </w:r>
      <w:r w:rsidRPr="005F3357" w:rsidR="008E3485">
        <w:rPr>
          <w:color w:val="44546A" w:themeColor="text2"/>
          <w:lang w:val="en"/>
        </w:rPr>
        <w:t>alculate how much will cost</w:t>
      </w:r>
      <w:r>
        <w:rPr>
          <w:color w:val="44546A" w:themeColor="text2"/>
          <w:lang w:val="en"/>
        </w:rPr>
        <w:t xml:space="preserve"> a vacation</w:t>
      </w:r>
      <w:r w:rsidRPr="005F3357" w:rsidR="008E3485">
        <w:rPr>
          <w:color w:val="44546A" w:themeColor="text2"/>
          <w:lang w:val="en"/>
        </w:rPr>
        <w:t>. There are the following types of accommodation, with the following prices for staying:</w:t>
      </w:r>
    </w:p>
    <w:p w:rsidRPr="005F3357" w:rsidR="008E3485" w:rsidRDefault="008E3485" w14:paraId="3AA96EF6" w14:textId="77777777">
      <w:pPr>
        <w:pStyle w:val="ListParagraph"/>
        <w:numPr>
          <w:ilvl w:val="0"/>
          <w:numId w:val="5"/>
        </w:numPr>
        <w:spacing w:line="276" w:lineRule="auto"/>
        <w:rPr>
          <w:color w:val="44546A" w:themeColor="text2"/>
        </w:rPr>
      </w:pPr>
      <w:r w:rsidRPr="005F3357">
        <w:rPr>
          <w:b/>
          <w:bCs/>
          <w:color w:val="44546A" w:themeColor="text2"/>
          <w:lang w:val="en"/>
        </w:rPr>
        <w:t>"single room"</w:t>
      </w:r>
      <w:r w:rsidRPr="005F3357">
        <w:rPr>
          <w:color w:val="44546A" w:themeColor="text2"/>
          <w:lang w:val="en"/>
        </w:rPr>
        <w:t xml:space="preserve"> – 25.00 BGN per night</w:t>
      </w:r>
    </w:p>
    <w:p w:rsidRPr="005F3357" w:rsidR="008E3485" w:rsidRDefault="008E3485" w14:paraId="11129861" w14:textId="77777777">
      <w:pPr>
        <w:pStyle w:val="ListParagraph"/>
        <w:numPr>
          <w:ilvl w:val="0"/>
          <w:numId w:val="5"/>
        </w:numPr>
        <w:spacing w:line="276" w:lineRule="auto"/>
        <w:rPr>
          <w:color w:val="44546A" w:themeColor="text2"/>
        </w:rPr>
      </w:pPr>
      <w:r w:rsidRPr="005F3357">
        <w:rPr>
          <w:b/>
          <w:bCs/>
          <w:color w:val="44546A" w:themeColor="text2"/>
          <w:lang w:val="en"/>
        </w:rPr>
        <w:t>"apartment"</w:t>
      </w:r>
      <w:r w:rsidRPr="005F3357">
        <w:rPr>
          <w:color w:val="44546A" w:themeColor="text2"/>
          <w:lang w:val="en"/>
        </w:rPr>
        <w:t xml:space="preserve"> – 50.00 BGN per night </w:t>
      </w:r>
    </w:p>
    <w:p w:rsidRPr="005F3357" w:rsidR="008E3485" w:rsidRDefault="008E3485" w14:paraId="116C7FE2" w14:textId="52438813">
      <w:pPr>
        <w:pStyle w:val="ListParagraph"/>
        <w:numPr>
          <w:ilvl w:val="0"/>
          <w:numId w:val="5"/>
        </w:numPr>
        <w:spacing w:line="276" w:lineRule="auto"/>
        <w:rPr>
          <w:color w:val="44546A" w:themeColor="text2"/>
        </w:rPr>
      </w:pPr>
      <w:r w:rsidRPr="005F3357">
        <w:rPr>
          <w:b/>
          <w:bCs/>
          <w:color w:val="44546A" w:themeColor="text2"/>
          <w:lang w:val="en"/>
        </w:rPr>
        <w:t>"</w:t>
      </w:r>
      <w:r w:rsidR="00662966">
        <w:rPr>
          <w:b/>
          <w:bCs/>
          <w:color w:val="44546A" w:themeColor="text2"/>
          <w:lang w:val="en"/>
        </w:rPr>
        <w:t>p</w:t>
      </w:r>
      <w:r w:rsidRPr="005F3357" w:rsidR="00662966">
        <w:rPr>
          <w:b/>
          <w:bCs/>
          <w:color w:val="44546A" w:themeColor="text2"/>
          <w:lang w:val="en"/>
        </w:rPr>
        <w:t>resident</w:t>
      </w:r>
      <w:r w:rsidR="00662966">
        <w:rPr>
          <w:b/>
          <w:bCs/>
          <w:color w:val="44546A" w:themeColor="text2"/>
          <w:lang w:val="en"/>
        </w:rPr>
        <w:t>ial</w:t>
      </w:r>
      <w:r w:rsidRPr="005F3357">
        <w:rPr>
          <w:b/>
          <w:bCs/>
          <w:color w:val="44546A" w:themeColor="text2"/>
          <w:lang w:val="en"/>
        </w:rPr>
        <w:t>"</w:t>
      </w:r>
      <w:r w:rsidRPr="005F3357">
        <w:rPr>
          <w:color w:val="44546A" w:themeColor="text2"/>
          <w:lang w:val="en"/>
        </w:rPr>
        <w:t xml:space="preserve"> – 100.00 BGN per night</w:t>
      </w:r>
    </w:p>
    <w:p w:rsidRPr="005F3357" w:rsidR="008E3485" w:rsidP="008E3485" w:rsidRDefault="00662966" w14:paraId="0A72AEE3" w14:textId="1C02E121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Regarding</w:t>
      </w:r>
      <w:r w:rsidRPr="005F3357" w:rsidR="008E3485">
        <w:rPr>
          <w:color w:val="44546A" w:themeColor="text2"/>
          <w:lang w:val="en"/>
        </w:rPr>
        <w:t xml:space="preserve"> the number of days </w:t>
      </w:r>
      <w:r>
        <w:rPr>
          <w:color w:val="44546A" w:themeColor="text2"/>
          <w:lang w:val="en"/>
        </w:rPr>
        <w:t xml:space="preserve">of the vacation </w:t>
      </w:r>
      <w:r w:rsidRPr="005F3357" w:rsidR="008E3485">
        <w:rPr>
          <w:color w:val="44546A" w:themeColor="text2"/>
          <w:lang w:val="en"/>
        </w:rPr>
        <w:t>(example: 11 days = 10 nights) and the type of room</w:t>
      </w:r>
      <w:r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>chosen</w:t>
      </w:r>
      <w:r w:rsidRPr="005F3357" w:rsidR="008E3485">
        <w:rPr>
          <w:color w:val="44546A" w:themeColor="text2"/>
          <w:lang w:val="en"/>
        </w:rPr>
        <w:t xml:space="preserve">, </w:t>
      </w:r>
      <w:r>
        <w:rPr>
          <w:color w:val="44546A" w:themeColor="text2"/>
          <w:lang w:val="en"/>
        </w:rPr>
        <w:t>there is a</w:t>
      </w:r>
      <w:r w:rsidRPr="005F3357" w:rsidR="008E3485">
        <w:rPr>
          <w:color w:val="44546A" w:themeColor="text2"/>
          <w:lang w:val="en"/>
        </w:rPr>
        <w:t xml:space="preserve"> different discount. The </w:t>
      </w:r>
      <w:r>
        <w:rPr>
          <w:color w:val="44546A" w:themeColor="text2"/>
          <w:lang w:val="en"/>
        </w:rPr>
        <w:t>discounts</w:t>
      </w:r>
      <w:r w:rsidRPr="005F3357" w:rsidR="008E3485">
        <w:rPr>
          <w:color w:val="44546A" w:themeColor="text2"/>
          <w:lang w:val="en"/>
        </w:rPr>
        <w:t xml:space="preserve"> are as follows:</w:t>
      </w:r>
    </w:p>
    <w:tbl>
      <w:tblPr>
        <w:tblStyle w:val="GridTable1Light-Accent1"/>
        <w:tblW w:w="8910" w:type="dxa"/>
        <w:tblLook w:val="04A0" w:firstRow="1" w:lastRow="0" w:firstColumn="1" w:lastColumn="0" w:noHBand="0" w:noVBand="1"/>
      </w:tblPr>
      <w:tblGrid>
        <w:gridCol w:w="1686"/>
        <w:gridCol w:w="1777"/>
        <w:gridCol w:w="2322"/>
        <w:gridCol w:w="3125"/>
      </w:tblGrid>
      <w:tr w:rsidRPr="005F3357" w:rsidR="005F3357" w:rsidTr="005F3357" w14:paraId="06AC5F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:rsidRPr="005F3357" w:rsidR="008E3485" w:rsidP="00960C8B" w:rsidRDefault="008E3485" w14:paraId="6CABED44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room</w:t>
            </w:r>
          </w:p>
        </w:tc>
        <w:tc>
          <w:tcPr>
            <w:tcW w:w="1786" w:type="dxa"/>
            <w:hideMark/>
          </w:tcPr>
          <w:p w:rsidRPr="005F3357" w:rsidR="008E3485" w:rsidP="00960C8B" w:rsidRDefault="008E3485" w14:paraId="1ABA296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under 10 days</w:t>
            </w:r>
          </w:p>
        </w:tc>
        <w:tc>
          <w:tcPr>
            <w:tcW w:w="2335" w:type="dxa"/>
            <w:hideMark/>
          </w:tcPr>
          <w:p w:rsidRPr="005F3357" w:rsidR="008E3485" w:rsidP="00960C8B" w:rsidRDefault="008E3485" w14:paraId="72D2932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between 10 and 15</w:t>
            </w:r>
          </w:p>
        </w:tc>
        <w:tc>
          <w:tcPr>
            <w:tcW w:w="3150" w:type="dxa"/>
            <w:hideMark/>
          </w:tcPr>
          <w:p w:rsidRPr="005F3357" w:rsidR="008E3485" w:rsidP="00960C8B" w:rsidRDefault="008E3485" w14:paraId="1364375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over 15 days</w:t>
            </w:r>
          </w:p>
        </w:tc>
      </w:tr>
      <w:tr w:rsidRPr="005F3357" w:rsidR="005F3357" w:rsidTr="005F3357" w14:paraId="32C917FF" w14:textId="7777777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:rsidRPr="005F3357" w:rsidR="008E3485" w:rsidP="00960C8B" w:rsidRDefault="008E3485" w14:paraId="1DC62F2A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single room</w:t>
            </w:r>
          </w:p>
        </w:tc>
        <w:tc>
          <w:tcPr>
            <w:tcW w:w="1786" w:type="dxa"/>
            <w:hideMark/>
          </w:tcPr>
          <w:p w:rsidRPr="005F3357" w:rsidR="008E3485" w:rsidP="00960C8B" w:rsidRDefault="008E3485" w14:paraId="570C2AC2" w14:textId="3A0BC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 xml:space="preserve">No </w:t>
            </w:r>
            <w:r w:rsidRPr="005F3357" w:rsidR="00B83FDF">
              <w:rPr>
                <w:color w:val="44546A" w:themeColor="text2"/>
                <w:lang w:val="en"/>
              </w:rPr>
              <w:t>discount</w:t>
            </w:r>
          </w:p>
        </w:tc>
        <w:tc>
          <w:tcPr>
            <w:tcW w:w="2335" w:type="dxa"/>
            <w:hideMark/>
          </w:tcPr>
          <w:p w:rsidRPr="005F3357" w:rsidR="008E3485" w:rsidP="00960C8B" w:rsidRDefault="008E3485" w14:paraId="08D13FC7" w14:textId="6C6DB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 xml:space="preserve">No </w:t>
            </w:r>
            <w:r w:rsidRPr="005F3357" w:rsidR="00B83FDF">
              <w:rPr>
                <w:color w:val="44546A" w:themeColor="text2"/>
                <w:lang w:val="en"/>
              </w:rPr>
              <w:t>discount</w:t>
            </w:r>
          </w:p>
        </w:tc>
        <w:tc>
          <w:tcPr>
            <w:tcW w:w="3150" w:type="dxa"/>
            <w:hideMark/>
          </w:tcPr>
          <w:p w:rsidRPr="005F3357" w:rsidR="008E3485" w:rsidP="00960C8B" w:rsidRDefault="008E3485" w14:paraId="5E886CF7" w14:textId="226B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 xml:space="preserve">No </w:t>
            </w:r>
            <w:r w:rsidRPr="005F3357" w:rsidR="00B83FDF">
              <w:rPr>
                <w:color w:val="44546A" w:themeColor="text2"/>
                <w:lang w:val="en"/>
              </w:rPr>
              <w:t>discount</w:t>
            </w:r>
          </w:p>
        </w:tc>
      </w:tr>
      <w:tr w:rsidRPr="005F3357" w:rsidR="005F3357" w:rsidTr="005F3357" w14:paraId="13285C23" w14:textId="7777777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:rsidRPr="005F3357" w:rsidR="008E3485" w:rsidP="00960C8B" w:rsidRDefault="008E3485" w14:paraId="67AA6A6D" w14:textId="77777777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apartment</w:t>
            </w:r>
          </w:p>
        </w:tc>
        <w:tc>
          <w:tcPr>
            <w:tcW w:w="1786" w:type="dxa"/>
            <w:hideMark/>
          </w:tcPr>
          <w:p w:rsidRPr="005F3357" w:rsidR="008E3485" w:rsidP="00960C8B" w:rsidRDefault="008E3485" w14:paraId="0FC1BAC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30% of the final price</w:t>
            </w:r>
          </w:p>
        </w:tc>
        <w:tc>
          <w:tcPr>
            <w:tcW w:w="2335" w:type="dxa"/>
            <w:hideMark/>
          </w:tcPr>
          <w:p w:rsidRPr="005F3357" w:rsidR="008E3485" w:rsidP="00960C8B" w:rsidRDefault="008E3485" w14:paraId="1628373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35% of the final price</w:t>
            </w:r>
          </w:p>
        </w:tc>
        <w:tc>
          <w:tcPr>
            <w:tcW w:w="3150" w:type="dxa"/>
            <w:hideMark/>
          </w:tcPr>
          <w:p w:rsidRPr="005F3357" w:rsidR="008E3485" w:rsidP="00960C8B" w:rsidRDefault="008E3485" w14:paraId="1FDA42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50% of the final price</w:t>
            </w:r>
          </w:p>
        </w:tc>
      </w:tr>
      <w:tr w:rsidRPr="005F3357" w:rsidR="005F3357" w:rsidTr="005F3357" w14:paraId="69DE1097" w14:textId="7777777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:rsidRPr="005F3357" w:rsidR="008E3485" w:rsidP="00960C8B" w:rsidRDefault="008E3485" w14:paraId="0E636443" w14:textId="245ECBEF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president</w:t>
            </w:r>
            <w:r w:rsidR="00662966">
              <w:rPr>
                <w:color w:val="44546A" w:themeColor="text2"/>
                <w:lang w:val="en"/>
              </w:rPr>
              <w:t>ial</w:t>
            </w:r>
          </w:p>
        </w:tc>
        <w:tc>
          <w:tcPr>
            <w:tcW w:w="1786" w:type="dxa"/>
            <w:hideMark/>
          </w:tcPr>
          <w:p w:rsidRPr="005F3357" w:rsidR="008E3485" w:rsidP="00960C8B" w:rsidRDefault="008E3485" w14:paraId="160A25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10% of the final price</w:t>
            </w:r>
          </w:p>
        </w:tc>
        <w:tc>
          <w:tcPr>
            <w:tcW w:w="2335" w:type="dxa"/>
            <w:hideMark/>
          </w:tcPr>
          <w:p w:rsidRPr="005F3357" w:rsidR="008E3485" w:rsidP="00960C8B" w:rsidRDefault="008E3485" w14:paraId="1E3A2F7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15% of the final price</w:t>
            </w:r>
          </w:p>
        </w:tc>
        <w:tc>
          <w:tcPr>
            <w:tcW w:w="3150" w:type="dxa"/>
            <w:hideMark/>
          </w:tcPr>
          <w:p w:rsidRPr="005F3357" w:rsidR="008E3485" w:rsidP="00960C8B" w:rsidRDefault="008E3485" w14:paraId="393CBA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20% of the final price</w:t>
            </w:r>
          </w:p>
        </w:tc>
      </w:tr>
    </w:tbl>
    <w:p w:rsidRPr="005F3357" w:rsidR="008E3485" w:rsidP="008E3485" w:rsidRDefault="008E3485" w14:paraId="072F4FCB" w14:textId="0E79ABF3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After the stay, </w:t>
      </w:r>
      <w:r w:rsidR="00662966">
        <w:rPr>
          <w:color w:val="44546A" w:themeColor="text2"/>
          <w:lang w:val="en"/>
        </w:rPr>
        <w:t xml:space="preserve">the </w:t>
      </w:r>
      <w:r w:rsidRPr="005F3357">
        <w:rPr>
          <w:color w:val="44546A" w:themeColor="text2"/>
          <w:lang w:val="en"/>
        </w:rPr>
        <w:t xml:space="preserve">assessment of the hotel's services may be positive or negative. </w:t>
      </w:r>
    </w:p>
    <w:p w:rsidRPr="005F3357" w:rsidR="008E3485" w:rsidRDefault="008E3485" w14:paraId="3D14D78B" w14:textId="515F438E">
      <w:pPr>
        <w:pStyle w:val="ListParagraph"/>
        <w:numPr>
          <w:ilvl w:val="0"/>
          <w:numId w:val="6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</w:t>
      </w:r>
      <w:r w:rsidR="00662966">
        <w:rPr>
          <w:color w:val="44546A" w:themeColor="text2"/>
          <w:lang w:val="en"/>
        </w:rPr>
        <w:t xml:space="preserve">the </w:t>
      </w:r>
      <w:r w:rsidRPr="005F3357" w:rsidR="00662966">
        <w:rPr>
          <w:color w:val="44546A" w:themeColor="text2"/>
          <w:lang w:val="en"/>
        </w:rPr>
        <w:t xml:space="preserve">assessment </w:t>
      </w:r>
      <w:r w:rsidRPr="005F3357">
        <w:rPr>
          <w:color w:val="44546A" w:themeColor="text2"/>
          <w:lang w:val="en"/>
        </w:rPr>
        <w:t xml:space="preserve">is </w:t>
      </w:r>
      <w:r w:rsidRPr="005F3357">
        <w:rPr>
          <w:b/>
          <w:bCs/>
          <w:color w:val="44546A" w:themeColor="text2"/>
          <w:lang w:val="en"/>
        </w:rPr>
        <w:t>positive</w:t>
      </w:r>
      <w:r w:rsidRPr="005F3357">
        <w:rPr>
          <w:color w:val="44546A" w:themeColor="text2"/>
          <w:lang w:val="en"/>
        </w:rPr>
        <w:t xml:space="preserve">, </w:t>
      </w:r>
      <w:r w:rsidRPr="005F3357">
        <w:rPr>
          <w:b/>
          <w:bCs/>
          <w:color w:val="44546A" w:themeColor="text2"/>
          <w:lang w:val="en"/>
        </w:rPr>
        <w:t>add 25%</w:t>
      </w:r>
      <w:r w:rsidRPr="005F3357">
        <w:rPr>
          <w:color w:val="44546A" w:themeColor="text2"/>
          <w:lang w:val="en"/>
        </w:rPr>
        <w:t xml:space="preserve"> to the </w:t>
      </w:r>
      <w:r w:rsidRPr="005F3357">
        <w:rPr>
          <w:b/>
          <w:bCs/>
          <w:color w:val="44546A" w:themeColor="text2"/>
          <w:lang w:val="en"/>
        </w:rPr>
        <w:t xml:space="preserve">price with the already deducted </w:t>
      </w:r>
      <w:r w:rsidRPr="005F3357" w:rsidR="00B83FDF">
        <w:rPr>
          <w:color w:val="44546A" w:themeColor="text2"/>
          <w:lang w:val="en"/>
        </w:rPr>
        <w:t>discount</w:t>
      </w:r>
      <w:r w:rsidRPr="005F3357">
        <w:rPr>
          <w:color w:val="44546A" w:themeColor="text2"/>
          <w:lang w:val="en"/>
        </w:rPr>
        <w:t>.</w:t>
      </w:r>
    </w:p>
    <w:p w:rsidRPr="005F3357" w:rsidR="008E3485" w:rsidRDefault="008E3485" w14:paraId="639DBD32" w14:textId="43208474">
      <w:pPr>
        <w:pStyle w:val="ListParagraph"/>
        <w:numPr>
          <w:ilvl w:val="0"/>
          <w:numId w:val="6"/>
        </w:numPr>
        <w:spacing w:line="276" w:lineRule="auto"/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</w:t>
      </w:r>
      <w:r w:rsidR="00662966">
        <w:rPr>
          <w:color w:val="44546A" w:themeColor="text2"/>
          <w:lang w:val="en"/>
        </w:rPr>
        <w:t xml:space="preserve">the </w:t>
      </w:r>
      <w:r w:rsidRPr="005F3357" w:rsidR="00662966">
        <w:rPr>
          <w:color w:val="44546A" w:themeColor="text2"/>
          <w:lang w:val="en"/>
        </w:rPr>
        <w:t xml:space="preserve">assessment </w:t>
      </w:r>
      <w:r w:rsidRPr="005F3357">
        <w:rPr>
          <w:color w:val="44546A" w:themeColor="text2"/>
          <w:lang w:val="en"/>
        </w:rPr>
        <w:t xml:space="preserve">is </w:t>
      </w:r>
      <w:r w:rsidRPr="005F3357">
        <w:rPr>
          <w:b/>
          <w:bCs/>
          <w:color w:val="44546A" w:themeColor="text2"/>
          <w:lang w:val="en"/>
        </w:rPr>
        <w:t>negative, dedu</w:t>
      </w:r>
      <w:r w:rsidR="00662966">
        <w:rPr>
          <w:b/>
          <w:bCs/>
          <w:color w:val="44546A" w:themeColor="text2"/>
          <w:lang w:val="en"/>
        </w:rPr>
        <w:t xml:space="preserve">ct 10% </w:t>
      </w:r>
      <w:r w:rsidRPr="005F3357">
        <w:rPr>
          <w:b/>
          <w:bCs/>
          <w:color w:val="44546A" w:themeColor="text2"/>
          <w:lang w:val="en"/>
        </w:rPr>
        <w:t>from the price.</w:t>
      </w:r>
    </w:p>
    <w:p w:rsidRPr="005F3357" w:rsidR="008E3485" w:rsidP="008E3485" w:rsidRDefault="008E3485" w14:paraId="26F71D1D" w14:textId="77777777">
      <w:pPr>
        <w:rPr>
          <w:color w:val="44546A" w:themeColor="text2"/>
        </w:rPr>
      </w:pPr>
      <w:bookmarkStart w:name="_Toc71580229" w:id="48"/>
      <w:bookmarkStart w:name="_Toc71595143" w:id="49"/>
      <w:bookmarkEnd w:id="46"/>
      <w:bookmarkEnd w:id="47"/>
      <w:r w:rsidRPr="005F3357">
        <w:rPr>
          <w:color w:val="44546A" w:themeColor="text2"/>
          <w:lang w:val="en"/>
        </w:rPr>
        <w:t>You take 3 parameters:</w:t>
      </w:r>
    </w:p>
    <w:p w:rsidRPr="005F3357" w:rsidR="008E3485" w:rsidRDefault="008E3485" w14:paraId="7124996E" w14:textId="77777777">
      <w:pPr>
        <w:pStyle w:val="ListParagraph"/>
        <w:numPr>
          <w:ilvl w:val="0"/>
          <w:numId w:val="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First - days to stay - integer in the range [0...365]</w:t>
      </w:r>
    </w:p>
    <w:p w:rsidRPr="005F3357" w:rsidR="008E3485" w:rsidRDefault="008E3485" w14:paraId="241EFE22" w14:textId="77777777">
      <w:pPr>
        <w:pStyle w:val="ListParagraph"/>
        <w:numPr>
          <w:ilvl w:val="0"/>
          <w:numId w:val="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Second - type of room - "single room", "apartment" or "president apartment"</w:t>
      </w:r>
    </w:p>
    <w:p w:rsidRPr="005F3357" w:rsidR="008E3485" w:rsidRDefault="008E3485" w14:paraId="54082ADA" w14:textId="23F70157">
      <w:pPr>
        <w:pStyle w:val="ListParagraph"/>
        <w:numPr>
          <w:ilvl w:val="0"/>
          <w:numId w:val="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Third - </w:t>
      </w:r>
      <w:r w:rsidRPr="005F3357" w:rsidR="00662966">
        <w:rPr>
          <w:color w:val="44546A" w:themeColor="text2"/>
          <w:lang w:val="en"/>
        </w:rPr>
        <w:t xml:space="preserve">assessment </w:t>
      </w:r>
      <w:r w:rsidRPr="005F3357">
        <w:rPr>
          <w:color w:val="44546A" w:themeColor="text2"/>
          <w:lang w:val="en"/>
        </w:rPr>
        <w:t>- "positive" or "negative"</w:t>
      </w:r>
    </w:p>
    <w:p w:rsidRPr="005F3357" w:rsidR="008E3485" w:rsidP="008E3485" w:rsidRDefault="008E3485" w14:paraId="165E37D0" w14:textId="77777777">
      <w:pPr>
        <w:rPr>
          <w:color w:val="44546A" w:themeColor="text2"/>
        </w:rPr>
      </w:pPr>
      <w:bookmarkStart w:name="_Toc71595144" w:id="50"/>
      <w:bookmarkEnd w:id="48"/>
      <w:bookmarkEnd w:id="49"/>
      <w:r w:rsidRPr="005F3357">
        <w:rPr>
          <w:color w:val="44546A" w:themeColor="text2"/>
          <w:lang w:val="en"/>
        </w:rPr>
        <w:t>One line should be printed on the console:</w:t>
      </w:r>
    </w:p>
    <w:p w:rsidRPr="005F3357" w:rsidR="008E3485" w:rsidRDefault="008E3485" w14:paraId="378FD877" w14:textId="18CB56A1">
      <w:pPr>
        <w:pStyle w:val="ListParagraph"/>
        <w:numPr>
          <w:ilvl w:val="0"/>
          <w:numId w:val="9"/>
        </w:numPr>
        <w:spacing w:line="276" w:lineRule="auto"/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 xml:space="preserve">The price for </w:t>
      </w:r>
      <w:r w:rsidRPr="005F3357" w:rsidR="005F3357">
        <w:rPr>
          <w:color w:val="44546A" w:themeColor="text2"/>
          <w:lang w:val="en"/>
        </w:rPr>
        <w:t>the</w:t>
      </w:r>
      <w:r w:rsidRPr="005F3357">
        <w:rPr>
          <w:color w:val="44546A" w:themeColor="text2"/>
          <w:lang w:val="en"/>
        </w:rPr>
        <w:t xml:space="preserve"> stay at the hotel</w:t>
      </w:r>
      <w:r w:rsidRPr="005F3357">
        <w:rPr>
          <w:b/>
          <w:bCs/>
          <w:color w:val="44546A" w:themeColor="text2"/>
          <w:lang w:val="en"/>
        </w:rPr>
        <w:t>, formatted to two</w:t>
      </w:r>
      <w:r w:rsidRPr="005F3357">
        <w:rPr>
          <w:color w:val="44546A" w:themeColor="text2"/>
          <w:lang w:val="en"/>
        </w:rPr>
        <w:t xml:space="preserve"> decimal places.</w:t>
      </w:r>
    </w:p>
    <w:p w:rsidRPr="005F3357" w:rsidR="008E3485" w:rsidP="005F3357" w:rsidRDefault="008E3485" w14:paraId="24702606" w14:textId="77777777">
      <w:pPr>
        <w:rPr>
          <w:rFonts w:asciiTheme="minorHAnsi" w:hAnsiTheme="minorHAnsi" w:cstheme="minorHAnsi"/>
          <w:color w:val="44546A" w:themeColor="text2"/>
        </w:rPr>
      </w:pPr>
      <w:bookmarkStart w:name="_Toc71812538" w:id="51"/>
      <w:r w:rsidRPr="005F3357">
        <w:rPr>
          <w:color w:val="44546A" w:themeColor="text2"/>
          <w:lang w:val="en"/>
        </w:rPr>
        <w:t>Sample input:</w:t>
      </w:r>
      <w:bookmarkEnd w:id="50"/>
      <w:bookmarkEnd w:id="51"/>
    </w:p>
    <w:tbl>
      <w:tblPr>
        <w:tblStyle w:val="GridTable1Light-Accent1"/>
        <w:tblW w:w="9805" w:type="dxa"/>
        <w:tblLook w:val="04A0" w:firstRow="1" w:lastRow="0" w:firstColumn="1" w:lastColumn="0" w:noHBand="0" w:noVBand="1"/>
      </w:tblPr>
      <w:tblGrid>
        <w:gridCol w:w="4315"/>
        <w:gridCol w:w="1530"/>
        <w:gridCol w:w="3960"/>
      </w:tblGrid>
      <w:tr w:rsidRPr="005F3357" w:rsidR="005F3357" w:rsidTr="005F3357" w14:paraId="3E138B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Pr="005F3357" w:rsidR="008E3485" w:rsidP="00960C8B" w:rsidRDefault="005F3357" w14:paraId="7D6F7105" w14:textId="110DF4E5">
            <w:pPr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1530" w:type="dxa"/>
          </w:tcPr>
          <w:p w:rsidRPr="005F3357" w:rsidR="008E3485" w:rsidP="00960C8B" w:rsidRDefault="005F3357" w14:paraId="374FB98A" w14:textId="2A819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  <w:tc>
          <w:tcPr>
            <w:tcW w:w="3960" w:type="dxa"/>
          </w:tcPr>
          <w:p w:rsidRPr="005F3357" w:rsidR="008E3485" w:rsidP="00960C8B" w:rsidRDefault="008E3485" w14:paraId="088DAC3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explanation</w:t>
            </w:r>
          </w:p>
        </w:tc>
      </w:tr>
      <w:tr w:rsidRPr="005F3357" w:rsidR="005F3357" w:rsidTr="005F3357" w14:paraId="6EE8A2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A2393" w:rsidP="00960C8B" w:rsidRDefault="008E3485" w14:paraId="2B5A3E97" w14:textId="77777777">
            <w:pPr>
              <w:rPr>
                <w:b w:val="0"/>
                <w:bCs w:val="0"/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11</w:t>
            </w:r>
          </w:p>
          <w:p w:rsidR="00DA2393" w:rsidP="00960C8B" w:rsidRDefault="008E3485" w14:paraId="7928F663" w14:textId="290E798F">
            <w:pPr>
              <w:rPr>
                <w:b w:val="0"/>
                <w:bCs w:val="0"/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apartment</w:t>
            </w:r>
          </w:p>
          <w:p w:rsidRPr="005F3357" w:rsidR="008E3485" w:rsidP="00960C8B" w:rsidRDefault="008E3485" w14:paraId="0ECC19DF" w14:textId="1220389F">
            <w:pPr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positive</w:t>
            </w:r>
          </w:p>
        </w:tc>
        <w:tc>
          <w:tcPr>
            <w:tcW w:w="1530" w:type="dxa"/>
          </w:tcPr>
          <w:p w:rsidRPr="005F3357" w:rsidR="008E3485" w:rsidP="00960C8B" w:rsidRDefault="008E3485" w14:paraId="4709470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264.06</w:t>
            </w:r>
          </w:p>
        </w:tc>
        <w:tc>
          <w:tcPr>
            <w:tcW w:w="3960" w:type="dxa"/>
          </w:tcPr>
          <w:p w:rsidRPr="005F3357" w:rsidR="008E3485" w:rsidP="00960C8B" w:rsidRDefault="008E3485" w14:paraId="49F7525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11 days =&gt; 10 nights =&gt; 10 * 50.00 = 500 BGN</w:t>
            </w:r>
          </w:p>
          <w:p w:rsidRPr="005F3357" w:rsidR="008E3485" w:rsidP="00960C8B" w:rsidRDefault="008E3485" w14:paraId="301E38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discount for days =&gt; 500 - 175 = 325</w:t>
            </w:r>
          </w:p>
          <w:p w:rsidRPr="005F3357" w:rsidR="008E3485" w:rsidP="00960C8B" w:rsidRDefault="008E3485" w14:paraId="1269A9F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Rating positive -&gt; 325 + 81.25</w:t>
            </w:r>
          </w:p>
          <w:p w:rsidRPr="005F3357" w:rsidR="008E3485" w:rsidP="00960C8B" w:rsidRDefault="008E3485" w14:paraId="7AAA360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Total: 406.25</w:t>
            </w:r>
          </w:p>
        </w:tc>
      </w:tr>
      <w:tr w:rsidRPr="005F3357" w:rsidR="005F3357" w:rsidTr="005F3357" w14:paraId="7DFAC2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A2393" w:rsidP="00960C8B" w:rsidRDefault="008E3485" w14:paraId="057BF314" w14:textId="77777777">
            <w:pPr>
              <w:rPr>
                <w:b w:val="0"/>
                <w:bCs w:val="0"/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30</w:t>
            </w:r>
          </w:p>
          <w:p w:rsidR="00DA2393" w:rsidP="00960C8B" w:rsidRDefault="008E3485" w14:paraId="3604FA9D" w14:textId="001A9107">
            <w:pPr>
              <w:rPr>
                <w:b w:val="0"/>
                <w:bCs w:val="0"/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president</w:t>
            </w:r>
            <w:r w:rsidR="00DA2393">
              <w:rPr>
                <w:color w:val="44546A" w:themeColor="text2"/>
                <w:sz w:val="24"/>
                <w:szCs w:val="24"/>
                <w:lang w:val="en"/>
              </w:rPr>
              <w:t>ial</w:t>
            </w:r>
          </w:p>
          <w:p w:rsidRPr="005F3357" w:rsidR="008E3485" w:rsidP="00960C8B" w:rsidRDefault="008E3485" w14:paraId="6DA787D7" w14:textId="0991B622">
            <w:pPr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negative</w:t>
            </w:r>
          </w:p>
        </w:tc>
        <w:tc>
          <w:tcPr>
            <w:tcW w:w="1530" w:type="dxa"/>
          </w:tcPr>
          <w:p w:rsidRPr="005F3357" w:rsidR="008E3485" w:rsidP="00960C8B" w:rsidRDefault="008E3485" w14:paraId="4F13268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2088.00</w:t>
            </w:r>
          </w:p>
        </w:tc>
        <w:tc>
          <w:tcPr>
            <w:tcW w:w="3960" w:type="dxa"/>
          </w:tcPr>
          <w:p w:rsidRPr="005F3357" w:rsidR="008E3485" w:rsidP="00960C8B" w:rsidRDefault="008E3485" w14:paraId="2CBA311C" w14:textId="77777777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</w:p>
        </w:tc>
      </w:tr>
      <w:tr w:rsidRPr="005F3357" w:rsidR="005F3357" w:rsidTr="005F3357" w14:paraId="0EFC3C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A2393" w:rsidP="00960C8B" w:rsidRDefault="008E3485" w14:paraId="7812E56B" w14:textId="07F82253">
            <w:pPr>
              <w:rPr>
                <w:b w:val="0"/>
                <w:bCs w:val="0"/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12</w:t>
            </w:r>
          </w:p>
          <w:p w:rsidR="00DA2393" w:rsidP="00960C8B" w:rsidRDefault="008E3485" w14:paraId="2413877B" w14:textId="29A9F46E">
            <w:pPr>
              <w:rPr>
                <w:b w:val="0"/>
                <w:bCs w:val="0"/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single room</w:t>
            </w:r>
          </w:p>
          <w:p w:rsidRPr="005F3357" w:rsidR="008E3485" w:rsidP="00960C8B" w:rsidRDefault="008E3485" w14:paraId="180E602D" w14:textId="2F59D37F">
            <w:pPr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positive</w:t>
            </w:r>
          </w:p>
        </w:tc>
        <w:tc>
          <w:tcPr>
            <w:tcW w:w="1530" w:type="dxa"/>
          </w:tcPr>
          <w:p w:rsidRPr="005F3357" w:rsidR="008E3485" w:rsidP="00960C8B" w:rsidRDefault="008E3485" w14:paraId="7A8C4D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343.75</w:t>
            </w:r>
          </w:p>
        </w:tc>
        <w:tc>
          <w:tcPr>
            <w:tcW w:w="3960" w:type="dxa"/>
          </w:tcPr>
          <w:p w:rsidRPr="005F3357" w:rsidR="008E3485" w:rsidP="00960C8B" w:rsidRDefault="008E3485" w14:paraId="7390A44E" w14:textId="77777777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</w:p>
        </w:tc>
      </w:tr>
      <w:tr w:rsidRPr="005F3357" w:rsidR="005F3357" w:rsidTr="005F3357" w14:paraId="5992FD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A2393" w:rsidP="00960C8B" w:rsidRDefault="008E3485" w14:paraId="046C4A0D" w14:textId="4961807B">
            <w:pPr>
              <w:rPr>
                <w:b w:val="0"/>
                <w:bCs w:val="0"/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2</w:t>
            </w:r>
          </w:p>
          <w:p w:rsidR="00DA2393" w:rsidP="00960C8B" w:rsidRDefault="008E3485" w14:paraId="46C15D89" w14:textId="5CC4C953">
            <w:pPr>
              <w:rPr>
                <w:b w:val="0"/>
                <w:bCs w:val="0"/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apartment</w:t>
            </w:r>
          </w:p>
          <w:p w:rsidRPr="005F3357" w:rsidR="008E3485" w:rsidP="00960C8B" w:rsidRDefault="008E3485" w14:paraId="7DA7C1D8" w14:textId="09D4E0D1">
            <w:pPr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positive</w:t>
            </w:r>
          </w:p>
        </w:tc>
        <w:tc>
          <w:tcPr>
            <w:tcW w:w="1530" w:type="dxa"/>
          </w:tcPr>
          <w:p w:rsidRPr="005F3357" w:rsidR="008E3485" w:rsidP="00960C8B" w:rsidRDefault="008E3485" w14:paraId="27C472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43.75</w:t>
            </w:r>
          </w:p>
        </w:tc>
        <w:tc>
          <w:tcPr>
            <w:tcW w:w="3960" w:type="dxa"/>
          </w:tcPr>
          <w:p w:rsidRPr="005F3357" w:rsidR="008E3485" w:rsidP="00960C8B" w:rsidRDefault="008E3485" w14:paraId="3678F670" w14:textId="77777777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</w:p>
        </w:tc>
      </w:tr>
    </w:tbl>
    <w:p w:rsidRPr="005F3357" w:rsidR="008E3485" w:rsidP="008E3485" w:rsidRDefault="008E3485" w14:paraId="77123204" w14:textId="77777777">
      <w:pPr>
        <w:rPr>
          <w:rFonts w:cstheme="minorHAnsi"/>
          <w:color w:val="44546A" w:themeColor="text2"/>
          <w:sz w:val="21"/>
        </w:rPr>
      </w:pPr>
    </w:p>
    <w:p w:rsidR="008E3485" w:rsidP="008E3485" w:rsidRDefault="008E3485" w14:paraId="670C9404" w14:textId="7DC40165">
      <w:pPr>
        <w:rPr>
          <w:rFonts w:cstheme="minorHAnsi"/>
          <w:color w:val="44546A" w:themeColor="text2"/>
          <w:sz w:val="21"/>
        </w:rPr>
      </w:pPr>
      <w:r w:rsidRPr="005F3357">
        <w:rPr>
          <w:noProof/>
          <w:color w:val="44546A" w:themeColor="text2"/>
          <w:lang w:val="en"/>
        </w:rPr>
        <mc:AlternateContent>
          <mc:Choice Requires="wps">
            <w:drawing>
              <wp:inline distT="0" distB="0" distL="0" distR="0" wp14:anchorId="5DAAE8A9" wp14:editId="00AC7DDB">
                <wp:extent cx="5521037" cy="1404620"/>
                <wp:effectExtent l="0" t="0" r="22860" b="11430"/>
                <wp:docPr id="1798845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10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B32C9" w:rsidR="008E3485" w:rsidP="008E3485" w:rsidRDefault="008E3485" w14:paraId="6379EE0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>case</w:t>
                            </w:r>
                            <w:r w:rsidRPr="000B32C9">
                              <w:rPr>
                                <w:color w:val="A31515"/>
                                <w:szCs w:val="24"/>
                                <w:lang w:val="en"/>
                              </w:rPr>
                              <w:t xml:space="preserve"> "apartment"</w:t>
                            </w: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:</w:t>
                            </w:r>
                          </w:p>
                          <w:p w:rsidRPr="000B32C9" w:rsidR="008E3485" w:rsidP="008E3485" w:rsidRDefault="008E3485" w14:paraId="57AEA00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totalPrice = (days - 1) * 50.00;</w:t>
                            </w:r>
                          </w:p>
                          <w:p w:rsidRPr="000B32C9" w:rsidR="008E3485" w:rsidP="008E3485" w:rsidRDefault="008E3485" w14:paraId="613CF5B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if</w:t>
                            </w: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(days &lt; 10)</w:t>
                            </w:r>
                          </w:p>
                          <w:p w:rsidRPr="000B32C9" w:rsidR="008E3485" w:rsidP="008E3485" w:rsidRDefault="008E3485" w14:paraId="7AAB65E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{</w:t>
                            </w:r>
                          </w:p>
                          <w:p w:rsidRPr="000B32C9" w:rsidR="008E3485" w:rsidP="008E3485" w:rsidRDefault="008E3485" w14:paraId="1C70B1B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totalPrice = totalPrice - totalPrice * 30 / 100;</w:t>
                            </w:r>
                          </w:p>
                          <w:p w:rsidRPr="000B32C9" w:rsidR="008E3485" w:rsidP="008E3485" w:rsidRDefault="008E3485" w14:paraId="2A5DD9C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:rsidRPr="000B32C9" w:rsidR="008E3485" w:rsidP="008E3485" w:rsidRDefault="008E3485" w14:paraId="6D7942AB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else if</w:t>
                            </w: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(days &lt;= 15)</w:t>
                            </w:r>
                          </w:p>
                          <w:p w:rsidRPr="000B32C9" w:rsidR="008E3485" w:rsidP="008E3485" w:rsidRDefault="008E3485" w14:paraId="5FFF98F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{</w:t>
                            </w:r>
                          </w:p>
                          <w:p w:rsidRPr="000B32C9" w:rsidR="008E3485" w:rsidP="008E3485" w:rsidRDefault="008E3485" w14:paraId="6B9C763A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totalPrice = totalPrice - totalPrice * 35 / 100;</w:t>
                            </w:r>
                          </w:p>
                          <w:p w:rsidRPr="000B32C9" w:rsidR="008E3485" w:rsidP="008E3485" w:rsidRDefault="008E3485" w14:paraId="6C706CE1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:rsidRPr="000B32C9" w:rsidR="008E3485" w:rsidP="008E3485" w:rsidRDefault="008E3485" w14:paraId="300DDD7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else</w:t>
                            </w:r>
                          </w:p>
                          <w:p w:rsidRPr="000B32C9" w:rsidR="008E3485" w:rsidP="008E3485" w:rsidRDefault="008E3485" w14:paraId="1EF5DD1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{</w:t>
                            </w:r>
                          </w:p>
                          <w:p w:rsidRPr="000B32C9" w:rsidR="008E3485" w:rsidP="008E3485" w:rsidRDefault="008E3485" w14:paraId="592FCAC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totalPrice = totalPrice - totalPrice * 50 / 100;</w:t>
                            </w:r>
                          </w:p>
                          <w:p w:rsidRPr="000B32C9" w:rsidR="008E3485" w:rsidP="008E3485" w:rsidRDefault="008E3485" w14:paraId="1982B45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:rsidRPr="000B32C9" w:rsidR="008E3485" w:rsidP="008E3485" w:rsidRDefault="008E3485" w14:paraId="464E5AF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  <w:p w:rsidRPr="000B32C9" w:rsidR="008E3485" w:rsidP="008E3485" w:rsidRDefault="008E3485" w14:paraId="4704368E" w14:textId="7777777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break</w:t>
                            </w: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57D935C3">
              <v:shape id="_x0000_s1028" style="width:43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color="#44546a [3215]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" w14:anchorId="5DAAE8A9">
                <v:textbox style="mso-fit-shape-to-text:t">
                  <w:txbxContent>
                    <w:p w:rsidRPr="000B32C9" w:rsidR="008E3485" w:rsidP="008E3485" w:rsidRDefault="008E3485" w14:paraId="53D6D8C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>case</w:t>
                      </w:r>
                      <w:r w:rsidRPr="000B32C9">
                        <w:rPr>
                          <w:color w:val="A31515"/>
                          <w:szCs w:val="24"/>
                          <w:lang w:val="en"/>
                        </w:rPr>
                        <w:t xml:space="preserve"> "apartment"</w:t>
                      </w: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>:</w:t>
                      </w:r>
                    </w:p>
                    <w:p w:rsidRPr="000B32C9" w:rsidR="008E3485" w:rsidP="008E3485" w:rsidRDefault="008E3485" w14:paraId="756E4BBB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totalPrice = (days - 1) * 50.00;</w:t>
                      </w:r>
                    </w:p>
                    <w:p w:rsidRPr="000B32C9" w:rsidR="008E3485" w:rsidP="008E3485" w:rsidRDefault="008E3485" w14:paraId="1DF6E85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 xml:space="preserve">    if</w:t>
                      </w: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(days &lt; 10)</w:t>
                      </w:r>
                    </w:p>
                    <w:p w:rsidRPr="000B32C9" w:rsidR="008E3485" w:rsidP="008E3485" w:rsidRDefault="008E3485" w14:paraId="4216DEB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{</w:t>
                      </w:r>
                    </w:p>
                    <w:p w:rsidRPr="000B32C9" w:rsidR="008E3485" w:rsidP="008E3485" w:rsidRDefault="008E3485" w14:paraId="61F2900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    totalPrice = totalPrice - totalPrice * 30 / 100;</w:t>
                      </w:r>
                    </w:p>
                    <w:p w:rsidRPr="000B32C9" w:rsidR="008E3485" w:rsidP="008E3485" w:rsidRDefault="008E3485" w14:paraId="6624AE8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:rsidRPr="000B32C9" w:rsidR="008E3485" w:rsidP="008E3485" w:rsidRDefault="008E3485" w14:paraId="5927786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 xml:space="preserve">    else if</w:t>
                      </w: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(days &lt;= 15)</w:t>
                      </w:r>
                    </w:p>
                    <w:p w:rsidRPr="000B32C9" w:rsidR="008E3485" w:rsidP="008E3485" w:rsidRDefault="008E3485" w14:paraId="3655449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{</w:t>
                      </w:r>
                    </w:p>
                    <w:p w:rsidRPr="000B32C9" w:rsidR="008E3485" w:rsidP="008E3485" w:rsidRDefault="008E3485" w14:paraId="59C4D25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    totalPrice = totalPrice - totalPrice * 35 / 100;</w:t>
                      </w:r>
                    </w:p>
                    <w:p w:rsidRPr="000B32C9" w:rsidR="008E3485" w:rsidP="008E3485" w:rsidRDefault="008E3485" w14:paraId="79A8D64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:rsidRPr="000B32C9" w:rsidR="008E3485" w:rsidP="008E3485" w:rsidRDefault="008E3485" w14:paraId="11C2A8B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 xml:space="preserve">    else</w:t>
                      </w:r>
                    </w:p>
                    <w:p w:rsidRPr="000B32C9" w:rsidR="008E3485" w:rsidP="008E3485" w:rsidRDefault="008E3485" w14:paraId="6148C37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{</w:t>
                      </w:r>
                    </w:p>
                    <w:p w:rsidRPr="000B32C9" w:rsidR="008E3485" w:rsidP="008E3485" w:rsidRDefault="008E3485" w14:paraId="0B28D86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    totalPrice = totalPrice - totalPrice * 50 / 100;</w:t>
                      </w:r>
                    </w:p>
                    <w:p w:rsidRPr="000B32C9" w:rsidR="008E3485" w:rsidP="008E3485" w:rsidRDefault="008E3485" w14:paraId="28CA168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:rsidRPr="000B32C9" w:rsidR="008E3485" w:rsidP="008E3485" w:rsidRDefault="008E3485" w14:paraId="5DAB6C7B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  <w:p w:rsidRPr="000B32C9" w:rsidR="008E3485" w:rsidP="008E3485" w:rsidRDefault="008E3485" w14:paraId="0ACE6FE9" w14:textId="77777777">
                      <w:pPr>
                        <w:rPr>
                          <w:sz w:val="40"/>
                          <w:szCs w:val="40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 xml:space="preserve">    break</w:t>
                      </w: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Pr="00EB036A" w:rsidR="0026510F" w:rsidP="00EB036A" w:rsidRDefault="0026510F" w14:paraId="316A6885" w14:textId="5793B86C">
      <w:pPr>
        <w:pStyle w:val="Heading1"/>
        <w:ind w:left="360"/>
        <w:rPr>
          <w:color w:val="44546A" w:themeColor="text2"/>
          <w:lang w:val="en"/>
        </w:rPr>
      </w:pPr>
      <w:bookmarkStart w:name="_Toc144841836" w:id="52"/>
      <w:r w:rsidRPr="00EB036A">
        <w:rPr>
          <w:color w:val="44546A" w:themeColor="text2"/>
          <w:lang w:val="en"/>
        </w:rPr>
        <w:t>Grade Calculator</w:t>
      </w:r>
      <w:bookmarkEnd w:id="52"/>
    </w:p>
    <w:p w:rsidRPr="0026510F" w:rsidR="0026510F" w:rsidP="0026510F" w:rsidRDefault="0026510F" w14:paraId="1617BAB3" w14:textId="35B74ED5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takes a percentage score (0 to 100) as input and outputs the corresponding grade:</w:t>
      </w:r>
    </w:p>
    <w:p w:rsidRPr="00EB036A" w:rsidR="0026510F" w:rsidP="00EB036A" w:rsidRDefault="0026510F" w14:paraId="2762173B" w14:textId="77777777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A: 90-100%</w:t>
      </w:r>
    </w:p>
    <w:p w:rsidRPr="00EB036A" w:rsidR="0026510F" w:rsidP="00EB036A" w:rsidRDefault="0026510F" w14:paraId="792200BB" w14:textId="77777777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B: 80-89%</w:t>
      </w:r>
    </w:p>
    <w:p w:rsidRPr="00EB036A" w:rsidR="0026510F" w:rsidP="00EB036A" w:rsidRDefault="0026510F" w14:paraId="2882FF05" w14:textId="77777777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C: 70-79%</w:t>
      </w:r>
    </w:p>
    <w:p w:rsidRPr="00EB036A" w:rsidR="0026510F" w:rsidP="00EB036A" w:rsidRDefault="0026510F" w14:paraId="447E2AAC" w14:textId="77777777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D: 60-69%</w:t>
      </w:r>
    </w:p>
    <w:p w:rsidRPr="00EB036A" w:rsidR="0026510F" w:rsidP="00EB036A" w:rsidRDefault="0026510F" w14:paraId="5916F9A6" w14:textId="66EA3C28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F: 0-59%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Pr="005F3357" w:rsidR="0026510F" w:rsidTr="00BD1A86" w14:paraId="33675E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26510F" w:rsidP="00BD1A86" w:rsidRDefault="0026510F" w14:paraId="62202CBC" w14:textId="77777777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:rsidRPr="005F3357" w:rsidR="0026510F" w:rsidP="00BD1A86" w:rsidRDefault="0026510F" w14:paraId="07611B7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26510F" w:rsidTr="00BD1A86" w14:paraId="5D8AF9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26510F" w:rsidP="00BD1A86" w:rsidRDefault="0026510F" w14:paraId="1FA7E067" w14:textId="3363AEA8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95</w:t>
            </w:r>
          </w:p>
        </w:tc>
        <w:tc>
          <w:tcPr>
            <w:tcW w:w="3420" w:type="dxa"/>
          </w:tcPr>
          <w:p w:rsidRPr="005F3357" w:rsidR="0026510F" w:rsidP="00BD1A86" w:rsidRDefault="0026510F" w14:paraId="0C9F7CFF" w14:textId="0C6A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A</w:t>
            </w:r>
          </w:p>
        </w:tc>
      </w:tr>
      <w:tr w:rsidRPr="005F3357" w:rsidR="0026510F" w:rsidTr="00BD1A86" w14:paraId="36B620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26510F" w:rsidP="00BD1A86" w:rsidRDefault="0026510F" w14:paraId="379D61DF" w14:textId="63D99E97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82</w:t>
            </w:r>
          </w:p>
        </w:tc>
        <w:tc>
          <w:tcPr>
            <w:tcW w:w="3420" w:type="dxa"/>
          </w:tcPr>
          <w:p w:rsidRPr="005F3357" w:rsidR="0026510F" w:rsidP="00BD1A86" w:rsidRDefault="0026510F" w14:paraId="11AD0C1B" w14:textId="3169C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B</w:t>
            </w:r>
          </w:p>
        </w:tc>
      </w:tr>
      <w:tr w:rsidRPr="005F3357" w:rsidR="0026510F" w:rsidTr="00BD1A86" w14:paraId="3EF500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26510F" w:rsidP="00BD1A86" w:rsidRDefault="0026510F" w14:paraId="0407E846" w14:textId="062C3B1B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76</w:t>
            </w:r>
          </w:p>
        </w:tc>
        <w:tc>
          <w:tcPr>
            <w:tcW w:w="3420" w:type="dxa"/>
          </w:tcPr>
          <w:p w:rsidRPr="005F3357" w:rsidR="0026510F" w:rsidP="00BD1A86" w:rsidRDefault="0026510F" w14:paraId="79C96A03" w14:textId="745A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C</w:t>
            </w:r>
          </w:p>
        </w:tc>
      </w:tr>
      <w:tr w:rsidRPr="005F3357" w:rsidR="0026510F" w:rsidTr="00BD1A86" w14:paraId="620275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26510F" w:rsidP="00BD1A86" w:rsidRDefault="0026510F" w14:paraId="582ADC21" w14:textId="01DE7890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65</w:t>
            </w:r>
          </w:p>
        </w:tc>
        <w:tc>
          <w:tcPr>
            <w:tcW w:w="3420" w:type="dxa"/>
          </w:tcPr>
          <w:p w:rsidRPr="005F3357" w:rsidR="0026510F" w:rsidP="00BD1A86" w:rsidRDefault="0026510F" w14:paraId="1A058D17" w14:textId="4C41D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D</w:t>
            </w:r>
          </w:p>
        </w:tc>
      </w:tr>
      <w:tr w:rsidRPr="005F3357" w:rsidR="0026510F" w:rsidTr="00BD1A86" w14:paraId="27497F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26510F" w:rsidP="00BD1A86" w:rsidRDefault="0026510F" w14:paraId="1360FBFF" w14:textId="3477865A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45</w:t>
            </w:r>
          </w:p>
        </w:tc>
        <w:tc>
          <w:tcPr>
            <w:tcW w:w="3420" w:type="dxa"/>
          </w:tcPr>
          <w:p w:rsidRPr="005F3357" w:rsidR="0026510F" w:rsidP="00BD1A86" w:rsidRDefault="0026510F" w14:paraId="23E51AFF" w14:textId="459BD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F</w:t>
            </w:r>
          </w:p>
        </w:tc>
      </w:tr>
    </w:tbl>
    <w:p w:rsidRPr="00EB036A" w:rsidR="0026510F" w:rsidP="00EB036A" w:rsidRDefault="0026510F" w14:paraId="2403CEEC" w14:textId="2E487B98">
      <w:pPr>
        <w:pStyle w:val="Heading1"/>
        <w:ind w:left="360"/>
        <w:rPr>
          <w:color w:val="44546A" w:themeColor="text2"/>
          <w:lang w:val="en"/>
        </w:rPr>
      </w:pPr>
      <w:bookmarkStart w:name="_Toc144841837" w:id="53"/>
      <w:r w:rsidRPr="00EB036A">
        <w:rPr>
          <w:color w:val="44546A" w:themeColor="text2"/>
          <w:lang w:val="en"/>
        </w:rPr>
        <w:t>Leap Year Checker</w:t>
      </w:r>
      <w:bookmarkEnd w:id="53"/>
    </w:p>
    <w:p w:rsidRPr="0026510F" w:rsidR="0026510F" w:rsidP="0026510F" w:rsidRDefault="0026510F" w14:paraId="3669D336" w14:textId="517AD369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takes a year as input and tells the user if it's a leap year or not.</w:t>
      </w:r>
    </w:p>
    <w:p w:rsidR="0026510F" w:rsidP="0026510F" w:rsidRDefault="0026510F" w14:paraId="2DBA4126" w14:textId="21F245D6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Note: A leap year is divisible by 4. However, years divisible by 100 are not leap years, unless they are also divisible by 400.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Pr="005F3357" w:rsidR="0026510F" w:rsidTr="00BD1A86" w14:paraId="41E110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26510F" w:rsidP="00BD1A86" w:rsidRDefault="0026510F" w14:paraId="20DC5BB4" w14:textId="77777777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:rsidRPr="005F3357" w:rsidR="0026510F" w:rsidP="00BD1A86" w:rsidRDefault="0026510F" w14:paraId="40B6DA4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26510F" w:rsidTr="00BD1A86" w14:paraId="38EF90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26510F" w:rsidP="00BD1A86" w:rsidRDefault="0026510F" w14:paraId="724EE3C9" w14:textId="5F7FAF0C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2020</w:t>
            </w:r>
          </w:p>
        </w:tc>
        <w:tc>
          <w:tcPr>
            <w:tcW w:w="3420" w:type="dxa"/>
          </w:tcPr>
          <w:p w:rsidRPr="0026510F" w:rsidR="0026510F" w:rsidP="00BD1A86" w:rsidRDefault="0026510F" w14:paraId="57858942" w14:textId="3418B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It</w:t>
            </w:r>
            <w:r>
              <w:rPr>
                <w:rFonts w:cstheme="minorHAnsi"/>
                <w:color w:val="44546A" w:themeColor="text2"/>
                <w:szCs w:val="24"/>
              </w:rPr>
              <w:t>‘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 a leap year!</w:t>
            </w:r>
          </w:p>
        </w:tc>
      </w:tr>
      <w:tr w:rsidRPr="005F3357" w:rsidR="0026510F" w:rsidTr="00BD1A86" w14:paraId="1B5BF7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26510F" w:rsidP="00BD1A86" w:rsidRDefault="0026510F" w14:paraId="5996C548" w14:textId="20E67EA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1900</w:t>
            </w:r>
          </w:p>
        </w:tc>
        <w:tc>
          <w:tcPr>
            <w:tcW w:w="3420" w:type="dxa"/>
          </w:tcPr>
          <w:p w:rsidRPr="005F3357" w:rsidR="0026510F" w:rsidP="00BD1A86" w:rsidRDefault="0026510F" w14:paraId="081B536B" w14:textId="08AA5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26510F">
              <w:rPr>
                <w:color w:val="44546A" w:themeColor="text2"/>
                <w:szCs w:val="24"/>
                <w:lang w:val="en"/>
              </w:rPr>
              <w:t>It</w:t>
            </w:r>
            <w:r>
              <w:rPr>
                <w:color w:val="44546A" w:themeColor="text2"/>
                <w:szCs w:val="24"/>
              </w:rPr>
              <w:t>‘</w:t>
            </w:r>
            <w:r w:rsidRPr="0026510F">
              <w:rPr>
                <w:color w:val="44546A" w:themeColor="text2"/>
                <w:szCs w:val="24"/>
                <w:lang w:val="en"/>
              </w:rPr>
              <w:t>s not a leap year.</w:t>
            </w:r>
          </w:p>
        </w:tc>
      </w:tr>
      <w:tr w:rsidRPr="005F3357" w:rsidR="0026510F" w:rsidTr="00BD1A86" w14:paraId="3B52BB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26510F" w:rsidR="0026510F" w:rsidP="00BD1A86" w:rsidRDefault="0026510F" w14:paraId="323E5BB3" w14:textId="10A8A25E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</w:rPr>
              <w:t>2000</w:t>
            </w:r>
          </w:p>
        </w:tc>
        <w:tc>
          <w:tcPr>
            <w:tcW w:w="3420" w:type="dxa"/>
          </w:tcPr>
          <w:p w:rsidRPr="005F3357" w:rsidR="0026510F" w:rsidP="00BD1A86" w:rsidRDefault="0026510F" w14:paraId="1D50AEE8" w14:textId="4221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It</w:t>
            </w:r>
            <w:r>
              <w:rPr>
                <w:rFonts w:cstheme="minorHAnsi"/>
                <w:color w:val="44546A" w:themeColor="text2"/>
                <w:szCs w:val="24"/>
              </w:rPr>
              <w:t>‘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 a leap year!</w:t>
            </w:r>
          </w:p>
        </w:tc>
      </w:tr>
      <w:tr w:rsidRPr="005F3357" w:rsidR="0026510F" w:rsidTr="00BD1A86" w14:paraId="4AE276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26510F" w:rsidP="00BD1A86" w:rsidRDefault="0026510F" w14:paraId="6FF76517" w14:textId="3510041E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2023</w:t>
            </w:r>
          </w:p>
        </w:tc>
        <w:tc>
          <w:tcPr>
            <w:tcW w:w="3420" w:type="dxa"/>
          </w:tcPr>
          <w:p w:rsidRPr="0026510F" w:rsidR="0026510F" w:rsidP="00BD1A86" w:rsidRDefault="0026510F" w14:paraId="00EE23DD" w14:textId="5340F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It</w:t>
            </w:r>
            <w:r>
              <w:rPr>
                <w:rFonts w:cstheme="minorHAnsi"/>
                <w:color w:val="44546A" w:themeColor="text2"/>
                <w:szCs w:val="24"/>
              </w:rPr>
              <w:t>‘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 not a leap year</w:t>
            </w:r>
            <w:r>
              <w:rPr>
                <w:rFonts w:cstheme="minorHAnsi"/>
                <w:color w:val="44546A" w:themeColor="text2"/>
                <w:szCs w:val="24"/>
              </w:rPr>
              <w:t>.</w:t>
            </w:r>
          </w:p>
        </w:tc>
      </w:tr>
      <w:tr w:rsidRPr="005F3357" w:rsidR="0026510F" w:rsidTr="00BD1A86" w14:paraId="73F559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26510F" w:rsidP="00BD1A86" w:rsidRDefault="0026510F" w14:paraId="6CDC9295" w14:textId="0CD4D05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1600</w:t>
            </w:r>
          </w:p>
        </w:tc>
        <w:tc>
          <w:tcPr>
            <w:tcW w:w="3420" w:type="dxa"/>
          </w:tcPr>
          <w:p w:rsidRPr="005F3357" w:rsidR="0026510F" w:rsidP="00BD1A86" w:rsidRDefault="0026510F" w14:paraId="64F05B8F" w14:textId="2B999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It</w:t>
            </w:r>
            <w:r>
              <w:rPr>
                <w:rFonts w:cstheme="minorHAnsi"/>
                <w:color w:val="44546A" w:themeColor="text2"/>
                <w:szCs w:val="24"/>
              </w:rPr>
              <w:t>‘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 a leap year!</w:t>
            </w:r>
          </w:p>
        </w:tc>
      </w:tr>
    </w:tbl>
    <w:p w:rsidRPr="00EB036A" w:rsidR="0026510F" w:rsidP="00EB036A" w:rsidRDefault="0026510F" w14:paraId="6125111A" w14:textId="60481870">
      <w:pPr>
        <w:pStyle w:val="Heading1"/>
        <w:ind w:left="360"/>
        <w:rPr>
          <w:color w:val="44546A" w:themeColor="text2"/>
          <w:lang w:val="en"/>
        </w:rPr>
      </w:pPr>
      <w:bookmarkStart w:name="_Toc144841838" w:id="54"/>
      <w:r w:rsidRPr="00EB036A">
        <w:rPr>
          <w:color w:val="44546A" w:themeColor="text2"/>
          <w:lang w:val="en"/>
        </w:rPr>
        <w:t>Movie Ticket Price</w:t>
      </w:r>
      <w:bookmarkEnd w:id="54"/>
    </w:p>
    <w:p w:rsidRPr="0026510F" w:rsidR="0026510F" w:rsidP="0026510F" w:rsidRDefault="0026510F" w14:paraId="350DF54B" w14:textId="3C03B3E8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determines the price of a movie ticket based on age:</w:t>
      </w:r>
    </w:p>
    <w:p w:rsidRPr="00EB036A" w:rsidR="0026510F" w:rsidP="00EB036A" w:rsidRDefault="0026510F" w14:paraId="73880281" w14:textId="77777777">
      <w:pPr>
        <w:pStyle w:val="ListParagraph"/>
        <w:numPr>
          <w:ilvl w:val="0"/>
          <w:numId w:val="30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Child (0-12 years): $5</w:t>
      </w:r>
    </w:p>
    <w:p w:rsidRPr="00EB036A" w:rsidR="0026510F" w:rsidP="00EB036A" w:rsidRDefault="0026510F" w14:paraId="43D4FAE9" w14:textId="77777777">
      <w:pPr>
        <w:pStyle w:val="ListParagraph"/>
        <w:numPr>
          <w:ilvl w:val="0"/>
          <w:numId w:val="30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Teen (13-19 years): $8</w:t>
      </w:r>
    </w:p>
    <w:p w:rsidRPr="00EB036A" w:rsidR="0026510F" w:rsidP="00EB036A" w:rsidRDefault="0026510F" w14:paraId="48DE5AC0" w14:textId="020A246E">
      <w:pPr>
        <w:pStyle w:val="ListParagraph"/>
        <w:numPr>
          <w:ilvl w:val="0"/>
          <w:numId w:val="30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Adult (20+ years): $10</w:t>
      </w:r>
    </w:p>
    <w:p w:rsidR="0026510F" w:rsidP="0026510F" w:rsidRDefault="0026510F" w14:paraId="5A243A98" w14:textId="3AE8C09F">
      <w:pPr>
        <w:rPr>
          <w:rFonts w:cstheme="minorHAnsi"/>
          <w:color w:val="44546A" w:themeColor="text2"/>
          <w:sz w:val="21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Pr="005F3357" w:rsidR="0026510F" w:rsidTr="00BD1A86" w14:paraId="4DF5FA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26510F" w:rsidP="00BD1A86" w:rsidRDefault="0026510F" w14:paraId="41278D29" w14:textId="77777777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:rsidRPr="005F3357" w:rsidR="0026510F" w:rsidP="00BD1A86" w:rsidRDefault="0026510F" w14:paraId="255F240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26510F" w:rsidTr="00BD1A86" w14:paraId="18C031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26510F" w:rsidP="0026510F" w:rsidRDefault="0026510F" w14:paraId="70AA523C" w14:textId="3F07F6EF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10</w:t>
            </w:r>
          </w:p>
        </w:tc>
        <w:tc>
          <w:tcPr>
            <w:tcW w:w="3420" w:type="dxa"/>
          </w:tcPr>
          <w:p w:rsidRPr="0026510F" w:rsidR="0026510F" w:rsidP="00BD1A86" w:rsidRDefault="0026510F" w14:paraId="5121CCF2" w14:textId="46DA7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$5</w:t>
            </w:r>
          </w:p>
        </w:tc>
      </w:tr>
      <w:tr w:rsidRPr="005F3357" w:rsidR="0026510F" w:rsidTr="00BD1A86" w14:paraId="2D246D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26510F" w:rsidR="0026510F" w:rsidP="00BD1A86" w:rsidRDefault="0026510F" w14:paraId="202CC188" w14:textId="786ACCEC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16</w:t>
            </w:r>
          </w:p>
        </w:tc>
        <w:tc>
          <w:tcPr>
            <w:tcW w:w="3420" w:type="dxa"/>
          </w:tcPr>
          <w:p w:rsidRPr="005F3357" w:rsidR="0026510F" w:rsidP="00BD1A86" w:rsidRDefault="0026510F" w14:paraId="70093ADF" w14:textId="45E45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$8</w:t>
            </w:r>
          </w:p>
        </w:tc>
      </w:tr>
      <w:tr w:rsidRPr="005F3357" w:rsidR="0026510F" w:rsidTr="00BD1A86" w14:paraId="2019BE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26510F" w:rsidR="0026510F" w:rsidP="00BD1A86" w:rsidRDefault="0026510F" w14:paraId="69803459" w14:textId="588DD8C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25</w:t>
            </w:r>
          </w:p>
        </w:tc>
        <w:tc>
          <w:tcPr>
            <w:tcW w:w="3420" w:type="dxa"/>
          </w:tcPr>
          <w:p w:rsidRPr="005F3357" w:rsidR="0026510F" w:rsidP="00BD1A86" w:rsidRDefault="0026510F" w14:paraId="76651D16" w14:textId="63A4F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$10</w:t>
            </w:r>
          </w:p>
        </w:tc>
      </w:tr>
      <w:tr w:rsidRPr="005F3357" w:rsidR="0026510F" w:rsidTr="00BD1A86" w14:paraId="328201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26510F" w:rsidR="0026510F" w:rsidP="00BD1A86" w:rsidRDefault="0026510F" w14:paraId="16A5187D" w14:textId="60C854D8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13</w:t>
            </w:r>
          </w:p>
        </w:tc>
        <w:tc>
          <w:tcPr>
            <w:tcW w:w="3420" w:type="dxa"/>
          </w:tcPr>
          <w:p w:rsidRPr="0026510F" w:rsidR="0026510F" w:rsidP="00BD1A86" w:rsidRDefault="0026510F" w14:paraId="56A92875" w14:textId="4AC0F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$8</w:t>
            </w:r>
          </w:p>
        </w:tc>
      </w:tr>
    </w:tbl>
    <w:p w:rsidRPr="00EB036A" w:rsidR="0026510F" w:rsidP="00EB036A" w:rsidRDefault="0026510F" w14:paraId="0E3277B8" w14:textId="6742CEC3">
      <w:pPr>
        <w:pStyle w:val="Heading1"/>
        <w:ind w:left="360"/>
        <w:rPr>
          <w:color w:val="44546A" w:themeColor="text2"/>
          <w:lang w:val="en"/>
        </w:rPr>
      </w:pPr>
      <w:bookmarkStart w:name="_Toc144841839" w:id="55"/>
      <w:r w:rsidRPr="00EB036A">
        <w:rPr>
          <w:color w:val="44546A" w:themeColor="text2"/>
          <w:lang w:val="en"/>
        </w:rPr>
        <w:t>Days in a Month</w:t>
      </w:r>
      <w:bookmarkEnd w:id="55"/>
    </w:p>
    <w:p w:rsidR="0026510F" w:rsidP="0026510F" w:rsidRDefault="0026510F" w14:paraId="0902EC94" w14:textId="6EBD6D2B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takes a month number (1 to 12) as input and outputs the number of days in that month. Assume it's not a leap year.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Pr="005F3357" w:rsidR="0026510F" w:rsidTr="00BD1A86" w14:paraId="3A03E2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26510F" w:rsidP="00BD1A86" w:rsidRDefault="0026510F" w14:paraId="7DE8B507" w14:textId="77777777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:rsidRPr="005F3357" w:rsidR="0026510F" w:rsidP="00BD1A86" w:rsidRDefault="0026510F" w14:paraId="6375D1F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26510F" w:rsidTr="00BD1A86" w14:paraId="2F248D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26510F" w:rsidR="0026510F" w:rsidP="00BD1A86" w:rsidRDefault="0026510F" w14:paraId="42242496" w14:textId="2ABA1ADA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</w:t>
            </w:r>
          </w:p>
        </w:tc>
        <w:tc>
          <w:tcPr>
            <w:tcW w:w="3420" w:type="dxa"/>
          </w:tcPr>
          <w:p w:rsidRPr="0026510F" w:rsidR="0026510F" w:rsidP="00BD1A86" w:rsidRDefault="0026510F" w14:paraId="7F9C6D93" w14:textId="4D360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31</w:t>
            </w:r>
          </w:p>
        </w:tc>
      </w:tr>
      <w:tr w:rsidRPr="005F3357" w:rsidR="0026510F" w:rsidTr="00BD1A86" w14:paraId="3A1A92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26510F" w:rsidR="0026510F" w:rsidP="00BD1A86" w:rsidRDefault="0026510F" w14:paraId="28552CF6" w14:textId="4F4CB77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2</w:t>
            </w:r>
          </w:p>
        </w:tc>
        <w:tc>
          <w:tcPr>
            <w:tcW w:w="3420" w:type="dxa"/>
          </w:tcPr>
          <w:p w:rsidRPr="005F3357" w:rsidR="0026510F" w:rsidP="00BD1A86" w:rsidRDefault="0026510F" w14:paraId="66AA9B74" w14:textId="14584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28</w:t>
            </w:r>
          </w:p>
        </w:tc>
      </w:tr>
      <w:tr w:rsidRPr="005F3357" w:rsidR="0026510F" w:rsidTr="00BD1A86" w14:paraId="63C03F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26510F" w:rsidR="0026510F" w:rsidP="00BD1A86" w:rsidRDefault="0026510F" w14:paraId="28834326" w14:textId="4F1B83F1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4</w:t>
            </w:r>
          </w:p>
        </w:tc>
        <w:tc>
          <w:tcPr>
            <w:tcW w:w="3420" w:type="dxa"/>
          </w:tcPr>
          <w:p w:rsidRPr="005F3357" w:rsidR="0026510F" w:rsidP="00BD1A86" w:rsidRDefault="0026510F" w14:paraId="4EB3D35C" w14:textId="79DD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30</w:t>
            </w:r>
          </w:p>
        </w:tc>
      </w:tr>
      <w:tr w:rsidRPr="005F3357" w:rsidR="0026510F" w:rsidTr="00BD1A86" w14:paraId="18551B2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26510F" w:rsidR="0026510F" w:rsidP="00BD1A86" w:rsidRDefault="0026510F" w14:paraId="6163EFBA" w14:textId="0505694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7</w:t>
            </w:r>
          </w:p>
        </w:tc>
        <w:tc>
          <w:tcPr>
            <w:tcW w:w="3420" w:type="dxa"/>
          </w:tcPr>
          <w:p w:rsidRPr="0026510F" w:rsidR="0026510F" w:rsidP="00BD1A86" w:rsidRDefault="0026510F" w14:paraId="51F0A775" w14:textId="4D9D0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31</w:t>
            </w:r>
          </w:p>
        </w:tc>
      </w:tr>
    </w:tbl>
    <w:p w:rsidRPr="00EB036A" w:rsidR="0026510F" w:rsidP="00EB036A" w:rsidRDefault="0026510F" w14:paraId="74120A72" w14:textId="1598110D">
      <w:pPr>
        <w:pStyle w:val="Heading1"/>
        <w:ind w:left="360"/>
        <w:rPr>
          <w:color w:val="44546A" w:themeColor="text2"/>
          <w:lang w:val="en"/>
        </w:rPr>
      </w:pPr>
      <w:bookmarkStart w:name="_Toc144841840" w:id="56"/>
      <w:r w:rsidRPr="00EB036A">
        <w:rPr>
          <w:color w:val="44546A" w:themeColor="text2"/>
          <w:lang w:val="en"/>
        </w:rPr>
        <w:t>University Admissions</w:t>
      </w:r>
      <w:bookmarkEnd w:id="56"/>
    </w:p>
    <w:p w:rsidRPr="0026510F" w:rsidR="0026510F" w:rsidP="0026510F" w:rsidRDefault="0026510F" w14:paraId="6C642FE7" w14:textId="6588FF15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to determine if a student is admitted to the university based on their score and extracurricular activities:</w:t>
      </w:r>
    </w:p>
    <w:p w:rsidRPr="00EB036A" w:rsidR="0026510F" w:rsidP="00EB036A" w:rsidRDefault="0026510F" w14:paraId="5A8EB34B" w14:textId="77777777">
      <w:pPr>
        <w:pStyle w:val="ListParagraph"/>
        <w:numPr>
          <w:ilvl w:val="0"/>
          <w:numId w:val="29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Score &gt;= 90: Admitted regardless of extracurriculars.</w:t>
      </w:r>
    </w:p>
    <w:p w:rsidRPr="00EB036A" w:rsidR="0026510F" w:rsidP="00EB036A" w:rsidRDefault="0026510F" w14:paraId="2F81202F" w14:textId="77777777">
      <w:pPr>
        <w:pStyle w:val="ListParagraph"/>
        <w:numPr>
          <w:ilvl w:val="0"/>
          <w:numId w:val="29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Score 80-89: Admitted if they have &gt;= 2 extracurriculars.</w:t>
      </w:r>
    </w:p>
    <w:p w:rsidRPr="00EB036A" w:rsidR="0026510F" w:rsidP="00EB036A" w:rsidRDefault="0026510F" w14:paraId="05D2CF28" w14:textId="33363A04">
      <w:pPr>
        <w:pStyle w:val="ListParagraph"/>
        <w:numPr>
          <w:ilvl w:val="0"/>
          <w:numId w:val="29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Score &lt; 80: Not admitted.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Pr="005F3357" w:rsidR="0026510F" w:rsidTr="00BD1A86" w14:paraId="50E7D6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26510F" w:rsidP="00BD1A86" w:rsidRDefault="0026510F" w14:paraId="720804B3" w14:textId="77777777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:rsidRPr="005F3357" w:rsidR="0026510F" w:rsidP="00BD1A86" w:rsidRDefault="0026510F" w14:paraId="38A945C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26510F" w:rsidTr="00BD1A86" w14:paraId="0D2036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26510F" w:rsidP="00BD1A86" w:rsidRDefault="0026510F" w14:paraId="505F58B7" w14:textId="77777777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85</w:t>
            </w:r>
          </w:p>
          <w:p w:rsidRPr="0026510F" w:rsidR="0026510F" w:rsidP="00BD1A86" w:rsidRDefault="0026510F" w14:paraId="691F2D46" w14:textId="74DB3626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</w:t>
            </w:r>
          </w:p>
        </w:tc>
        <w:tc>
          <w:tcPr>
            <w:tcW w:w="3420" w:type="dxa"/>
          </w:tcPr>
          <w:p w:rsidRPr="0026510F" w:rsidR="0026510F" w:rsidP="00BD1A86" w:rsidRDefault="0026510F" w14:paraId="6C18C3E6" w14:textId="128B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Admitted</w:t>
            </w:r>
          </w:p>
        </w:tc>
      </w:tr>
      <w:tr w:rsidRPr="005F3357" w:rsidR="0026510F" w:rsidTr="00BD1A86" w14:paraId="3B2464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26510F" w:rsidP="00BD1A86" w:rsidRDefault="0026510F" w14:paraId="00C0526D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88</w:t>
            </w:r>
          </w:p>
          <w:p w:rsidRPr="0026510F" w:rsidR="0026510F" w:rsidP="00BD1A86" w:rsidRDefault="0026510F" w14:paraId="27E54368" w14:textId="6D26D5D8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</w:t>
            </w:r>
          </w:p>
        </w:tc>
        <w:tc>
          <w:tcPr>
            <w:tcW w:w="3420" w:type="dxa"/>
          </w:tcPr>
          <w:p w:rsidRPr="005F3357" w:rsidR="0026510F" w:rsidP="00BD1A86" w:rsidRDefault="0026510F" w14:paraId="2157AA13" w14:textId="2180B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Not admitted</w:t>
            </w:r>
          </w:p>
        </w:tc>
      </w:tr>
      <w:tr w:rsidRPr="005F3357" w:rsidR="0026510F" w:rsidTr="00BD1A86" w14:paraId="57E6E7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26510F" w:rsidP="00BD1A86" w:rsidRDefault="0026510F" w14:paraId="066FFF41" w14:textId="77777777">
            <w:pPr>
              <w:rPr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91</w:t>
            </w:r>
          </w:p>
          <w:p w:rsidRPr="0026510F" w:rsidR="0026510F" w:rsidP="00BD1A86" w:rsidRDefault="0026510F" w14:paraId="7E384A5E" w14:textId="11A01032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0</w:t>
            </w:r>
          </w:p>
        </w:tc>
        <w:tc>
          <w:tcPr>
            <w:tcW w:w="3420" w:type="dxa"/>
          </w:tcPr>
          <w:p w:rsidRPr="005F3357" w:rsidR="0026510F" w:rsidP="00BD1A86" w:rsidRDefault="0026510F" w14:paraId="5089F773" w14:textId="19CD4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Admitted</w:t>
            </w:r>
          </w:p>
        </w:tc>
      </w:tr>
    </w:tbl>
    <w:p w:rsidRPr="00EB036A" w:rsidR="0026510F" w:rsidP="00EB036A" w:rsidRDefault="0026510F" w14:paraId="30D67B2E" w14:textId="44ED4EAA">
      <w:pPr>
        <w:pStyle w:val="Heading1"/>
        <w:ind w:left="360"/>
        <w:rPr>
          <w:color w:val="44546A" w:themeColor="text2"/>
          <w:lang w:val="en"/>
        </w:rPr>
      </w:pPr>
      <w:bookmarkStart w:name="_Toc144841841" w:id="57"/>
      <w:r w:rsidRPr="00EB036A">
        <w:rPr>
          <w:color w:val="44546A" w:themeColor="text2"/>
          <w:lang w:val="en"/>
        </w:rPr>
        <w:t>Discount Calculator</w:t>
      </w:r>
      <w:bookmarkEnd w:id="57"/>
    </w:p>
    <w:p w:rsidRPr="0026510F" w:rsidR="0026510F" w:rsidP="0026510F" w:rsidRDefault="0026510F" w14:paraId="0058649D" w14:textId="2F144E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calculates the discount a customer receives based on their age and if they have a membership card:</w:t>
      </w:r>
    </w:p>
    <w:p w:rsidRPr="0026510F" w:rsidR="0026510F" w:rsidP="0026510F" w:rsidRDefault="0026510F" w14:paraId="5A188704" w14:textId="77777777">
      <w:pPr>
        <w:pStyle w:val="ListParagraph"/>
        <w:numPr>
          <w:ilvl w:val="0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Age &lt; 18: 10% discount.</w:t>
      </w:r>
    </w:p>
    <w:p w:rsidRPr="0026510F" w:rsidR="0026510F" w:rsidP="0026510F" w:rsidRDefault="0026510F" w14:paraId="7A009631" w14:textId="77777777">
      <w:pPr>
        <w:pStyle w:val="ListParagraph"/>
        <w:numPr>
          <w:ilvl w:val="0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Age 18-64:</w:t>
      </w:r>
    </w:p>
    <w:p w:rsidRPr="0026510F" w:rsidR="0026510F" w:rsidP="0026510F" w:rsidRDefault="0026510F" w14:paraId="038EDA0E" w14:textId="77777777">
      <w:pPr>
        <w:pStyle w:val="ListParagraph"/>
        <w:numPr>
          <w:ilvl w:val="1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With membership: 20% discount.</w:t>
      </w:r>
    </w:p>
    <w:p w:rsidRPr="0026510F" w:rsidR="0026510F" w:rsidP="0026510F" w:rsidRDefault="0026510F" w14:paraId="1A4FEF21" w14:textId="77777777">
      <w:pPr>
        <w:pStyle w:val="ListParagraph"/>
        <w:numPr>
          <w:ilvl w:val="1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Without membership: 10% discount.</w:t>
      </w:r>
    </w:p>
    <w:p w:rsidR="0026510F" w:rsidP="0026510F" w:rsidRDefault="0026510F" w14:paraId="5EEF9FC8" w14:textId="39035E5B">
      <w:pPr>
        <w:pStyle w:val="ListParagraph"/>
        <w:numPr>
          <w:ilvl w:val="0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Age 65+: 30% discount.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Pr="005F3357" w:rsidR="00EB036A" w:rsidTr="00BD1A86" w14:paraId="5BE8FC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Pr="005F3357" w:rsidR="00EB036A" w:rsidP="00BD1A86" w:rsidRDefault="00EB036A" w14:paraId="332EBD51" w14:textId="77777777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:rsidRPr="005F3357" w:rsidR="00EB036A" w:rsidP="00BD1A86" w:rsidRDefault="00EB036A" w14:paraId="23219F4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EB036A" w:rsidTr="00BD1A86" w14:paraId="12AE83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EB036A" w:rsidP="00EB036A" w:rsidRDefault="00EB036A" w14:paraId="3347EC9C" w14:textId="77777777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20</w:t>
            </w:r>
          </w:p>
          <w:p w:rsidRPr="00EB036A" w:rsidR="00EB036A" w:rsidP="00EB036A" w:rsidRDefault="00EB036A" w14:paraId="570D7812" w14:textId="6F261FF9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Yes</w:t>
            </w:r>
          </w:p>
        </w:tc>
        <w:tc>
          <w:tcPr>
            <w:tcW w:w="3420" w:type="dxa"/>
          </w:tcPr>
          <w:p w:rsidRPr="0026510F" w:rsidR="00EB036A" w:rsidP="00BD1A86" w:rsidRDefault="00EB036A" w14:paraId="3AC42AE6" w14:textId="68341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20% discount</w:t>
            </w:r>
          </w:p>
        </w:tc>
      </w:tr>
      <w:tr w:rsidRPr="005F3357" w:rsidR="00EB036A" w:rsidTr="00BD1A86" w14:paraId="45579B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EB036A" w:rsidP="00BD1A86" w:rsidRDefault="00EB036A" w14:paraId="262031AF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15</w:t>
            </w:r>
          </w:p>
          <w:p w:rsidRPr="0026510F" w:rsidR="00EB036A" w:rsidP="00BD1A86" w:rsidRDefault="00EB036A" w14:paraId="5F4FFB22" w14:textId="02FC6914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No</w:t>
            </w:r>
          </w:p>
        </w:tc>
        <w:tc>
          <w:tcPr>
            <w:tcW w:w="3420" w:type="dxa"/>
          </w:tcPr>
          <w:p w:rsidRPr="005F3357" w:rsidR="00EB036A" w:rsidP="00BD1A86" w:rsidRDefault="00EB036A" w14:paraId="1A6239FF" w14:textId="3CA94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1</w:t>
            </w:r>
            <w:r w:rsidRPr="00EB036A">
              <w:rPr>
                <w:color w:val="44546A" w:themeColor="text2"/>
                <w:szCs w:val="24"/>
                <w:lang w:val="en"/>
              </w:rPr>
              <w:t>0% discount</w:t>
            </w:r>
          </w:p>
        </w:tc>
      </w:tr>
      <w:tr w:rsidRPr="005F3357" w:rsidR="00EB036A" w:rsidTr="00BD1A86" w14:paraId="771B2D8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EB036A" w:rsidP="00BD1A86" w:rsidRDefault="00EB036A" w14:paraId="2C2359EE" w14:textId="77777777">
            <w:pPr>
              <w:rPr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70</w:t>
            </w:r>
          </w:p>
          <w:p w:rsidRPr="0026510F" w:rsidR="00EB036A" w:rsidP="00BD1A86" w:rsidRDefault="00EB036A" w14:paraId="6F14DCAC" w14:textId="5567806C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No</w:t>
            </w:r>
          </w:p>
        </w:tc>
        <w:tc>
          <w:tcPr>
            <w:tcW w:w="3420" w:type="dxa"/>
          </w:tcPr>
          <w:p w:rsidRPr="005F3357" w:rsidR="00EB036A" w:rsidP="00BD1A86" w:rsidRDefault="00EB036A" w14:paraId="0E6295D8" w14:textId="71C2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</w:t>
            </w: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0% discount</w:t>
            </w:r>
          </w:p>
        </w:tc>
      </w:tr>
    </w:tbl>
    <w:p w:rsidRPr="00EB036A" w:rsidR="00EB036A" w:rsidP="00EB036A" w:rsidRDefault="00EB036A" w14:paraId="17E75B28" w14:textId="20380C10">
      <w:pPr>
        <w:pStyle w:val="Heading1"/>
        <w:ind w:left="360"/>
        <w:rPr>
          <w:color w:val="44546A" w:themeColor="text2"/>
          <w:lang w:val="en"/>
        </w:rPr>
      </w:pPr>
      <w:bookmarkStart w:name="_Toc144841842" w:id="58"/>
      <w:r w:rsidRPr="00EB036A">
        <w:rPr>
          <w:color w:val="44546A" w:themeColor="text2"/>
          <w:lang w:val="en"/>
        </w:rPr>
        <w:t>Movie Classification</w:t>
      </w:r>
      <w:bookmarkEnd w:id="58"/>
    </w:p>
    <w:p w:rsidRPr="00EB036A" w:rsidR="00EB036A" w:rsidP="00EB036A" w:rsidRDefault="00EB036A" w14:paraId="4306C6A5" w14:textId="645D68B7">
      <w:p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Determine the movie category a person can watch based on their age:</w:t>
      </w:r>
    </w:p>
    <w:p w:rsidRPr="00EB036A" w:rsidR="00EB036A" w:rsidP="00EB036A" w:rsidRDefault="00EB036A" w14:paraId="75FF8393" w14:textId="77777777">
      <w:pPr>
        <w:pStyle w:val="ListParagraph"/>
        <w:numPr>
          <w:ilvl w:val="0"/>
          <w:numId w:val="2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Age &lt; 13: Only U-rated movies.</w:t>
      </w:r>
    </w:p>
    <w:p w:rsidRPr="00EB036A" w:rsidR="00EB036A" w:rsidP="00EB036A" w:rsidRDefault="00EB036A" w14:paraId="3114086F" w14:textId="28DA939B">
      <w:pPr>
        <w:pStyle w:val="ListParagraph"/>
        <w:numPr>
          <w:ilvl w:val="0"/>
          <w:numId w:val="2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Age 13-17:</w:t>
      </w:r>
      <w:r w:rsidRPr="00EB036A">
        <w:rPr>
          <w:rFonts w:cstheme="minorHAnsi"/>
          <w:color w:val="44546A" w:themeColor="text2"/>
          <w:sz w:val="21"/>
          <w:lang w:val="en-US"/>
        </w:rPr>
        <w:t xml:space="preserve"> </w:t>
      </w:r>
      <w:r w:rsidRPr="00EB036A">
        <w:rPr>
          <w:rFonts w:cstheme="minorHAnsi"/>
          <w:color w:val="44546A" w:themeColor="text2"/>
          <w:sz w:val="21"/>
        </w:rPr>
        <w:t>U and PG-13 rated movies.</w:t>
      </w:r>
    </w:p>
    <w:p w:rsidRPr="00EB036A" w:rsidR="00EB036A" w:rsidP="00EB036A" w:rsidRDefault="00EB036A" w14:paraId="21337AD6" w14:textId="1BC5BF9E">
      <w:pPr>
        <w:pStyle w:val="ListParagraph"/>
        <w:numPr>
          <w:ilvl w:val="0"/>
          <w:numId w:val="2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Age 18+: All movies.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75"/>
        <w:gridCol w:w="6300"/>
      </w:tblGrid>
      <w:tr w:rsidRPr="005F3357" w:rsidR="00EB036A" w:rsidTr="00EB036A" w14:paraId="7F89A0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Pr="005F3357" w:rsidR="00EB036A" w:rsidP="00BD1A86" w:rsidRDefault="00EB036A" w14:paraId="52136466" w14:textId="77777777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6300" w:type="dxa"/>
          </w:tcPr>
          <w:p w:rsidRPr="005F3357" w:rsidR="00EB036A" w:rsidP="00BD1A86" w:rsidRDefault="00EB036A" w14:paraId="4CFF771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EB036A" w:rsidTr="00EB036A" w14:paraId="0F05FB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Pr="00EB036A" w:rsidR="00EB036A" w:rsidP="00BD1A86" w:rsidRDefault="00EB036A" w14:paraId="30B166AF" w14:textId="1A25C873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10</w:t>
            </w:r>
          </w:p>
        </w:tc>
        <w:tc>
          <w:tcPr>
            <w:tcW w:w="6300" w:type="dxa"/>
          </w:tcPr>
          <w:p w:rsidRPr="0026510F" w:rsidR="00EB036A" w:rsidP="00BD1A86" w:rsidRDefault="00EB036A" w14:paraId="20BD08C4" w14:textId="2B218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U-rated movies</w:t>
            </w:r>
          </w:p>
        </w:tc>
      </w:tr>
      <w:tr w:rsidRPr="005F3357" w:rsidR="00EB036A" w:rsidTr="00EB036A" w14:paraId="25A09F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Pr="0026510F" w:rsidR="00EB036A" w:rsidP="00BD1A86" w:rsidRDefault="00EB036A" w14:paraId="01449FF7" w14:textId="5551711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16</w:t>
            </w:r>
          </w:p>
        </w:tc>
        <w:tc>
          <w:tcPr>
            <w:tcW w:w="6300" w:type="dxa"/>
          </w:tcPr>
          <w:p w:rsidRPr="005F3357" w:rsidR="00EB036A" w:rsidP="00BD1A86" w:rsidRDefault="00EB036A" w14:paraId="40B973EA" w14:textId="05C1B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U and PG-13 rated movies</w:t>
            </w:r>
          </w:p>
        </w:tc>
      </w:tr>
      <w:tr w:rsidRPr="005F3357" w:rsidR="00EB036A" w:rsidTr="00EB036A" w14:paraId="3AE4FE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Pr="0026510F" w:rsidR="00EB036A" w:rsidP="00BD1A86" w:rsidRDefault="00EB036A" w14:paraId="23A281D1" w14:textId="63A5F359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21</w:t>
            </w:r>
          </w:p>
        </w:tc>
        <w:tc>
          <w:tcPr>
            <w:tcW w:w="6300" w:type="dxa"/>
          </w:tcPr>
          <w:p w:rsidRPr="005F3357" w:rsidR="00EB036A" w:rsidP="00BD1A86" w:rsidRDefault="00EB036A" w14:paraId="2C5B053F" w14:textId="012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All movies</w:t>
            </w:r>
          </w:p>
        </w:tc>
      </w:tr>
    </w:tbl>
    <w:p w:rsidRPr="00EB036A" w:rsidR="00EB036A" w:rsidP="00EB036A" w:rsidRDefault="00EB036A" w14:paraId="0C54E153" w14:textId="50ED7443">
      <w:pPr>
        <w:pStyle w:val="Heading1"/>
        <w:ind w:left="360"/>
        <w:rPr>
          <w:color w:val="44546A" w:themeColor="text2"/>
          <w:lang w:val="en"/>
        </w:rPr>
      </w:pPr>
      <w:bookmarkStart w:name="_Toc144841843" w:id="59"/>
      <w:r w:rsidRPr="00EB036A">
        <w:rPr>
          <w:color w:val="44546A" w:themeColor="text2"/>
          <w:lang w:val="en"/>
        </w:rPr>
        <w:t>Airline Luggage Charges</w:t>
      </w:r>
      <w:bookmarkEnd w:id="59"/>
    </w:p>
    <w:p w:rsidRPr="00EB036A" w:rsidR="00EB036A" w:rsidP="00EB036A" w:rsidRDefault="00EB036A" w14:paraId="3306B5EC" w14:textId="64140C50">
      <w:p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Write a console program that calculates luggage charges based on weight and dimensions:</w:t>
      </w:r>
    </w:p>
    <w:p w:rsidRPr="00EB036A" w:rsidR="00EB036A" w:rsidP="00EB036A" w:rsidRDefault="00EB036A" w14:paraId="237DFD4C" w14:textId="77777777">
      <w:pPr>
        <w:pStyle w:val="ListParagraph"/>
        <w:numPr>
          <w:ilvl w:val="0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weight &gt; 50kg: $100 overweight fee.</w:t>
      </w:r>
    </w:p>
    <w:p w:rsidRPr="00EB036A" w:rsidR="00EB036A" w:rsidP="00EB036A" w:rsidRDefault="00EB036A" w14:paraId="336B1FEE" w14:textId="77777777">
      <w:pPr>
        <w:pStyle w:val="ListParagraph"/>
        <w:numPr>
          <w:ilvl w:val="0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 sum of all dimensions (length + width + height) &gt; 158cm:</w:t>
      </w:r>
    </w:p>
    <w:p w:rsidRPr="00EB036A" w:rsidR="00EB036A" w:rsidP="00EB036A" w:rsidRDefault="00EB036A" w14:paraId="2FB4C6B4" w14:textId="77777777">
      <w:pPr>
        <w:pStyle w:val="ListParagraph"/>
        <w:numPr>
          <w:ilvl w:val="1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 sum exceeds by 1-20cm: $50 oversize fee.</w:t>
      </w:r>
    </w:p>
    <w:p w:rsidRPr="00EB036A" w:rsidR="00EB036A" w:rsidP="00EB036A" w:rsidRDefault="00EB036A" w14:paraId="4537A7AE" w14:textId="77777777">
      <w:pPr>
        <w:pStyle w:val="ListParagraph"/>
        <w:numPr>
          <w:ilvl w:val="1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 sum exceeds by 21-50cm: $100 oversize fee.</w:t>
      </w:r>
    </w:p>
    <w:p w:rsidRPr="00EB036A" w:rsidR="00EB036A" w:rsidP="00EB036A" w:rsidRDefault="00EB036A" w14:paraId="03289236" w14:textId="77777777">
      <w:pPr>
        <w:pStyle w:val="ListParagraph"/>
        <w:numPr>
          <w:ilvl w:val="1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 sum exceeds by more than 50cm: $200 oversize fee.</w:t>
      </w:r>
    </w:p>
    <w:p w:rsidRPr="00EB036A" w:rsidR="00EB036A" w:rsidP="00EB036A" w:rsidRDefault="00EB036A" w14:paraId="4091FDEA" w14:textId="6234449C">
      <w:pPr>
        <w:pStyle w:val="ListParagraph"/>
        <w:numPr>
          <w:ilvl w:val="0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both overweight and oversize: additional $50 handling fee.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55"/>
        <w:gridCol w:w="6120"/>
      </w:tblGrid>
      <w:tr w:rsidRPr="005F3357" w:rsidR="00EB036A" w:rsidTr="00EB036A" w14:paraId="5D8C76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Pr="005F3357" w:rsidR="00EB036A" w:rsidP="00BD1A86" w:rsidRDefault="00EB036A" w14:paraId="0ACB384E" w14:textId="77777777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6120" w:type="dxa"/>
          </w:tcPr>
          <w:p w:rsidRPr="005F3357" w:rsidR="00EB036A" w:rsidP="00BD1A86" w:rsidRDefault="00EB036A" w14:paraId="313BC8A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EB036A" w:rsidTr="00EB036A" w14:paraId="2A192F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B036A" w:rsidP="00BD1A86" w:rsidRDefault="00EB036A" w14:paraId="28AA3D8C" w14:textId="77777777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52</w:t>
            </w:r>
          </w:p>
          <w:p w:rsidRPr="00EB036A" w:rsidR="00EB036A" w:rsidP="00BD1A86" w:rsidRDefault="00EB036A" w14:paraId="709C4E7D" w14:textId="32C10AAB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160</w:t>
            </w:r>
          </w:p>
        </w:tc>
        <w:tc>
          <w:tcPr>
            <w:tcW w:w="6120" w:type="dxa"/>
          </w:tcPr>
          <w:p w:rsidRPr="0026510F" w:rsidR="00EB036A" w:rsidP="00BD1A86" w:rsidRDefault="00EB036A" w14:paraId="377BF956" w14:textId="7652D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$150 (Overweight + Slightly oversize)</w:t>
            </w:r>
          </w:p>
        </w:tc>
      </w:tr>
      <w:tr w:rsidRPr="005F3357" w:rsidR="00EB036A" w:rsidTr="00EB036A" w14:paraId="319097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B036A" w:rsidP="00BD1A86" w:rsidRDefault="00EB036A" w14:paraId="7DF2EF25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48</w:t>
            </w:r>
          </w:p>
          <w:p w:rsidRPr="0026510F" w:rsidR="00EB036A" w:rsidP="00BD1A86" w:rsidRDefault="00EB036A" w14:paraId="23472571" w14:textId="1B917F69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180</w:t>
            </w:r>
          </w:p>
        </w:tc>
        <w:tc>
          <w:tcPr>
            <w:tcW w:w="6120" w:type="dxa"/>
          </w:tcPr>
          <w:p w:rsidRPr="005F3357" w:rsidR="00EB036A" w:rsidP="00BD1A86" w:rsidRDefault="00EB036A" w14:paraId="7B7423DC" w14:textId="44AA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EB036A">
              <w:rPr>
                <w:rFonts w:cstheme="minorHAnsi"/>
                <w:color w:val="44546A" w:themeColor="text2"/>
                <w:szCs w:val="24"/>
              </w:rPr>
              <w:t>$100 (Oversize)</w:t>
            </w:r>
          </w:p>
        </w:tc>
      </w:tr>
      <w:tr w:rsidRPr="005F3357" w:rsidR="00EB036A" w:rsidTr="00EB036A" w14:paraId="1F4AF7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B036A" w:rsidP="00BD1A86" w:rsidRDefault="00EB036A" w14:paraId="7D2F1972" w14:textId="77777777">
            <w:pPr>
              <w:rPr>
                <w:b w:val="0"/>
                <w:bCs w:val="0"/>
                <w:color w:val="44546A" w:themeColor="text2"/>
                <w:szCs w:val="24"/>
                <w:lang w:val="en-US"/>
              </w:rPr>
            </w:pPr>
            <w:r w:rsidRPr="00EB036A">
              <w:rPr>
                <w:color w:val="44546A" w:themeColor="text2"/>
                <w:szCs w:val="24"/>
                <w:lang w:val="en-US"/>
              </w:rPr>
              <w:t xml:space="preserve">55 </w:t>
            </w:r>
          </w:p>
          <w:p w:rsidRPr="0026510F" w:rsidR="00EB036A" w:rsidP="00BD1A86" w:rsidRDefault="00EB036A" w14:paraId="1311B90A" w14:textId="469FD805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EB036A">
              <w:rPr>
                <w:color w:val="44546A" w:themeColor="text2"/>
                <w:szCs w:val="24"/>
                <w:lang w:val="en-US"/>
              </w:rPr>
              <w:t>190</w:t>
            </w:r>
          </w:p>
        </w:tc>
        <w:tc>
          <w:tcPr>
            <w:tcW w:w="6120" w:type="dxa"/>
          </w:tcPr>
          <w:p w:rsidRPr="005F3357" w:rsidR="00EB036A" w:rsidP="00BD1A86" w:rsidRDefault="00EB036A" w14:paraId="29F46171" w14:textId="175C0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$250 (Overweight + Oversize + Handling)</w:t>
            </w:r>
          </w:p>
        </w:tc>
      </w:tr>
    </w:tbl>
    <w:p w:rsidRPr="00EB036A" w:rsidR="00EB036A" w:rsidP="00EB036A" w:rsidRDefault="00EB036A" w14:paraId="01F94892" w14:textId="2E445B46">
      <w:pPr>
        <w:pStyle w:val="Heading1"/>
        <w:ind w:left="360"/>
        <w:rPr>
          <w:color w:val="44546A" w:themeColor="text2"/>
          <w:lang w:val="en"/>
        </w:rPr>
      </w:pPr>
      <w:bookmarkStart w:name="_Toc144841844" w:id="60"/>
      <w:r w:rsidRPr="00EB036A">
        <w:rPr>
          <w:color w:val="44546A" w:themeColor="text2"/>
          <w:lang w:val="en"/>
        </w:rPr>
        <w:t>Adventure Game: Path Decision</w:t>
      </w:r>
      <w:bookmarkEnd w:id="60"/>
    </w:p>
    <w:p w:rsidRPr="00EB036A" w:rsidR="00EB036A" w:rsidP="00EB036A" w:rsidRDefault="00EB036A" w14:paraId="77559F19" w14:textId="2C5E9A02">
      <w:p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You're designing a text-based adventure game. At a certain point, players have to choose a path based on the tools they have</w:t>
      </w:r>
      <w:r>
        <w:rPr>
          <w:rFonts w:cstheme="minorHAnsi"/>
          <w:color w:val="44546A" w:themeColor="text2"/>
          <w:sz w:val="21"/>
          <w:lang w:val="en-US"/>
        </w:rPr>
        <w:t xml:space="preserve"> in right and left hand</w:t>
      </w:r>
      <w:r w:rsidRPr="00EB036A">
        <w:rPr>
          <w:rFonts w:cstheme="minorHAnsi"/>
          <w:color w:val="44546A" w:themeColor="text2"/>
          <w:sz w:val="21"/>
        </w:rPr>
        <w:t>:</w:t>
      </w:r>
    </w:p>
    <w:p w:rsidRPr="00EB036A" w:rsidR="00EB036A" w:rsidP="00EB036A" w:rsidRDefault="00EB036A" w14:paraId="2AC570C1" w14:textId="77777777">
      <w:pPr>
        <w:pStyle w:val="ListParagraph"/>
        <w:numPr>
          <w:ilvl w:val="0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have a 'sword':</w:t>
      </w:r>
    </w:p>
    <w:p w:rsidRPr="00EB036A" w:rsidR="00EB036A" w:rsidP="00EB036A" w:rsidRDefault="00EB036A" w14:paraId="73835A87" w14:textId="77777777">
      <w:pPr>
        <w:pStyle w:val="ListParagraph"/>
        <w:numPr>
          <w:ilvl w:val="1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also have a 'shield': Take the path to the castle.</w:t>
      </w:r>
    </w:p>
    <w:p w:rsidRPr="00EB036A" w:rsidR="00EB036A" w:rsidP="00EB036A" w:rsidRDefault="00EB036A" w14:paraId="1134D2A6" w14:textId="77777777">
      <w:pPr>
        <w:pStyle w:val="ListParagraph"/>
        <w:numPr>
          <w:ilvl w:val="1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Else: Take the path to the forest.</w:t>
      </w:r>
    </w:p>
    <w:p w:rsidRPr="00EB036A" w:rsidR="00EB036A" w:rsidP="00EB036A" w:rsidRDefault="00EB036A" w14:paraId="3281E978" w14:textId="77777777">
      <w:pPr>
        <w:pStyle w:val="ListParagraph"/>
        <w:numPr>
          <w:ilvl w:val="0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have a 'map':</w:t>
      </w:r>
    </w:p>
    <w:p w:rsidRPr="00EB036A" w:rsidR="00EB036A" w:rsidP="00EB036A" w:rsidRDefault="00EB036A" w14:paraId="3CE67F27" w14:textId="77777777">
      <w:pPr>
        <w:pStyle w:val="ListParagraph"/>
        <w:numPr>
          <w:ilvl w:val="1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also have 'coins': Go to the town.</w:t>
      </w:r>
    </w:p>
    <w:p w:rsidRPr="00EB036A" w:rsidR="00EB036A" w:rsidP="00EB036A" w:rsidRDefault="00EB036A" w14:paraId="71A8DDD9" w14:textId="77777777">
      <w:pPr>
        <w:pStyle w:val="ListParagraph"/>
        <w:numPr>
          <w:ilvl w:val="1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Else: Camp at the current spot and prepare for the next day.</w:t>
      </w:r>
    </w:p>
    <w:p w:rsidR="00EB036A" w:rsidP="00EB036A" w:rsidRDefault="00EB036A" w14:paraId="0F6E4CCC" w14:textId="30DC0349">
      <w:pPr>
        <w:pStyle w:val="ListParagraph"/>
        <w:numPr>
          <w:ilvl w:val="0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don't have any of these tools: Wander aimlessly.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55"/>
        <w:gridCol w:w="6120"/>
      </w:tblGrid>
      <w:tr w:rsidRPr="005F3357" w:rsidR="00EB036A" w:rsidTr="00BD1A86" w14:paraId="202BDB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Pr="005F3357" w:rsidR="00EB036A" w:rsidP="00BD1A86" w:rsidRDefault="00EB036A" w14:paraId="4B0F3451" w14:textId="77777777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6120" w:type="dxa"/>
          </w:tcPr>
          <w:p w:rsidRPr="005F3357" w:rsidR="00EB036A" w:rsidP="00BD1A86" w:rsidRDefault="00EB036A" w14:paraId="2156F61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EB036A" w:rsidTr="00BD1A86" w14:paraId="077D18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B036A" w:rsidP="00BD1A86" w:rsidRDefault="00EB036A" w14:paraId="16860436" w14:textId="77777777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sword</w:t>
            </w:r>
          </w:p>
          <w:p w:rsidRPr="00EB036A" w:rsidR="00EB036A" w:rsidP="00BD1A86" w:rsidRDefault="00EB036A" w14:paraId="4CC7DA4C" w14:textId="2A1AD3BF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shield</w:t>
            </w:r>
          </w:p>
        </w:tc>
        <w:tc>
          <w:tcPr>
            <w:tcW w:w="6120" w:type="dxa"/>
          </w:tcPr>
          <w:p w:rsidRPr="0026510F" w:rsidR="00EB036A" w:rsidP="00BD1A86" w:rsidRDefault="00EB036A" w14:paraId="2A0E73CC" w14:textId="3D8C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Path to the castle</w:t>
            </w:r>
          </w:p>
        </w:tc>
      </w:tr>
      <w:tr w:rsidRPr="005F3357" w:rsidR="00EB036A" w:rsidTr="00BD1A86" w14:paraId="40E6BF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B036A" w:rsidP="00BD1A86" w:rsidRDefault="00EB036A" w14:paraId="68050664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map</w:t>
            </w:r>
          </w:p>
          <w:p w:rsidRPr="00EB036A" w:rsidR="00EB036A" w:rsidP="00BD1A86" w:rsidRDefault="00EB036A" w14:paraId="6E9A6C9B" w14:textId="11F65538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coins</w:t>
            </w:r>
          </w:p>
        </w:tc>
        <w:tc>
          <w:tcPr>
            <w:tcW w:w="6120" w:type="dxa"/>
          </w:tcPr>
          <w:p w:rsidRPr="005F3357" w:rsidR="00EB036A" w:rsidP="00BD1A86" w:rsidRDefault="00EB036A" w14:paraId="35455BFD" w14:textId="0BE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EB036A">
              <w:rPr>
                <w:rFonts w:cstheme="minorHAnsi"/>
                <w:color w:val="44546A" w:themeColor="text2"/>
                <w:szCs w:val="24"/>
              </w:rPr>
              <w:t>Go to the town</w:t>
            </w:r>
          </w:p>
        </w:tc>
      </w:tr>
      <w:tr w:rsidRPr="005F3357" w:rsidR="00EB036A" w:rsidTr="00BD1A86" w14:paraId="6AF812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B036A" w:rsidP="00BD1A86" w:rsidRDefault="00EB036A" w14:paraId="7F2A3F4E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torch</w:t>
            </w:r>
          </w:p>
          <w:p w:rsidRPr="0026510F" w:rsidR="00EB036A" w:rsidP="00BD1A86" w:rsidRDefault="00EB036A" w14:paraId="55D76645" w14:textId="6EBF20DD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flower</w:t>
            </w:r>
          </w:p>
        </w:tc>
        <w:tc>
          <w:tcPr>
            <w:tcW w:w="6120" w:type="dxa"/>
          </w:tcPr>
          <w:p w:rsidRPr="005F3357" w:rsidR="00EB036A" w:rsidP="00BD1A86" w:rsidRDefault="00EB036A" w14:paraId="437B444D" w14:textId="0370C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Wander aimlessly</w:t>
            </w:r>
          </w:p>
        </w:tc>
      </w:tr>
      <w:tr w:rsidRPr="005F3357" w:rsidR="00BC1EE8" w:rsidTr="00BD1A86" w14:paraId="2EB4BC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C1EE8" w:rsidP="00BD1A86" w:rsidRDefault="00BC1EE8" w14:paraId="68A831AB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sword</w:t>
            </w:r>
          </w:p>
          <w:p w:rsidR="00BC1EE8" w:rsidP="00BD1A86" w:rsidRDefault="00BC1EE8" w14:paraId="0532EB3D" w14:textId="59C2103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pouch</w:t>
            </w:r>
          </w:p>
        </w:tc>
        <w:tc>
          <w:tcPr>
            <w:tcW w:w="6120" w:type="dxa"/>
          </w:tcPr>
          <w:p w:rsidRPr="00EB036A" w:rsidR="00BC1EE8" w:rsidP="00BD1A86" w:rsidRDefault="00BC1EE8" w14:paraId="0D772435" w14:textId="23402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Path to the forest</w:t>
            </w:r>
          </w:p>
        </w:tc>
      </w:tr>
      <w:tr w:rsidRPr="005F3357" w:rsidR="00BC1EE8" w:rsidTr="00BD1A86" w14:paraId="5D547D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C1EE8" w:rsidP="00BD1A86" w:rsidRDefault="00BC1EE8" w14:paraId="50B5AF45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map</w:t>
            </w:r>
          </w:p>
          <w:p w:rsidR="00BC1EE8" w:rsidP="00BD1A86" w:rsidRDefault="00BC1EE8" w14:paraId="61383897" w14:textId="749E54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compass</w:t>
            </w:r>
          </w:p>
        </w:tc>
        <w:tc>
          <w:tcPr>
            <w:tcW w:w="6120" w:type="dxa"/>
          </w:tcPr>
          <w:p w:rsidR="00BC1EE8" w:rsidP="00BD1A86" w:rsidRDefault="00BC1EE8" w14:paraId="44DFEB59" w14:textId="694D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Camp</w:t>
            </w:r>
          </w:p>
        </w:tc>
      </w:tr>
    </w:tbl>
    <w:p w:rsidRPr="00DF6DF3" w:rsidR="00BD566A" w:rsidP="00DF6DF3" w:rsidRDefault="00BD566A" w14:paraId="76C72443" w14:textId="2864765E">
      <w:pPr>
        <w:pStyle w:val="Heading1"/>
        <w:ind w:left="360"/>
        <w:rPr>
          <w:color w:val="44546A" w:themeColor="text2"/>
          <w:lang w:val="en"/>
        </w:rPr>
      </w:pPr>
      <w:bookmarkStart w:name="_Toc144841845" w:id="61"/>
      <w:r w:rsidRPr="00DF6DF3">
        <w:rPr>
          <w:color w:val="44546A" w:themeColor="text2"/>
          <w:lang w:val="en"/>
        </w:rPr>
        <w:t>Potion Brewing Decision</w:t>
      </w:r>
      <w:bookmarkEnd w:id="61"/>
    </w:p>
    <w:p w:rsidRPr="00BD566A" w:rsidR="00BD566A" w:rsidP="00BD566A" w:rsidRDefault="00BD566A" w14:paraId="0FED1A1D" w14:textId="5E2C8353">
      <w:p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 xml:space="preserve">Players have </w:t>
      </w:r>
      <w:r>
        <w:rPr>
          <w:rFonts w:cstheme="minorHAnsi"/>
          <w:color w:val="44546A" w:themeColor="text2"/>
          <w:sz w:val="21"/>
          <w:lang w:val="en-US"/>
        </w:rPr>
        <w:t xml:space="preserve">2 </w:t>
      </w:r>
      <w:r w:rsidRPr="00BD566A">
        <w:rPr>
          <w:rFonts w:cstheme="minorHAnsi"/>
          <w:color w:val="44546A" w:themeColor="text2"/>
          <w:sz w:val="21"/>
        </w:rPr>
        <w:t>ingredients to brew potions. Decide which potion they can brew:</w:t>
      </w:r>
    </w:p>
    <w:p w:rsidRPr="00BD566A" w:rsidR="00BD566A" w:rsidP="00BD566A" w:rsidRDefault="00BD566A" w14:paraId="160F7300" w14:textId="77777777">
      <w:pPr>
        <w:pStyle w:val="ListParagraph"/>
        <w:numPr>
          <w:ilvl w:val="0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'herbs':</w:t>
      </w:r>
    </w:p>
    <w:p w:rsidRPr="00BD566A" w:rsidR="00BD566A" w:rsidP="00BD566A" w:rsidRDefault="00BD566A" w14:paraId="69BB7DC5" w14:textId="77777777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also have 'water': Brew a health potion.</w:t>
      </w:r>
    </w:p>
    <w:p w:rsidRPr="00BD566A" w:rsidR="00BD566A" w:rsidP="00BD566A" w:rsidRDefault="00BD566A" w14:paraId="58D4E64D" w14:textId="77777777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 if they have 'oil': Brew a stealth potion.</w:t>
      </w:r>
    </w:p>
    <w:p w:rsidRPr="00BD566A" w:rsidR="00BD566A" w:rsidP="00BD566A" w:rsidRDefault="00BD566A" w14:paraId="7A93FBD9" w14:textId="77777777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Brew a minor stamina potion.</w:t>
      </w:r>
    </w:p>
    <w:p w:rsidRPr="00BD566A" w:rsidR="00BD566A" w:rsidP="00BD566A" w:rsidRDefault="00BD566A" w14:paraId="1A31B8E8" w14:textId="77777777">
      <w:pPr>
        <w:pStyle w:val="ListParagraph"/>
        <w:numPr>
          <w:ilvl w:val="0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'berries':</w:t>
      </w:r>
    </w:p>
    <w:p w:rsidRPr="00BD566A" w:rsidR="00BD566A" w:rsidP="00BD566A" w:rsidRDefault="00BD566A" w14:paraId="008F668A" w14:textId="77777777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also have 'sugar': Brew a speed potion.</w:t>
      </w:r>
    </w:p>
    <w:p w:rsidRPr="00BD566A" w:rsidR="00BD566A" w:rsidP="00BD566A" w:rsidRDefault="00BD566A" w14:paraId="185D6FD6" w14:textId="77777777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Brew a minor energy potion.</w:t>
      </w:r>
    </w:p>
    <w:p w:rsidR="00BD566A" w:rsidP="00BD566A" w:rsidRDefault="00BD566A" w14:paraId="01DD2CF8" w14:textId="11EAF525">
      <w:pPr>
        <w:pStyle w:val="ListParagraph"/>
        <w:numPr>
          <w:ilvl w:val="0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Can't brew any potion.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55"/>
        <w:gridCol w:w="6120"/>
      </w:tblGrid>
      <w:tr w:rsidRPr="005F3357" w:rsidR="00BD566A" w:rsidTr="00BD1A86" w14:paraId="7BFD1A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Pr="005F3357" w:rsidR="00BD566A" w:rsidP="00BD1A86" w:rsidRDefault="00BD566A" w14:paraId="3805EDC7" w14:textId="77777777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6120" w:type="dxa"/>
          </w:tcPr>
          <w:p w:rsidRPr="005F3357" w:rsidR="00BD566A" w:rsidP="00BD1A86" w:rsidRDefault="00BD566A" w14:paraId="567FB2D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BD566A" w:rsidTr="00BD1A86" w14:paraId="525512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566A" w:rsidP="00BD1A86" w:rsidRDefault="00BD566A" w14:paraId="01F3D6F8" w14:textId="77777777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herbs</w:t>
            </w:r>
          </w:p>
          <w:p w:rsidRPr="00EB036A" w:rsidR="00BD566A" w:rsidP="00BD1A86" w:rsidRDefault="00BD566A" w14:paraId="46F833DD" w14:textId="548B9321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water</w:t>
            </w:r>
          </w:p>
        </w:tc>
        <w:tc>
          <w:tcPr>
            <w:tcW w:w="6120" w:type="dxa"/>
          </w:tcPr>
          <w:p w:rsidRPr="0026510F" w:rsidR="00BD566A" w:rsidP="00BD1A86" w:rsidRDefault="00BD566A" w14:paraId="3AEA874B" w14:textId="333FC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Health potion</w:t>
            </w:r>
          </w:p>
        </w:tc>
      </w:tr>
      <w:tr w:rsidRPr="005F3357" w:rsidR="00BD566A" w:rsidTr="00BD1A86" w14:paraId="7919A2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566A" w:rsidP="00BD1A86" w:rsidRDefault="00BD566A" w14:paraId="08F22EAB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herbs</w:t>
            </w:r>
          </w:p>
          <w:p w:rsidRPr="00EB036A" w:rsidR="00BD566A" w:rsidP="00BD1A86" w:rsidRDefault="00BD566A" w14:paraId="5EF0DD53" w14:textId="0EEB5274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oil</w:t>
            </w:r>
          </w:p>
        </w:tc>
        <w:tc>
          <w:tcPr>
            <w:tcW w:w="6120" w:type="dxa"/>
          </w:tcPr>
          <w:p w:rsidRPr="00BD566A" w:rsidR="00BD566A" w:rsidP="00BD1A86" w:rsidRDefault="00BD566A" w14:paraId="5967AB0B" w14:textId="67261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Stealth potion</w:t>
            </w:r>
          </w:p>
        </w:tc>
      </w:tr>
      <w:tr w:rsidRPr="005F3357" w:rsidR="00BD566A" w:rsidTr="00BD1A86" w14:paraId="3D9C4A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566A" w:rsidP="00BD1A86" w:rsidRDefault="00BD566A" w14:paraId="53762B98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herbs</w:t>
            </w:r>
          </w:p>
          <w:p w:rsidRPr="0026510F" w:rsidR="00BD566A" w:rsidP="00BD1A86" w:rsidRDefault="00BD566A" w14:paraId="32141BCD" w14:textId="2F67F4FC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banana</w:t>
            </w:r>
          </w:p>
        </w:tc>
        <w:tc>
          <w:tcPr>
            <w:tcW w:w="6120" w:type="dxa"/>
          </w:tcPr>
          <w:p w:rsidRPr="005F3357" w:rsidR="00BD566A" w:rsidP="00BD1A86" w:rsidRDefault="00BD566A" w14:paraId="487B4F41" w14:textId="78A3A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Minor stamina potion</w:t>
            </w:r>
          </w:p>
        </w:tc>
      </w:tr>
      <w:tr w:rsidRPr="005F3357" w:rsidR="00BD566A" w:rsidTr="00BD1A86" w14:paraId="24592C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566A" w:rsidP="00BD1A86" w:rsidRDefault="00BD566A" w14:paraId="5DC0AB83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berries</w:t>
            </w:r>
          </w:p>
          <w:p w:rsidR="00BD566A" w:rsidP="00BD1A86" w:rsidRDefault="00BD566A" w14:paraId="0540477C" w14:textId="64162FE4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sugar</w:t>
            </w:r>
          </w:p>
        </w:tc>
        <w:tc>
          <w:tcPr>
            <w:tcW w:w="6120" w:type="dxa"/>
          </w:tcPr>
          <w:p w:rsidR="00BD566A" w:rsidP="00BD1A86" w:rsidRDefault="00BD566A" w14:paraId="0E030165" w14:textId="1F3B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Speed potion</w:t>
            </w:r>
          </w:p>
        </w:tc>
      </w:tr>
      <w:tr w:rsidRPr="005F3357" w:rsidR="00BD566A" w:rsidTr="00BD1A86" w14:paraId="3F0C30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566A" w:rsidP="00BD1A86" w:rsidRDefault="00BD566A" w14:paraId="37379D41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berries</w:t>
            </w:r>
          </w:p>
          <w:p w:rsidR="00BD566A" w:rsidP="00BD1A86" w:rsidRDefault="00BD566A" w14:paraId="63BA81A3" w14:textId="16F9F07B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banana</w:t>
            </w:r>
          </w:p>
        </w:tc>
        <w:tc>
          <w:tcPr>
            <w:tcW w:w="6120" w:type="dxa"/>
          </w:tcPr>
          <w:p w:rsidR="00BD566A" w:rsidP="00BD1A86" w:rsidRDefault="00BD566A" w14:paraId="050C2C4D" w14:textId="73724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Minor energy potion</w:t>
            </w:r>
          </w:p>
        </w:tc>
      </w:tr>
      <w:tr w:rsidRPr="005F3357" w:rsidR="00BD566A" w:rsidTr="00BD1A86" w14:paraId="553254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566A" w:rsidP="00BD566A" w:rsidRDefault="00BD566A" w14:paraId="31CD1A3D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herbs</w:t>
            </w:r>
          </w:p>
          <w:p w:rsidR="00BD566A" w:rsidP="00BD566A" w:rsidRDefault="00BD566A" w14:paraId="54A902A7" w14:textId="0AF37C77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sugar</w:t>
            </w:r>
          </w:p>
        </w:tc>
        <w:tc>
          <w:tcPr>
            <w:tcW w:w="6120" w:type="dxa"/>
          </w:tcPr>
          <w:p w:rsidR="00BD566A" w:rsidP="00BD566A" w:rsidRDefault="00BD566A" w14:paraId="72D7A06C" w14:textId="7626F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Minor stamina potion</w:t>
            </w:r>
          </w:p>
        </w:tc>
      </w:tr>
      <w:tr w:rsidRPr="005F3357" w:rsidR="00BC1EE8" w:rsidTr="00BD1A86" w14:paraId="4B98C66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C1EE8" w:rsidP="00BD566A" w:rsidRDefault="00BC1EE8" w14:paraId="1B7E8A4E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sugar</w:t>
            </w:r>
          </w:p>
          <w:p w:rsidR="00BC1EE8" w:rsidP="00BD566A" w:rsidRDefault="00BC1EE8" w14:paraId="74AC5535" w14:textId="6F165812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salt</w:t>
            </w:r>
          </w:p>
        </w:tc>
        <w:tc>
          <w:tcPr>
            <w:tcW w:w="6120" w:type="dxa"/>
          </w:tcPr>
          <w:p w:rsidR="00BC1EE8" w:rsidP="00BD566A" w:rsidRDefault="00BC1EE8" w14:paraId="124DBEAE" w14:textId="7F26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No potion</w:t>
            </w:r>
          </w:p>
        </w:tc>
      </w:tr>
    </w:tbl>
    <w:p w:rsidRPr="00DF6DF3" w:rsidR="00BD566A" w:rsidP="00DF6DF3" w:rsidRDefault="00BD566A" w14:paraId="511398D5" w14:textId="184D081A">
      <w:pPr>
        <w:pStyle w:val="Heading1"/>
        <w:ind w:left="360"/>
        <w:rPr>
          <w:color w:val="44546A" w:themeColor="text2"/>
          <w:lang w:val="en"/>
        </w:rPr>
      </w:pPr>
      <w:bookmarkStart w:name="_Toc144841846" w:id="62"/>
      <w:r w:rsidRPr="00DF6DF3">
        <w:rPr>
          <w:color w:val="44546A" w:themeColor="text2"/>
          <w:lang w:val="en"/>
        </w:rPr>
        <w:t>Survival in the Wilderness</w:t>
      </w:r>
      <w:bookmarkEnd w:id="62"/>
    </w:p>
    <w:p w:rsidRPr="00BD566A" w:rsidR="00BD566A" w:rsidP="00BD566A" w:rsidRDefault="00BD566A" w14:paraId="11416DA0" w14:textId="4B88904A">
      <w:pPr>
        <w:rPr>
          <w:rFonts w:cstheme="minorHAnsi"/>
          <w:color w:val="44546A" w:themeColor="text2"/>
          <w:sz w:val="21"/>
        </w:rPr>
      </w:pPr>
      <w:r>
        <w:rPr>
          <w:rFonts w:cstheme="minorHAnsi"/>
          <w:color w:val="44546A" w:themeColor="text2"/>
          <w:sz w:val="21"/>
          <w:lang w:val="en-US"/>
        </w:rPr>
        <w:t>P</w:t>
      </w:r>
      <w:r w:rsidRPr="00BD566A">
        <w:rPr>
          <w:rFonts w:cstheme="minorHAnsi"/>
          <w:color w:val="44546A" w:themeColor="text2"/>
          <w:sz w:val="21"/>
        </w:rPr>
        <w:t>layers need to decide on their course of action based on time of day, environment, and items:</w:t>
      </w:r>
    </w:p>
    <w:p w:rsidRPr="00BD566A" w:rsidR="00BD566A" w:rsidP="00BD566A" w:rsidRDefault="00BD566A" w14:paraId="1617591C" w14:textId="77777777">
      <w:pPr>
        <w:pStyle w:val="ListParagraph"/>
        <w:numPr>
          <w:ilvl w:val="0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it's 'day':</w:t>
      </w:r>
    </w:p>
    <w:p w:rsidRPr="00BD566A" w:rsidR="00BD566A" w:rsidP="00BD566A" w:rsidRDefault="00BD566A" w14:paraId="18C253AD" w14:textId="77777777">
      <w:pPr>
        <w:pStyle w:val="ListParagraph"/>
        <w:numPr>
          <w:ilvl w:val="1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they're in a 'forest':</w:t>
      </w:r>
    </w:p>
    <w:p w:rsidRPr="00BD566A" w:rsidR="00BD566A" w:rsidP="00BD566A" w:rsidRDefault="00BD566A" w14:paraId="7210D8C7" w14:textId="77777777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'knife': Hunt for food.</w:t>
      </w:r>
    </w:p>
    <w:p w:rsidRPr="00BD566A" w:rsidR="00BD566A" w:rsidP="00BD566A" w:rsidRDefault="00BD566A" w14:paraId="0B594EB2" w14:textId="77777777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 if they have 'container': Collect berries.</w:t>
      </w:r>
    </w:p>
    <w:p w:rsidRPr="00BD566A" w:rsidR="00BD566A" w:rsidP="00BD566A" w:rsidRDefault="00BD566A" w14:paraId="7C2CB4A3" w14:textId="77777777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Explore.</w:t>
      </w:r>
    </w:p>
    <w:p w:rsidRPr="00BD566A" w:rsidR="00BD566A" w:rsidP="00BD566A" w:rsidRDefault="00BD566A" w14:paraId="5A1AD756" w14:textId="77777777">
      <w:pPr>
        <w:pStyle w:val="ListParagraph"/>
        <w:numPr>
          <w:ilvl w:val="1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they're in a 'desert':</w:t>
      </w:r>
    </w:p>
    <w:p w:rsidRPr="00BD566A" w:rsidR="00BD566A" w:rsidP="00BD566A" w:rsidRDefault="00BD566A" w14:paraId="52C3DD7A" w14:textId="77777777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'hat': Search for water.</w:t>
      </w:r>
    </w:p>
    <w:p w:rsidRPr="00BD566A" w:rsidR="00BD566A" w:rsidP="00BD566A" w:rsidRDefault="00BD566A" w14:paraId="3F1465FD" w14:textId="77777777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Find shade.</w:t>
      </w:r>
    </w:p>
    <w:p w:rsidRPr="00BD566A" w:rsidR="00BD566A" w:rsidP="00BD566A" w:rsidRDefault="00BD566A" w14:paraId="0C997E7E" w14:textId="77777777">
      <w:pPr>
        <w:pStyle w:val="ListParagraph"/>
        <w:numPr>
          <w:ilvl w:val="0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it's 'night':</w:t>
      </w:r>
    </w:p>
    <w:p w:rsidRPr="00BD566A" w:rsidR="00BD566A" w:rsidP="00BD566A" w:rsidRDefault="00BD566A" w14:paraId="77966A9B" w14:textId="77777777">
      <w:pPr>
        <w:pStyle w:val="ListParagraph"/>
        <w:numPr>
          <w:ilvl w:val="1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they're in a 'forest':</w:t>
      </w:r>
    </w:p>
    <w:p w:rsidRPr="00BD566A" w:rsidR="00BD566A" w:rsidP="00BD566A" w:rsidRDefault="00BD566A" w14:paraId="6084BD69" w14:textId="77777777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'firestarter': Make a campfire.</w:t>
      </w:r>
    </w:p>
    <w:p w:rsidRPr="00BD566A" w:rsidR="00BD566A" w:rsidP="00BD566A" w:rsidRDefault="00BD566A" w14:paraId="5F633DC8" w14:textId="77777777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Climb a tree for safety.</w:t>
      </w:r>
    </w:p>
    <w:p w:rsidRPr="00BD566A" w:rsidR="00BD566A" w:rsidP="00BD566A" w:rsidRDefault="00BD566A" w14:paraId="7D461D49" w14:textId="77777777">
      <w:pPr>
        <w:pStyle w:val="ListParagraph"/>
        <w:numPr>
          <w:ilvl w:val="1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they're in a 'desert':</w:t>
      </w:r>
    </w:p>
    <w:p w:rsidRPr="00BD566A" w:rsidR="00BD566A" w:rsidP="00BD566A" w:rsidRDefault="00BD566A" w14:paraId="05DE6E7D" w14:textId="77777777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'blanket': Sleep.</w:t>
      </w:r>
    </w:p>
    <w:p w:rsidR="00BD566A" w:rsidP="00BD566A" w:rsidRDefault="00BD566A" w14:paraId="5E3C7994" w14:textId="511451E1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Keep moving to stay warm.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55"/>
        <w:gridCol w:w="6120"/>
      </w:tblGrid>
      <w:tr w:rsidRPr="005F3357" w:rsidR="00BD566A" w:rsidTr="00BD1A86" w14:paraId="7308345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Pr="005F3357" w:rsidR="00BD566A" w:rsidP="00BD1A86" w:rsidRDefault="00BD566A" w14:paraId="22178B22" w14:textId="77777777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6120" w:type="dxa"/>
          </w:tcPr>
          <w:p w:rsidRPr="005F3357" w:rsidR="00BD566A" w:rsidP="00BD1A86" w:rsidRDefault="00BD566A" w14:paraId="7C415FE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BD566A" w:rsidTr="00BD1A86" w14:paraId="72AC16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566A" w:rsidP="00BD1A86" w:rsidRDefault="00BD566A" w14:paraId="40FF5246" w14:textId="77777777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 w:rsidRPr="00BD56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day </w:t>
            </w:r>
          </w:p>
          <w:p w:rsidR="00BD566A" w:rsidP="00BD1A86" w:rsidRDefault="00BD566A" w14:paraId="555C4E8E" w14:textId="77777777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 w:rsidRPr="00BD56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forest </w:t>
            </w:r>
          </w:p>
          <w:p w:rsidRPr="00EB036A" w:rsidR="00BD566A" w:rsidP="00BD1A86" w:rsidRDefault="00BD566A" w14:paraId="016C3AAB" w14:textId="753D8D22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 w:rsidRPr="00BD566A">
              <w:rPr>
                <w:rFonts w:cstheme="minorHAnsi"/>
                <w:color w:val="44546A" w:themeColor="text2"/>
                <w:szCs w:val="24"/>
                <w:lang w:val="en-US"/>
              </w:rPr>
              <w:t>knife</w:t>
            </w:r>
          </w:p>
        </w:tc>
        <w:tc>
          <w:tcPr>
            <w:tcW w:w="6120" w:type="dxa"/>
          </w:tcPr>
          <w:p w:rsidRPr="0026510F" w:rsidR="00BD566A" w:rsidP="00BD1A86" w:rsidRDefault="00BD566A" w14:paraId="3013623A" w14:textId="743D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BD566A">
              <w:rPr>
                <w:rFonts w:cstheme="minorHAnsi"/>
                <w:color w:val="44546A" w:themeColor="text2"/>
                <w:szCs w:val="24"/>
                <w:lang w:val="en-US"/>
              </w:rPr>
              <w:t>Hunt for food</w:t>
            </w:r>
          </w:p>
        </w:tc>
      </w:tr>
      <w:tr w:rsidRPr="005F3357" w:rsidR="00BD566A" w:rsidTr="00BD1A86" w14:paraId="3C56E8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566A" w:rsidP="00BD1A86" w:rsidRDefault="00BD566A" w14:paraId="0B86CBBD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day</w:t>
            </w:r>
          </w:p>
          <w:p w:rsidR="00BD566A" w:rsidP="00BD1A86" w:rsidRDefault="00BD566A" w14:paraId="47B64DC9" w14:textId="77777777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forest</w:t>
            </w:r>
          </w:p>
          <w:p w:rsidRPr="00EB036A" w:rsidR="00BD566A" w:rsidP="00BD1A86" w:rsidRDefault="00BD566A" w14:paraId="4457E2A6" w14:textId="6BCFA6AD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container</w:t>
            </w:r>
          </w:p>
        </w:tc>
        <w:tc>
          <w:tcPr>
            <w:tcW w:w="6120" w:type="dxa"/>
          </w:tcPr>
          <w:p w:rsidRPr="00BD566A" w:rsidR="00BD566A" w:rsidP="00BD1A86" w:rsidRDefault="00BD566A" w14:paraId="7A9EE227" w14:textId="0D50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Collect berries</w:t>
            </w:r>
          </w:p>
        </w:tc>
      </w:tr>
      <w:tr w:rsidRPr="005F3357" w:rsidR="00BD566A" w:rsidTr="00BD1A86" w14:paraId="0256B6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566A" w:rsidP="00BD1A86" w:rsidRDefault="00BD566A" w14:paraId="356B0752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night</w:t>
            </w:r>
          </w:p>
          <w:p w:rsidR="00BD566A" w:rsidP="00BD1A86" w:rsidRDefault="00BD566A" w14:paraId="5F4B44AB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forest</w:t>
            </w:r>
          </w:p>
          <w:p w:rsidRPr="00BD566A" w:rsidR="00BD566A" w:rsidP="00BD1A86" w:rsidRDefault="00BD566A" w14:paraId="5044BE1C" w14:textId="51B68D01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firestarter</w:t>
            </w:r>
          </w:p>
        </w:tc>
        <w:tc>
          <w:tcPr>
            <w:tcW w:w="6120" w:type="dxa"/>
          </w:tcPr>
          <w:p w:rsidRPr="005F3357" w:rsidR="00BD566A" w:rsidP="00BD1A86" w:rsidRDefault="00BD566A" w14:paraId="783E1FCB" w14:textId="4A38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Make a campfire</w:t>
            </w:r>
          </w:p>
        </w:tc>
      </w:tr>
      <w:tr w:rsidRPr="005F3357" w:rsidR="00BC1EE8" w:rsidTr="00BD1A86" w14:paraId="18C4F4A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C1EE8" w:rsidP="00BD1A86" w:rsidRDefault="00BC1EE8" w14:paraId="0CAD0780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night</w:t>
            </w:r>
          </w:p>
          <w:p w:rsidR="00BC1EE8" w:rsidP="00BD1A86" w:rsidRDefault="00BC1EE8" w14:paraId="15415E86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forest</w:t>
            </w:r>
          </w:p>
          <w:p w:rsidR="00BC1EE8" w:rsidP="00BD1A86" w:rsidRDefault="00BC1EE8" w14:paraId="72228E1E" w14:textId="67A1D6E5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bag</w:t>
            </w:r>
          </w:p>
        </w:tc>
        <w:tc>
          <w:tcPr>
            <w:tcW w:w="6120" w:type="dxa"/>
          </w:tcPr>
          <w:p w:rsidR="00BC1EE8" w:rsidP="00BD1A86" w:rsidRDefault="00BC1EE8" w14:paraId="32B3049E" w14:textId="30BC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Climb a tree</w:t>
            </w:r>
          </w:p>
        </w:tc>
      </w:tr>
      <w:tr w:rsidRPr="005F3357" w:rsidR="00BD566A" w:rsidTr="00BD1A86" w14:paraId="58A205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566A" w:rsidP="00BD1A86" w:rsidRDefault="00BD566A" w14:paraId="7927E25E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night</w:t>
            </w:r>
          </w:p>
          <w:p w:rsidR="00BD566A" w:rsidP="00BD1A86" w:rsidRDefault="00BD566A" w14:paraId="2205B78A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desert</w:t>
            </w:r>
          </w:p>
          <w:p w:rsidR="00BD566A" w:rsidP="00BD1A86" w:rsidRDefault="00BD566A" w14:paraId="08CE52B7" w14:textId="14E96EDF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blanket</w:t>
            </w:r>
          </w:p>
        </w:tc>
        <w:tc>
          <w:tcPr>
            <w:tcW w:w="6120" w:type="dxa"/>
          </w:tcPr>
          <w:p w:rsidR="00BD566A" w:rsidP="00BD1A86" w:rsidRDefault="00BD566A" w14:paraId="6E47EED3" w14:textId="6971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Sleep</w:t>
            </w:r>
          </w:p>
        </w:tc>
      </w:tr>
      <w:tr w:rsidRPr="005F3357" w:rsidR="00BD566A" w:rsidTr="00BD1A86" w14:paraId="6488C5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566A" w:rsidP="00BD1A86" w:rsidRDefault="00BD566A" w14:paraId="3770381F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day</w:t>
            </w:r>
          </w:p>
          <w:p w:rsidR="00BD566A" w:rsidP="00BD1A86" w:rsidRDefault="00BD566A" w14:paraId="035F538F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desert</w:t>
            </w:r>
          </w:p>
          <w:p w:rsidR="00BD566A" w:rsidP="00BD1A86" w:rsidRDefault="00BD566A" w14:paraId="53AE726F" w14:textId="16FF18EF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hat</w:t>
            </w:r>
          </w:p>
        </w:tc>
        <w:tc>
          <w:tcPr>
            <w:tcW w:w="6120" w:type="dxa"/>
          </w:tcPr>
          <w:p w:rsidR="00BD566A" w:rsidP="00BD1A86" w:rsidRDefault="00BD566A" w14:paraId="6668FB97" w14:textId="0F3AD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Search for water</w:t>
            </w:r>
          </w:p>
        </w:tc>
      </w:tr>
      <w:tr w:rsidRPr="005F3357" w:rsidR="00BD566A" w:rsidTr="00BD1A86" w14:paraId="325060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566A" w:rsidP="00BD1A86" w:rsidRDefault="00BD566A" w14:paraId="7B68A3D1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night</w:t>
            </w:r>
          </w:p>
          <w:p w:rsidR="00BD566A" w:rsidP="00BD1A86" w:rsidRDefault="00BD566A" w14:paraId="2D0803BE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desert</w:t>
            </w:r>
          </w:p>
          <w:p w:rsidR="00BD566A" w:rsidP="00BD1A86" w:rsidRDefault="00BD566A" w14:paraId="25EA246A" w14:textId="249A009D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sword</w:t>
            </w:r>
          </w:p>
        </w:tc>
        <w:tc>
          <w:tcPr>
            <w:tcW w:w="6120" w:type="dxa"/>
          </w:tcPr>
          <w:p w:rsidR="00BD566A" w:rsidP="00BD1A86" w:rsidRDefault="00BD566A" w14:paraId="2283B8AC" w14:textId="5002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Keep moving to stay warm</w:t>
            </w:r>
          </w:p>
        </w:tc>
      </w:tr>
    </w:tbl>
    <w:p w:rsidRPr="00DF6DF3" w:rsidR="00BD566A" w:rsidP="00DF6DF3" w:rsidRDefault="00DF6DF3" w14:paraId="13960D44" w14:textId="3ABE331D">
      <w:pPr>
        <w:pStyle w:val="Heading1"/>
        <w:ind w:left="360"/>
        <w:rPr>
          <w:color w:val="44546A" w:themeColor="text2"/>
          <w:lang w:val="en"/>
        </w:rPr>
      </w:pPr>
      <w:bookmarkStart w:name="_Toc144841847" w:id="63"/>
      <w:r w:rsidRPr="00DF6DF3">
        <w:rPr>
          <w:color w:val="44546A" w:themeColor="text2"/>
          <w:lang w:val="en"/>
        </w:rPr>
        <w:t>Climate Zone Identifier</w:t>
      </w:r>
      <w:bookmarkEnd w:id="63"/>
    </w:p>
    <w:p w:rsidRPr="00DF6DF3" w:rsidR="00DF6DF3" w:rsidP="00DF6DF3" w:rsidRDefault="00DF6DF3" w14:paraId="66B64072" w14:textId="22CCBB54">
      <w:p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Different areas on Earth have specific climate zones based on latitude. The first line contains a latitude value (between -90 and 90). The second line contains either "N" for Northern Hemisphere or "S" for Southern Hemisphere. The application should identify the climate zone.</w:t>
      </w:r>
    </w:p>
    <w:p w:rsidRPr="00DF6DF3" w:rsidR="00DF6DF3" w:rsidP="00DF6DF3" w:rsidRDefault="00DF6DF3" w14:paraId="78D33DC9" w14:textId="77777777">
      <w:pPr>
        <w:pStyle w:val="ListParagraph"/>
        <w:numPr>
          <w:ilvl w:val="0"/>
          <w:numId w:val="36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Arctic Zone: greater than 66.5° (N/S)</w:t>
      </w:r>
    </w:p>
    <w:p w:rsidRPr="00DF6DF3" w:rsidR="00DF6DF3" w:rsidP="00DF6DF3" w:rsidRDefault="00DF6DF3" w14:paraId="5AF64932" w14:textId="77777777">
      <w:pPr>
        <w:pStyle w:val="ListParagraph"/>
        <w:numPr>
          <w:ilvl w:val="0"/>
          <w:numId w:val="36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Temperate Zone: between 23.5° and 66.5° (N/S)</w:t>
      </w:r>
    </w:p>
    <w:p w:rsidRPr="00DF6DF3" w:rsidR="00DF6DF3" w:rsidP="00DF6DF3" w:rsidRDefault="00DF6DF3" w14:paraId="3562E2B3" w14:textId="77777777">
      <w:pPr>
        <w:pStyle w:val="ListParagraph"/>
        <w:numPr>
          <w:ilvl w:val="0"/>
          <w:numId w:val="36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Tropic Zone: between 0° and 23.5° (N/S)</w:t>
      </w:r>
    </w:p>
    <w:p w:rsidR="00DF6DF3" w:rsidP="00DF6DF3" w:rsidRDefault="00DF6DF3" w14:paraId="2DBBA18C" w14:textId="64381B38">
      <w:pPr>
        <w:pStyle w:val="ListParagraph"/>
        <w:numPr>
          <w:ilvl w:val="0"/>
          <w:numId w:val="36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Equator: exactly 0°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55"/>
        <w:gridCol w:w="6120"/>
      </w:tblGrid>
      <w:tr w:rsidRPr="005F3357" w:rsidR="00DF6DF3" w:rsidTr="00BD1A86" w14:paraId="718D94A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Pr="005F3357" w:rsidR="00DF6DF3" w:rsidP="00BD1A86" w:rsidRDefault="00DF6DF3" w14:paraId="504E309C" w14:textId="77777777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6120" w:type="dxa"/>
          </w:tcPr>
          <w:p w:rsidRPr="005F3357" w:rsidR="00DF6DF3" w:rsidP="00BD1A86" w:rsidRDefault="00DF6DF3" w14:paraId="62ABBD6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DF6DF3" w:rsidTr="00BD1A86" w14:paraId="6EE996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F6DF3" w:rsidP="00BD1A86" w:rsidRDefault="00DF6DF3" w14:paraId="0434DFAB" w14:textId="77777777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70</w:t>
            </w:r>
          </w:p>
          <w:p w:rsidRPr="00DF6DF3" w:rsidR="00DF6DF3" w:rsidP="00BD1A86" w:rsidRDefault="00DF6DF3" w14:paraId="204C1982" w14:textId="04FE6669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N</w:t>
            </w:r>
          </w:p>
        </w:tc>
        <w:tc>
          <w:tcPr>
            <w:tcW w:w="6120" w:type="dxa"/>
          </w:tcPr>
          <w:p w:rsidRPr="0026510F" w:rsidR="00DF6DF3" w:rsidP="00BD1A86" w:rsidRDefault="00DF6DF3" w14:paraId="227B4A99" w14:textId="178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Arctic Zone</w:t>
            </w:r>
          </w:p>
        </w:tc>
      </w:tr>
      <w:tr w:rsidRPr="005F3357" w:rsidR="00DF6DF3" w:rsidTr="00BD1A86" w14:paraId="0C2443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F6DF3" w:rsidP="00BD1A86" w:rsidRDefault="00DF6DF3" w14:paraId="32A057DE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45</w:t>
            </w:r>
          </w:p>
          <w:p w:rsidRPr="00EB036A" w:rsidR="00DF6DF3" w:rsidP="00BD1A86" w:rsidRDefault="00DF6DF3" w14:paraId="71844677" w14:textId="4E8D3A3B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</w:t>
            </w:r>
          </w:p>
        </w:tc>
        <w:tc>
          <w:tcPr>
            <w:tcW w:w="6120" w:type="dxa"/>
          </w:tcPr>
          <w:p w:rsidRPr="00BD566A" w:rsidR="00DF6DF3" w:rsidP="00BD1A86" w:rsidRDefault="00DF6DF3" w14:paraId="7A9047ED" w14:textId="656A5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Temperate Zone</w:t>
            </w:r>
          </w:p>
        </w:tc>
      </w:tr>
      <w:tr w:rsidRPr="005F3357" w:rsidR="00DF6DF3" w:rsidTr="00BD1A86" w14:paraId="7F45D1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F6DF3" w:rsidP="00BD1A86" w:rsidRDefault="00DF6DF3" w14:paraId="017FEAAE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10</w:t>
            </w:r>
          </w:p>
          <w:p w:rsidRPr="00BD566A" w:rsidR="00DF6DF3" w:rsidP="00BD1A86" w:rsidRDefault="00DF6DF3" w14:paraId="47E2398D" w14:textId="235AC59E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N</w:t>
            </w:r>
          </w:p>
        </w:tc>
        <w:tc>
          <w:tcPr>
            <w:tcW w:w="6120" w:type="dxa"/>
          </w:tcPr>
          <w:p w:rsidRPr="005F3357" w:rsidR="00DF6DF3" w:rsidP="00BD1A86" w:rsidRDefault="00DF6DF3" w14:paraId="4CC6BCCD" w14:textId="0F6D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Tropic Zone</w:t>
            </w:r>
          </w:p>
        </w:tc>
      </w:tr>
      <w:tr w:rsidRPr="005F3357" w:rsidR="00DF6DF3" w:rsidTr="00BD1A86" w14:paraId="11AB24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F6DF3" w:rsidP="00BD1A86" w:rsidRDefault="00DF6DF3" w14:paraId="25EA40CB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0</w:t>
            </w:r>
          </w:p>
          <w:p w:rsidR="00DF6DF3" w:rsidP="00BD1A86" w:rsidRDefault="00DF6DF3" w14:paraId="3032605D" w14:textId="4CFFC9A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N</w:t>
            </w:r>
          </w:p>
        </w:tc>
        <w:tc>
          <w:tcPr>
            <w:tcW w:w="6120" w:type="dxa"/>
          </w:tcPr>
          <w:p w:rsidR="00DF6DF3" w:rsidP="00BD1A86" w:rsidRDefault="00DF6DF3" w14:paraId="17A78BCE" w14:textId="50FE8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Equator</w:t>
            </w:r>
          </w:p>
        </w:tc>
      </w:tr>
      <w:tr w:rsidRPr="005F3357" w:rsidR="00DF6DF3" w:rsidTr="00BD1A86" w14:paraId="57718F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F6DF3" w:rsidP="00BD1A86" w:rsidRDefault="00DF6DF3" w14:paraId="7F5B46AB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-85</w:t>
            </w:r>
          </w:p>
          <w:p w:rsidR="00DF6DF3" w:rsidP="00BD1A86" w:rsidRDefault="00DF6DF3" w14:paraId="1B66559D" w14:textId="6BB2F824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</w:t>
            </w:r>
          </w:p>
        </w:tc>
        <w:tc>
          <w:tcPr>
            <w:tcW w:w="6120" w:type="dxa"/>
          </w:tcPr>
          <w:p w:rsidR="00DF6DF3" w:rsidP="00BD1A86" w:rsidRDefault="00DF6DF3" w14:paraId="3FEF392F" w14:textId="57BCD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Arctic Zone</w:t>
            </w:r>
          </w:p>
        </w:tc>
      </w:tr>
    </w:tbl>
    <w:p w:rsidRPr="00DF6DF3" w:rsidR="00DF6DF3" w:rsidP="00DF6DF3" w:rsidRDefault="00DF6DF3" w14:paraId="577923A9" w14:textId="65DA52A1">
      <w:pPr>
        <w:pStyle w:val="Heading1"/>
        <w:ind w:left="360"/>
        <w:rPr>
          <w:color w:val="44546A" w:themeColor="text2"/>
          <w:lang w:val="en"/>
        </w:rPr>
      </w:pPr>
      <w:bookmarkStart w:name="_Toc144841848" w:id="64"/>
      <w:r w:rsidRPr="00DF6DF3">
        <w:rPr>
          <w:color w:val="44546A" w:themeColor="text2"/>
          <w:lang w:val="en"/>
        </w:rPr>
        <w:t>Architectural Era Identifier</w:t>
      </w:r>
      <w:bookmarkEnd w:id="64"/>
    </w:p>
    <w:p w:rsidRPr="00DF6DF3" w:rsidR="00DF6DF3" w:rsidP="00DF6DF3" w:rsidRDefault="00DF6DF3" w14:paraId="2FC17910" w14:textId="2DB6E6A6">
      <w:p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Different eras in history had specific architectural styles. The first line contains the year a building was constructed. The second line contains the primary material used in the building ("wood", "stone", or "steel"). The application should attempt to guess the architectural era.</w:t>
      </w:r>
    </w:p>
    <w:p w:rsidRPr="00DF6DF3" w:rsidR="00DF6DF3" w:rsidP="00DF6DF3" w:rsidRDefault="00DF6DF3" w14:paraId="2C4E1A81" w14:textId="77777777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Ancient: year &lt; 500 and material = "stone"</w:t>
      </w:r>
    </w:p>
    <w:p w:rsidRPr="00DF6DF3" w:rsidR="00DF6DF3" w:rsidP="00DF6DF3" w:rsidRDefault="00DF6DF3" w14:paraId="4B5B8979" w14:textId="77777777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Medieval: year between 500 and 1500 and material = "stone"</w:t>
      </w:r>
    </w:p>
    <w:p w:rsidRPr="00DF6DF3" w:rsidR="00DF6DF3" w:rsidP="00DF6DF3" w:rsidRDefault="00DF6DF3" w14:paraId="11B5D328" w14:textId="77777777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Colonial: year between 1500 and 1800 and material = "wood"</w:t>
      </w:r>
    </w:p>
    <w:p w:rsidRPr="00DF6DF3" w:rsidR="00DF6DF3" w:rsidP="00DF6DF3" w:rsidRDefault="00DF6DF3" w14:paraId="0772641A" w14:textId="77777777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Industrial: year between 1800 and 1900 and material = "steel"</w:t>
      </w:r>
    </w:p>
    <w:p w:rsidRPr="00DF6DF3" w:rsidR="00DF6DF3" w:rsidP="00DF6DF3" w:rsidRDefault="00DF6DF3" w14:paraId="4A76E042" w14:textId="77777777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Modern: year &gt; 1900 and material = "steel"</w:t>
      </w:r>
    </w:p>
    <w:p w:rsidR="00DF6DF3" w:rsidP="00DF6DF3" w:rsidRDefault="00DF6DF3" w14:paraId="03A0D078" w14:textId="4F85BCCA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Uncertain: Any other combinations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55"/>
        <w:gridCol w:w="6120"/>
      </w:tblGrid>
      <w:tr w:rsidRPr="005F3357" w:rsidR="00DF6DF3" w:rsidTr="00BD1A86" w14:paraId="02E0288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Pr="005F3357" w:rsidR="00DF6DF3" w:rsidP="00BD1A86" w:rsidRDefault="00DF6DF3" w14:paraId="4BC263EC" w14:textId="77777777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6120" w:type="dxa"/>
          </w:tcPr>
          <w:p w:rsidRPr="005F3357" w:rsidR="00DF6DF3" w:rsidP="00BD1A86" w:rsidRDefault="00DF6DF3" w14:paraId="7B8044E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Pr="005F3357" w:rsidR="00DF6DF3" w:rsidTr="00BD1A86" w14:paraId="1AA441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F6DF3" w:rsidP="00BD1A86" w:rsidRDefault="00DF6DF3" w14:paraId="01ECDF63" w14:textId="77777777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300</w:t>
            </w:r>
          </w:p>
          <w:p w:rsidRPr="00DF6DF3" w:rsidR="00DF6DF3" w:rsidP="00BD1A86" w:rsidRDefault="00DF6DF3" w14:paraId="020F58E7" w14:textId="30592F1B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stone</w:t>
            </w:r>
          </w:p>
        </w:tc>
        <w:tc>
          <w:tcPr>
            <w:tcW w:w="6120" w:type="dxa"/>
          </w:tcPr>
          <w:p w:rsidRPr="0026510F" w:rsidR="00DF6DF3" w:rsidP="00BD1A86" w:rsidRDefault="00DF6DF3" w14:paraId="21D244C0" w14:textId="64680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Ancient</w:t>
            </w:r>
          </w:p>
        </w:tc>
      </w:tr>
      <w:tr w:rsidRPr="005F3357" w:rsidR="00DF6DF3" w:rsidTr="00BD1A86" w14:paraId="0E560D9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F6DF3" w:rsidP="00BD1A86" w:rsidRDefault="00DF6DF3" w14:paraId="1FC62D72" w14:textId="3CA067E2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1500</w:t>
            </w:r>
          </w:p>
          <w:p w:rsidRPr="00EB036A" w:rsidR="00DF6DF3" w:rsidP="00BD1A86" w:rsidRDefault="00DF6DF3" w14:paraId="39D59E4D" w14:textId="61D74B38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wood</w:t>
            </w:r>
          </w:p>
        </w:tc>
        <w:tc>
          <w:tcPr>
            <w:tcW w:w="6120" w:type="dxa"/>
          </w:tcPr>
          <w:p w:rsidRPr="00BD566A" w:rsidR="00DF6DF3" w:rsidP="00BD1A86" w:rsidRDefault="00DF6DF3" w14:paraId="5326B0B6" w14:textId="7E829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Colonial</w:t>
            </w:r>
          </w:p>
        </w:tc>
      </w:tr>
      <w:tr w:rsidRPr="005F3357" w:rsidR="00DF6DF3" w:rsidTr="00BD1A86" w14:paraId="1207FC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F6DF3" w:rsidP="00BD1A86" w:rsidRDefault="00DF6DF3" w14:paraId="1652FFD1" w14:textId="7CCB018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1500</w:t>
            </w:r>
          </w:p>
          <w:p w:rsidRPr="00BD566A" w:rsidR="00DF6DF3" w:rsidP="00BD1A86" w:rsidRDefault="00DF6DF3" w14:paraId="092CB8BD" w14:textId="10A91CAD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stone</w:t>
            </w:r>
          </w:p>
        </w:tc>
        <w:tc>
          <w:tcPr>
            <w:tcW w:w="6120" w:type="dxa"/>
          </w:tcPr>
          <w:p w:rsidRPr="005F3357" w:rsidR="00DF6DF3" w:rsidP="00BD1A86" w:rsidRDefault="00DF6DF3" w14:paraId="13B7ECE6" w14:textId="4AA1F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Medieval</w:t>
            </w:r>
          </w:p>
        </w:tc>
      </w:tr>
      <w:tr w:rsidRPr="005F3357" w:rsidR="00DF6DF3" w:rsidTr="00BD1A86" w14:paraId="3B31CB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F6DF3" w:rsidP="00BD1A86" w:rsidRDefault="00DF6DF3" w14:paraId="59FD934E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 w:rsidRPr="00DF6DF3">
              <w:rPr>
                <w:rFonts w:cstheme="minorHAnsi"/>
                <w:color w:val="44546A" w:themeColor="text2"/>
                <w:szCs w:val="24"/>
                <w:lang w:val="en-US"/>
              </w:rPr>
              <w:t>2000</w:t>
            </w:r>
          </w:p>
          <w:p w:rsidR="00DF6DF3" w:rsidP="00BD1A86" w:rsidRDefault="00DF6DF3" w14:paraId="22E2A23B" w14:textId="4E528942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steel</w:t>
            </w:r>
          </w:p>
        </w:tc>
        <w:tc>
          <w:tcPr>
            <w:tcW w:w="6120" w:type="dxa"/>
          </w:tcPr>
          <w:p w:rsidR="00DF6DF3" w:rsidP="00BD1A86" w:rsidRDefault="00DF6DF3" w14:paraId="6B7679F6" w14:textId="11CFB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Modern</w:t>
            </w:r>
          </w:p>
        </w:tc>
      </w:tr>
      <w:tr w:rsidRPr="005F3357" w:rsidR="00DF6DF3" w:rsidTr="00BD1A86" w14:paraId="06FC49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F6DF3" w:rsidP="00BD1A86" w:rsidRDefault="00DF6DF3" w14:paraId="0EA770D9" w14:textId="77777777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1100</w:t>
            </w:r>
          </w:p>
          <w:p w:rsidR="00DF6DF3" w:rsidP="00BD1A86" w:rsidRDefault="00DF6DF3" w14:paraId="25252500" w14:textId="0AF5A401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wood</w:t>
            </w:r>
          </w:p>
        </w:tc>
        <w:tc>
          <w:tcPr>
            <w:tcW w:w="6120" w:type="dxa"/>
          </w:tcPr>
          <w:p w:rsidR="00DF6DF3" w:rsidP="00BD1A86" w:rsidRDefault="00DF6DF3" w14:paraId="1D094081" w14:textId="3F6A6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Uncertain</w:t>
            </w:r>
          </w:p>
        </w:tc>
      </w:tr>
    </w:tbl>
    <w:p w:rsidRPr="008006E2" w:rsidR="00DF6DF3" w:rsidP="008006E2" w:rsidRDefault="00DF6DF3" w14:paraId="58A87303" w14:textId="77777777">
      <w:pPr>
        <w:rPr>
          <w:rFonts w:cstheme="minorHAnsi"/>
          <w:color w:val="44546A" w:themeColor="text2"/>
          <w:sz w:val="21"/>
          <w:lang w:val="en-US"/>
        </w:rPr>
      </w:pPr>
    </w:p>
    <w:sectPr w:rsidRPr="008006E2" w:rsidR="00DF6DF3" w:rsidSect="00F056B1">
      <w:headerReference w:type="default" r:id="rId9"/>
      <w:footerReference w:type="default" r:id="rId10"/>
      <w:pgSz w:w="11906" w:h="16838" w:orient="portrait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0992" w:rsidP="005C51EB" w:rsidRDefault="00C80992" w14:paraId="29DADD93" w14:textId="77777777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:rsidR="00C80992" w:rsidP="005C51EB" w:rsidRDefault="00C80992" w14:paraId="744BB631" w14:textId="77777777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altName w:val="Roboto Condensed Light"/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B94F19" w:rsidRDefault="00B94F19" w14:paraId="23C3CA97" w14:textId="77777777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A3478" w:rsidR="00B94F19" w:rsidRDefault="00B94F19" w14:paraId="0C6E07BA" w14:textId="77777777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7D31A1E">
            <v:shapetype id="_x0000_t202" coordsize="21600,21600" o:spt="202" path="m,l,21600r21600,l21600,xe" w14:anchorId="06B2C1F7">
              <v:stroke joinstyle="miter"/>
              <v:path gradientshapeok="t" o:connecttype="rect"/>
            </v:shapetype>
            <v:shape id="_x0000_s1030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>
              <v:textbox>
                <w:txbxContent>
                  <w:p w:rsidRPr="002A3478" w:rsidR="00B94F19" w:rsidRDefault="00B94F19" w14:paraId="7DD4D2F4" w14:textId="77777777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0992" w:rsidP="005C51EB" w:rsidRDefault="00C80992" w14:paraId="56189D8C" w14:textId="77777777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:rsidR="00C80992" w:rsidP="005C51EB" w:rsidRDefault="00C80992" w14:paraId="64738A35" w14:textId="77777777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5C51EB" w:rsidRDefault="00166336" w14:paraId="428F685C" w14:textId="77777777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166336" w:rsidR="006F0845" w:rsidP="00323286" w:rsidRDefault="00110929" w14:paraId="160273FE" w14:textId="77777777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Pr="00166336" w:rsidR="00B94F19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Pr="00166336" w:rsidR="006F0845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Pr="00166336" w:rsidR="006F0845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Pr="00166336" w:rsidR="006F0845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Pr="00166336" w:rsidR="006F0845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:rsidRPr="00166336" w:rsidR="00B94F19" w:rsidP="00323286" w:rsidRDefault="00110929" w14:paraId="77288487" w14:textId="77777777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Pr="00166336" w:rsidR="006F0845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Pr="00166336" w:rsidR="00B94F19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Pr="00166336" w:rsidR="006F0845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Pr="00166336" w:rsidR="006F0845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Pr="00166336" w:rsidR="006F0845">
                            <w:rPr>
                              <w:color w:val="12093D"/>
                              <w:sz w:val="16"/>
                              <w:lang w:val="en"/>
                            </w:rPr>
                            <w:t>1784 Sofia, Bulgaria</w:t>
                          </w:r>
                        </w:p>
                        <w:p w:rsidRPr="00166336" w:rsidR="00B94F19" w:rsidP="00166336" w:rsidRDefault="00B94F19" w14:paraId="68712427" w14:textId="77777777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:rsidRPr="00166336" w:rsidR="00B94F19" w:rsidP="00166336" w:rsidRDefault="00B94F19" w14:paraId="5784E8C6" w14:textId="77777777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:rsidRPr="00166336" w:rsidR="00B94F19" w:rsidP="00166336" w:rsidRDefault="00B94F19" w14:paraId="20E2D065" w14:textId="77777777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7E66A6">
            <v:shapetype id="_x0000_t202" coordsize="21600,21600" o:spt="202" path="m,l,21600r21600,l21600,xe" w14:anchorId="3391AD43">
              <v:stroke joinstyle="miter"/>
              <v:path gradientshapeok="t" o:connecttype="rect"/>
            </v:shapetype>
            <v:shape id="_x0000_s1029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>
              <v:textbox>
                <w:txbxContent>
                  <w:p w:rsidRPr="00166336" w:rsidR="006F0845" w:rsidP="00323286" w:rsidRDefault="00110929" w14:paraId="1CD7526E" w14:textId="77777777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Pr="00166336" w:rsidR="00B94F19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Pr="00166336" w:rsidR="006F0845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Pr="00166336" w:rsidR="006F0845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Pr="00166336" w:rsidR="006F0845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Pr="00166336" w:rsidR="006F0845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:rsidRPr="00166336" w:rsidR="00B94F19" w:rsidP="00323286" w:rsidRDefault="00110929" w14:paraId="102FE5CA" w14:textId="77777777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Pr="00166336" w:rsidR="006F0845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Pr="00166336" w:rsidR="00B94F19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Pr="00166336" w:rsidR="006F0845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Pr="00166336" w:rsidR="006F0845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Pr="00166336" w:rsidR="006F0845">
                      <w:rPr>
                        <w:color w:val="12093D"/>
                        <w:sz w:val="16"/>
                        <w:lang w:val="en"/>
                      </w:rPr>
                      <w:t>1784 Sofia, Bulgaria</w:t>
                    </w:r>
                  </w:p>
                  <w:p w:rsidRPr="00166336" w:rsidR="00B94F19" w:rsidP="00166336" w:rsidRDefault="00B94F19" w14:paraId="02EB378F" w14:textId="77777777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:rsidRPr="00166336" w:rsidR="00B94F19" w:rsidP="00166336" w:rsidRDefault="00B94F19" w14:paraId="6A05A809" w14:textId="77777777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:rsidRPr="00166336" w:rsidR="00B94F19" w:rsidP="00166336" w:rsidRDefault="00B94F19" w14:paraId="5A39BBE3" w14:textId="77777777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3A79"/>
    <w:multiLevelType w:val="hybridMultilevel"/>
    <w:tmpl w:val="FEA80198"/>
    <w:lvl w:ilvl="0" w:tplc="55D8BA10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E1168C"/>
    <w:multiLevelType w:val="hybridMultilevel"/>
    <w:tmpl w:val="640ED9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9C690B"/>
    <w:multiLevelType w:val="hybridMultilevel"/>
    <w:tmpl w:val="3C7482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F7064D"/>
    <w:multiLevelType w:val="hybridMultilevel"/>
    <w:tmpl w:val="D7C2B258"/>
    <w:lvl w:ilvl="0" w:tplc="55D8BA10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1C5DFB"/>
    <w:multiLevelType w:val="hybridMultilevel"/>
    <w:tmpl w:val="595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CC4F37"/>
    <w:multiLevelType w:val="hybridMultilevel"/>
    <w:tmpl w:val="8C0C1F4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076848"/>
    <w:multiLevelType w:val="hybridMultilevel"/>
    <w:tmpl w:val="AE4E66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0E0787E"/>
    <w:multiLevelType w:val="hybridMultilevel"/>
    <w:tmpl w:val="B65C69C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B631D2"/>
    <w:multiLevelType w:val="hybridMultilevel"/>
    <w:tmpl w:val="F904C000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7A0A31"/>
    <w:multiLevelType w:val="hybridMultilevel"/>
    <w:tmpl w:val="49BE6990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B273CAB"/>
    <w:multiLevelType w:val="hybridMultilevel"/>
    <w:tmpl w:val="525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50085C"/>
    <w:multiLevelType w:val="hybridMultilevel"/>
    <w:tmpl w:val="B3AA34C0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90" w:hanging="360"/>
      </w:pPr>
    </w:lvl>
    <w:lvl w:ilvl="2" w:tplc="0409001B" w:tentative="1">
      <w:start w:val="1"/>
      <w:numFmt w:val="lowerRoman"/>
      <w:lvlText w:val="%3."/>
      <w:lvlJc w:val="right"/>
      <w:pPr>
        <w:ind w:left="-270" w:hanging="180"/>
      </w:pPr>
    </w:lvl>
    <w:lvl w:ilvl="3" w:tplc="0409000F" w:tentative="1">
      <w:start w:val="1"/>
      <w:numFmt w:val="decimal"/>
      <w:lvlText w:val="%4."/>
      <w:lvlJc w:val="left"/>
      <w:pPr>
        <w:ind w:left="450" w:hanging="360"/>
      </w:pPr>
    </w:lvl>
    <w:lvl w:ilvl="4" w:tplc="04090019" w:tentative="1">
      <w:start w:val="1"/>
      <w:numFmt w:val="lowerLetter"/>
      <w:lvlText w:val="%5."/>
      <w:lvlJc w:val="left"/>
      <w:pPr>
        <w:ind w:left="1170" w:hanging="360"/>
      </w:pPr>
    </w:lvl>
    <w:lvl w:ilvl="5" w:tplc="0409001B" w:tentative="1">
      <w:start w:val="1"/>
      <w:numFmt w:val="lowerRoman"/>
      <w:lvlText w:val="%6."/>
      <w:lvlJc w:val="right"/>
      <w:pPr>
        <w:ind w:left="1890" w:hanging="180"/>
      </w:pPr>
    </w:lvl>
    <w:lvl w:ilvl="6" w:tplc="0409000F" w:tentative="1">
      <w:start w:val="1"/>
      <w:numFmt w:val="decimal"/>
      <w:lvlText w:val="%7."/>
      <w:lvlJc w:val="left"/>
      <w:pPr>
        <w:ind w:left="2610" w:hanging="360"/>
      </w:pPr>
    </w:lvl>
    <w:lvl w:ilvl="7" w:tplc="04090019" w:tentative="1">
      <w:start w:val="1"/>
      <w:numFmt w:val="lowerLetter"/>
      <w:lvlText w:val="%8."/>
      <w:lvlJc w:val="left"/>
      <w:pPr>
        <w:ind w:left="3330" w:hanging="360"/>
      </w:pPr>
    </w:lvl>
    <w:lvl w:ilvl="8" w:tplc="0409001B" w:tentative="1">
      <w:start w:val="1"/>
      <w:numFmt w:val="lowerRoman"/>
      <w:lvlText w:val="%9."/>
      <w:lvlJc w:val="right"/>
      <w:pPr>
        <w:ind w:left="4050" w:hanging="180"/>
      </w:pPr>
    </w:lvl>
  </w:abstractNum>
  <w:abstractNum w:abstractNumId="13" w15:restartNumberingAfterBreak="0">
    <w:nsid w:val="36C03159"/>
    <w:multiLevelType w:val="hybridMultilevel"/>
    <w:tmpl w:val="ADCE57D2"/>
    <w:lvl w:ilvl="0" w:tplc="55D8BA10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B172960"/>
    <w:multiLevelType w:val="hybridMultilevel"/>
    <w:tmpl w:val="F5AA077C"/>
    <w:lvl w:ilvl="0" w:tplc="55D8BA10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FC77B43"/>
    <w:multiLevelType w:val="hybridMultilevel"/>
    <w:tmpl w:val="227681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980DF4"/>
    <w:multiLevelType w:val="hybridMultilevel"/>
    <w:tmpl w:val="FA84556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9491FB4"/>
    <w:multiLevelType w:val="hybridMultilevel"/>
    <w:tmpl w:val="F1ECAC54"/>
    <w:lvl w:ilvl="0" w:tplc="55D8BA10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A2C2478"/>
    <w:multiLevelType w:val="hybridMultilevel"/>
    <w:tmpl w:val="6B760B0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79D3BD2"/>
    <w:multiLevelType w:val="hybridMultilevel"/>
    <w:tmpl w:val="337A3F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EFE63FC"/>
    <w:multiLevelType w:val="hybridMultilevel"/>
    <w:tmpl w:val="076AE1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1EE1047"/>
    <w:multiLevelType w:val="hybridMultilevel"/>
    <w:tmpl w:val="66B6C6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32C1CC9"/>
    <w:multiLevelType w:val="hybridMultilevel"/>
    <w:tmpl w:val="ADC87F76"/>
    <w:lvl w:ilvl="0" w:tplc="55D8BA10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7793DFE"/>
    <w:multiLevelType w:val="hybridMultilevel"/>
    <w:tmpl w:val="E648DE62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BDE415D"/>
    <w:multiLevelType w:val="hybridMultilevel"/>
    <w:tmpl w:val="90C084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DAA263B"/>
    <w:multiLevelType w:val="hybridMultilevel"/>
    <w:tmpl w:val="B4AA55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9051595">
    <w:abstractNumId w:val="12"/>
  </w:num>
  <w:num w:numId="2" w16cid:durableId="786043222">
    <w:abstractNumId w:val="5"/>
  </w:num>
  <w:num w:numId="3" w16cid:durableId="820000710">
    <w:abstractNumId w:val="11"/>
  </w:num>
  <w:num w:numId="4" w16cid:durableId="1467426367">
    <w:abstractNumId w:val="18"/>
  </w:num>
  <w:num w:numId="5" w16cid:durableId="2023968193">
    <w:abstractNumId w:val="23"/>
  </w:num>
  <w:num w:numId="6" w16cid:durableId="706833452">
    <w:abstractNumId w:val="7"/>
  </w:num>
  <w:num w:numId="7" w16cid:durableId="799375183">
    <w:abstractNumId w:val="22"/>
  </w:num>
  <w:num w:numId="8" w16cid:durableId="1056976343">
    <w:abstractNumId w:val="13"/>
  </w:num>
  <w:num w:numId="9" w16cid:durableId="1206063705">
    <w:abstractNumId w:val="0"/>
  </w:num>
  <w:num w:numId="10" w16cid:durableId="633606377">
    <w:abstractNumId w:val="17"/>
  </w:num>
  <w:num w:numId="11" w16cid:durableId="1916745837">
    <w:abstractNumId w:val="14"/>
  </w:num>
  <w:num w:numId="12" w16cid:durableId="1828014596">
    <w:abstractNumId w:val="16"/>
  </w:num>
  <w:num w:numId="13" w16cid:durableId="1045981853">
    <w:abstractNumId w:val="3"/>
  </w:num>
  <w:num w:numId="14" w16cid:durableId="176041176">
    <w:abstractNumId w:val="9"/>
  </w:num>
  <w:num w:numId="15" w16cid:durableId="159276617">
    <w:abstractNumId w:val="8"/>
  </w:num>
  <w:num w:numId="16" w16cid:durableId="384791946">
    <w:abstractNumId w:val="1"/>
  </w:num>
  <w:num w:numId="17" w16cid:durableId="1239248562">
    <w:abstractNumId w:val="19"/>
  </w:num>
  <w:num w:numId="18" w16cid:durableId="1133987972">
    <w:abstractNumId w:val="10"/>
  </w:num>
  <w:num w:numId="19" w16cid:durableId="1273829830">
    <w:abstractNumId w:val="12"/>
  </w:num>
  <w:num w:numId="20" w16cid:durableId="361128296">
    <w:abstractNumId w:val="12"/>
  </w:num>
  <w:num w:numId="21" w16cid:durableId="593367779">
    <w:abstractNumId w:val="12"/>
  </w:num>
  <w:num w:numId="22" w16cid:durableId="1492940192">
    <w:abstractNumId w:val="12"/>
  </w:num>
  <w:num w:numId="23" w16cid:durableId="370349324">
    <w:abstractNumId w:val="12"/>
  </w:num>
  <w:num w:numId="24" w16cid:durableId="1502969841">
    <w:abstractNumId w:val="12"/>
  </w:num>
  <w:num w:numId="25" w16cid:durableId="1528369130">
    <w:abstractNumId w:val="12"/>
  </w:num>
  <w:num w:numId="26" w16cid:durableId="1831826356">
    <w:abstractNumId w:val="12"/>
  </w:num>
  <w:num w:numId="27" w16cid:durableId="1503472802">
    <w:abstractNumId w:val="24"/>
  </w:num>
  <w:num w:numId="28" w16cid:durableId="2072926110">
    <w:abstractNumId w:val="12"/>
  </w:num>
  <w:num w:numId="29" w16cid:durableId="983192444">
    <w:abstractNumId w:val="2"/>
  </w:num>
  <w:num w:numId="30" w16cid:durableId="30686710">
    <w:abstractNumId w:val="15"/>
  </w:num>
  <w:num w:numId="31" w16cid:durableId="1607039908">
    <w:abstractNumId w:val="4"/>
  </w:num>
  <w:num w:numId="32" w16cid:durableId="113066731">
    <w:abstractNumId w:val="21"/>
  </w:num>
  <w:num w:numId="33" w16cid:durableId="39863310">
    <w:abstractNumId w:val="25"/>
  </w:num>
  <w:num w:numId="34" w16cid:durableId="1704279949">
    <w:abstractNumId w:val="12"/>
  </w:num>
  <w:num w:numId="35" w16cid:durableId="1197891855">
    <w:abstractNumId w:val="12"/>
  </w:num>
  <w:num w:numId="36" w16cid:durableId="662004655">
    <w:abstractNumId w:val="20"/>
  </w:num>
  <w:num w:numId="37" w16cid:durableId="829903664">
    <w:abstractNumId w:val="6"/>
  </w:num>
  <w:num w:numId="38" w16cid:durableId="1036009188">
    <w:abstractNumId w:val="12"/>
  </w:num>
  <w:num w:numId="39" w16cid:durableId="1061750476">
    <w:abstractNumId w:val="12"/>
  </w:num>
  <w:numIdMacAtCleanup w:val="1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44E62"/>
    <w:rsid w:val="00077C2F"/>
    <w:rsid w:val="000846FE"/>
    <w:rsid w:val="000D6227"/>
    <w:rsid w:val="000F39EE"/>
    <w:rsid w:val="00103AEA"/>
    <w:rsid w:val="00110929"/>
    <w:rsid w:val="001279A7"/>
    <w:rsid w:val="00135DA5"/>
    <w:rsid w:val="00163414"/>
    <w:rsid w:val="00166336"/>
    <w:rsid w:val="00182735"/>
    <w:rsid w:val="00223CBD"/>
    <w:rsid w:val="00224329"/>
    <w:rsid w:val="00261B13"/>
    <w:rsid w:val="0026510F"/>
    <w:rsid w:val="00284536"/>
    <w:rsid w:val="002928C8"/>
    <w:rsid w:val="002A3478"/>
    <w:rsid w:val="002A3535"/>
    <w:rsid w:val="002C02CD"/>
    <w:rsid w:val="002F6EE8"/>
    <w:rsid w:val="00323286"/>
    <w:rsid w:val="00336990"/>
    <w:rsid w:val="00357C94"/>
    <w:rsid w:val="00401CB2"/>
    <w:rsid w:val="00433B3A"/>
    <w:rsid w:val="00434B11"/>
    <w:rsid w:val="004A0BA7"/>
    <w:rsid w:val="004B2AE6"/>
    <w:rsid w:val="004F0497"/>
    <w:rsid w:val="005740A4"/>
    <w:rsid w:val="005B0349"/>
    <w:rsid w:val="005B68FA"/>
    <w:rsid w:val="005C51EB"/>
    <w:rsid w:val="005F3357"/>
    <w:rsid w:val="00603126"/>
    <w:rsid w:val="00662966"/>
    <w:rsid w:val="00681FF7"/>
    <w:rsid w:val="00695342"/>
    <w:rsid w:val="006A1346"/>
    <w:rsid w:val="006A551F"/>
    <w:rsid w:val="006F0845"/>
    <w:rsid w:val="007079E0"/>
    <w:rsid w:val="00760A5C"/>
    <w:rsid w:val="00780636"/>
    <w:rsid w:val="007824E5"/>
    <w:rsid w:val="007F144A"/>
    <w:rsid w:val="008006E2"/>
    <w:rsid w:val="00804D82"/>
    <w:rsid w:val="008166FB"/>
    <w:rsid w:val="00820263"/>
    <w:rsid w:val="0083685F"/>
    <w:rsid w:val="00836915"/>
    <w:rsid w:val="008466AA"/>
    <w:rsid w:val="00854D26"/>
    <w:rsid w:val="00875D71"/>
    <w:rsid w:val="008B4EB7"/>
    <w:rsid w:val="008E3485"/>
    <w:rsid w:val="00967A90"/>
    <w:rsid w:val="009C7514"/>
    <w:rsid w:val="00A01F1F"/>
    <w:rsid w:val="00A30ABC"/>
    <w:rsid w:val="00A31355"/>
    <w:rsid w:val="00A5013E"/>
    <w:rsid w:val="00A84F75"/>
    <w:rsid w:val="00AB4096"/>
    <w:rsid w:val="00B13585"/>
    <w:rsid w:val="00B74B47"/>
    <w:rsid w:val="00B83238"/>
    <w:rsid w:val="00B83637"/>
    <w:rsid w:val="00B83FDF"/>
    <w:rsid w:val="00B94F19"/>
    <w:rsid w:val="00BA2682"/>
    <w:rsid w:val="00BB1242"/>
    <w:rsid w:val="00BC1EE8"/>
    <w:rsid w:val="00BD566A"/>
    <w:rsid w:val="00BE753A"/>
    <w:rsid w:val="00BF6184"/>
    <w:rsid w:val="00C04102"/>
    <w:rsid w:val="00C2141E"/>
    <w:rsid w:val="00C36A85"/>
    <w:rsid w:val="00C42CE7"/>
    <w:rsid w:val="00C67C9B"/>
    <w:rsid w:val="00C80992"/>
    <w:rsid w:val="00C8571B"/>
    <w:rsid w:val="00C85B2B"/>
    <w:rsid w:val="00CA1629"/>
    <w:rsid w:val="00CB6EE6"/>
    <w:rsid w:val="00D5503B"/>
    <w:rsid w:val="00D65610"/>
    <w:rsid w:val="00D93DEF"/>
    <w:rsid w:val="00DA2393"/>
    <w:rsid w:val="00DC643F"/>
    <w:rsid w:val="00DE1256"/>
    <w:rsid w:val="00DF6DF3"/>
    <w:rsid w:val="00E03201"/>
    <w:rsid w:val="00E13A3E"/>
    <w:rsid w:val="00E23FA5"/>
    <w:rsid w:val="00E31D2F"/>
    <w:rsid w:val="00E32005"/>
    <w:rsid w:val="00E664C1"/>
    <w:rsid w:val="00E95081"/>
    <w:rsid w:val="00E96085"/>
    <w:rsid w:val="00EA0AD9"/>
    <w:rsid w:val="00EA2310"/>
    <w:rsid w:val="00EB036A"/>
    <w:rsid w:val="00F056B1"/>
    <w:rsid w:val="00F460BB"/>
    <w:rsid w:val="00F4747E"/>
    <w:rsid w:val="00F94AA4"/>
    <w:rsid w:val="344C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58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485"/>
    <w:pPr>
      <w:keepNext/>
      <w:keepLines/>
      <w:spacing w:before="80" w:after="0" w:line="240" w:lineRule="auto"/>
      <w:outlineLvl w:val="3"/>
    </w:pPr>
    <w:rPr>
      <w:rFonts w:asciiTheme="minorHAnsi" w:hAnsiTheme="minorHAnsi" w:eastAsiaTheme="majorEastAsia" w:cstheme="majorBidi"/>
      <w:i/>
      <w:iCs/>
      <w:color w:val="ED7D31" w:themeColor="accent2"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3485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45911" w:themeColor="accent2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3485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33C0B" w:themeColor="accent2" w:themeShade="8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33C0B" w:themeColor="accent2" w:themeShade="80"/>
      <w:sz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33C0B" w:themeColor="accent2" w:themeShade="80"/>
      <w:sz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6A551F"/>
    <w:rPr>
      <w:rFonts w:ascii="Verdana" w:hAnsi="Verdana" w:eastAsiaTheme="majorEastAsia" w:cstheme="majorBidi"/>
      <w:b/>
      <w:color w:val="2E74B5" w:themeColor="accent1" w:themeShade="BF"/>
      <w:sz w:val="28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695342"/>
    <w:rPr>
      <w:rFonts w:ascii="Verdana" w:hAnsi="Verdana" w:eastAsiaTheme="majorEastAsi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94AA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styleId="code" w:customStyle="1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B13585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codeChar" w:customStyle="1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styleId="Info2" w:customStyle="1">
    <w:name w:val="Info 2"/>
    <w:basedOn w:val="Normal"/>
    <w:qFormat/>
    <w:rsid w:val="00434B11"/>
    <w:pPr>
      <w:spacing w:after="240" w:line="240" w:lineRule="auto"/>
    </w:pPr>
    <w:rPr>
      <w:rFonts w:ascii="Roboto Condensed Light" w:hAnsi="Roboto Condensed Light" w:eastAsia="Times New Roman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ading4Char" w:customStyle="1">
    <w:name w:val="Heading 4 Char"/>
    <w:basedOn w:val="DefaultParagraphFont"/>
    <w:link w:val="Heading4"/>
    <w:uiPriority w:val="9"/>
    <w:rsid w:val="008E3485"/>
    <w:rPr>
      <w:rFonts w:eastAsiaTheme="majorEastAsia" w:cstheme="majorBidi"/>
      <w:i/>
      <w:iCs/>
      <w:color w:val="ED7D31" w:themeColor="accent2"/>
      <w:sz w:val="28"/>
      <w:szCs w:val="28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008E3485"/>
    <w:rPr>
      <w:rFonts w:asciiTheme="majorHAnsi" w:hAnsiTheme="majorHAnsi" w:eastAsiaTheme="majorEastAsia" w:cstheme="majorBidi"/>
      <w:color w:val="C45911" w:themeColor="accent2" w:themeShade="BF"/>
      <w:sz w:val="24"/>
      <w:szCs w:val="24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008E3485"/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E3485"/>
    <w:rPr>
      <w:rFonts w:asciiTheme="majorHAnsi" w:hAnsiTheme="majorHAnsi" w:eastAsiaTheme="majorEastAsia" w:cstheme="majorBidi"/>
      <w:b/>
      <w:bCs/>
      <w:color w:val="833C0B" w:themeColor="accent2" w:themeShade="80"/>
      <w:sz w:val="24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E3485"/>
    <w:rPr>
      <w:rFonts w:asciiTheme="majorHAnsi" w:hAnsiTheme="majorHAnsi" w:eastAsiaTheme="majorEastAsia" w:cstheme="majorBidi"/>
      <w:color w:val="833C0B" w:themeColor="accent2" w:themeShade="80"/>
      <w:sz w:val="24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E3485"/>
    <w:rPr>
      <w:rFonts w:asciiTheme="majorHAnsi" w:hAnsiTheme="majorHAnsi" w:eastAsiaTheme="majorEastAsia" w:cstheme="majorBidi"/>
      <w:i/>
      <w:iCs/>
      <w:color w:val="833C0B" w:themeColor="accent2" w:themeShade="80"/>
      <w:sz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3485"/>
    <w:pPr>
      <w:spacing w:line="240" w:lineRule="auto"/>
    </w:pPr>
    <w:rPr>
      <w:rFonts w:asciiTheme="minorHAnsi" w:hAnsiTheme="minorHAnsi" w:eastAsiaTheme="minorEastAsia"/>
      <w:b/>
      <w:bCs/>
      <w:color w:val="404040" w:themeColor="text1" w:themeTint="BF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8E3485"/>
    <w:rPr>
      <w:b/>
      <w:bCs/>
    </w:rPr>
  </w:style>
  <w:style w:type="character" w:styleId="Emphasis">
    <w:name w:val="Emphasis"/>
    <w:basedOn w:val="DefaultParagraphFont"/>
    <w:uiPriority w:val="20"/>
    <w:qFormat/>
    <w:rsid w:val="008E3485"/>
    <w:rPr>
      <w:i/>
      <w:iCs/>
      <w:color w:val="000000" w:themeColor="text1"/>
    </w:rPr>
  </w:style>
  <w:style w:type="paragraph" w:styleId="NoSpacing">
    <w:name w:val="No Spacing"/>
    <w:uiPriority w:val="1"/>
    <w:qFormat/>
    <w:rsid w:val="008E3485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485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E3485"/>
    <w:rPr>
      <w:rFonts w:asciiTheme="majorHAnsi" w:hAnsiTheme="majorHAnsi" w:eastAsiaTheme="majorEastAsia" w:cstheme="majorBidi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8E34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34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E34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34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E3485"/>
    <w:rPr>
      <w:b/>
      <w:bCs/>
      <w:caps w:val="0"/>
      <w:smallCaps/>
      <w:spacing w:val="0"/>
    </w:rPr>
  </w:style>
  <w:style w:type="character" w:styleId="normaltextrun" w:customStyle="1">
    <w:name w:val="normaltextrun"/>
    <w:basedOn w:val="DefaultParagraphFont"/>
    <w:rsid w:val="008E3485"/>
  </w:style>
  <w:style w:type="paragraph" w:styleId="StyleInfo" w:customStyle="1">
    <w:name w:val="Style Info"/>
    <w:basedOn w:val="Normal"/>
    <w:qFormat/>
    <w:rsid w:val="008E3485"/>
    <w:pPr>
      <w:framePr w:wrap="around" w:hAnchor="text" w:vAnchor="text" w:y="1"/>
      <w:pBdr>
        <w:top w:val="single" w:color="E7E6E6" w:themeColor="background2" w:sz="4" w:space="1"/>
        <w:left w:val="single" w:color="E7E6E6" w:themeColor="background2" w:sz="4" w:space="4"/>
        <w:bottom w:val="single" w:color="E7E6E6" w:themeColor="background2" w:sz="4" w:space="1"/>
        <w:right w:val="single" w:color="E7E6E6" w:themeColor="background2" w:sz="4" w:space="4"/>
      </w:pBdr>
      <w:spacing w:after="240" w:line="240" w:lineRule="auto"/>
    </w:pPr>
    <w:rPr>
      <w:rFonts w:eastAsia="Times New Roman" w:asciiTheme="minorHAnsi" w:hAnsiTheme="minorHAnsi" w:cstheme="minorHAnsi"/>
      <w:i/>
      <w:color w:val="E7E6E6" w:themeColor="background2"/>
      <w:sz w:val="24"/>
      <w:szCs w:val="24"/>
      <w:lang w:val="en-US"/>
    </w:rPr>
  </w:style>
  <w:style w:type="paragraph" w:styleId="Example" w:customStyle="1">
    <w:name w:val="Example"/>
    <w:basedOn w:val="Normal"/>
    <w:qFormat/>
    <w:rsid w:val="008E3485"/>
    <w:pPr>
      <w:framePr w:wrap="around" w:hAnchor="text" w:vAnchor="text" w:y="1"/>
      <w:pBdr>
        <w:top w:val="dashed" w:color="44546A" w:themeColor="text2" w:sz="4" w:space="1"/>
        <w:left w:val="dashed" w:color="44546A" w:themeColor="text2" w:sz="4" w:space="4"/>
        <w:bottom w:val="dashed" w:color="44546A" w:themeColor="text2" w:sz="4" w:space="1"/>
        <w:right w:val="dashed" w:color="44546A" w:themeColor="text2" w:sz="4" w:space="4"/>
      </w:pBdr>
      <w:shd w:val="clear" w:color="auto" w:fill="DEE3EA"/>
      <w:spacing w:line="276" w:lineRule="auto"/>
    </w:pPr>
    <w:rPr>
      <w:rFonts w:asciiTheme="minorHAnsi" w:hAnsiTheme="minorHAnsi" w:eastAsiaTheme="minorEastAsia" w:cstheme="minorHAnsi"/>
      <w:i/>
      <w:color w:val="44546A" w:themeColor="text2"/>
      <w:sz w:val="24"/>
      <w:szCs w:val="21"/>
      <w:lang w:val="en-US"/>
    </w:rPr>
  </w:style>
  <w:style w:type="table" w:styleId="TableGrid">
    <w:name w:val="Table Grid"/>
    <w:basedOn w:val="TableNormal"/>
    <w:uiPriority w:val="59"/>
    <w:rsid w:val="008E3485"/>
    <w:pPr>
      <w:spacing w:after="0" w:line="240" w:lineRule="auto"/>
    </w:pPr>
    <w:rPr>
      <w:sz w:val="21"/>
      <w:szCs w:val="21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de0" w:customStyle="1">
    <w:name w:val="Code"/>
    <w:basedOn w:val="Normal"/>
    <w:link w:val="CodeChar0"/>
    <w:qFormat/>
    <w:rsid w:val="008E3485"/>
    <w:pPr>
      <w:spacing w:before="80" w:after="120" w:line="276" w:lineRule="auto"/>
    </w:pPr>
    <w:rPr>
      <w:rFonts w:ascii="Consolas" w:hAnsi="Consolas"/>
      <w:b/>
      <w:noProof/>
    </w:rPr>
  </w:style>
  <w:style w:type="character" w:styleId="CodeChar0" w:customStyle="1">
    <w:name w:val="Code Char"/>
    <w:basedOn w:val="DefaultParagraphFont"/>
    <w:link w:val="Code0"/>
    <w:rsid w:val="008E3485"/>
    <w:rPr>
      <w:rFonts w:ascii="Consolas" w:hAnsi="Consolas"/>
      <w:b/>
      <w:noProof/>
    </w:rPr>
  </w:style>
  <w:style w:type="table" w:styleId="TableGridLight">
    <w:name w:val="Grid Table Light"/>
    <w:basedOn w:val="TableNormal"/>
    <w:uiPriority w:val="40"/>
    <w:rsid w:val="00401CB2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oogle.com/search?q=modulo" TargetMode="Externa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3C18EC12F95A479A257FCE4D0E3416" ma:contentTypeVersion="14" ma:contentTypeDescription="Create a new document." ma:contentTypeScope="" ma:versionID="61cfc443e3aeec98189e5f9883d4cf5b">
  <xsd:schema xmlns:xsd="http://www.w3.org/2001/XMLSchema" xmlns:xs="http://www.w3.org/2001/XMLSchema" xmlns:p="http://schemas.microsoft.com/office/2006/metadata/properties" xmlns:ns2="d6fcd835-507e-43b1-b42c-c9b99c57a2eb" xmlns:ns3="7eb728c3-af38-4da3-ad99-77d4b4960f88" targetNamespace="http://schemas.microsoft.com/office/2006/metadata/properties" ma:root="true" ma:fieldsID="664ee95ab1dcab44665fa293d29a5b30" ns2:_="" ns3:_="">
    <xsd:import namespace="d6fcd835-507e-43b1-b42c-c9b99c57a2eb"/>
    <xsd:import namespace="7eb728c3-af38-4da3-ad99-77d4b4960f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cd835-507e-43b1-b42c-c9b99c57a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1198865-f26f-4fa5-92cd-1d3ce26aa0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728c3-af38-4da3-ad99-77d4b4960f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3020428-6cbd-4ee1-bfec-d39877c9f30e}" ma:internalName="TaxCatchAll" ma:showField="CatchAllData" ma:web="7eb728c3-af38-4da3-ad99-77d4b4960f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fcd835-507e-43b1-b42c-c9b99c57a2eb">
      <Terms xmlns="http://schemas.microsoft.com/office/infopath/2007/PartnerControls"/>
    </lcf76f155ced4ddcb4097134ff3c332f>
    <TaxCatchAll xmlns="7eb728c3-af38-4da3-ad99-77d4b4960f88" xsi:nil="true"/>
  </documentManagement>
</p:properties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90B398-33A0-4C80-9D1A-198D8598E18A}"/>
</file>

<file path=customXml/itemProps3.xml><?xml version="1.0" encoding="utf-8"?>
<ds:datastoreItem xmlns:ds="http://schemas.openxmlformats.org/officeDocument/2006/customXml" ds:itemID="{DC4F6DC6-5E38-4260-85AC-1F8DA2B4B51B}"/>
</file>

<file path=customXml/itemProps4.xml><?xml version="1.0" encoding="utf-8"?>
<ds:datastoreItem xmlns:ds="http://schemas.openxmlformats.org/officeDocument/2006/customXml" ds:itemID="{E309E13A-08F8-4166-9AFA-015DFBF6F1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Sirma - Letterhead -1.dotx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Darina Beneva</cp:lastModifiedBy>
  <cp:revision>12</cp:revision>
  <cp:lastPrinted>2023-02-01T10:01:00Z</cp:lastPrinted>
  <dcterms:created xsi:type="dcterms:W3CDTF">2023-09-02T09:31:00Z</dcterms:created>
  <dcterms:modified xsi:type="dcterms:W3CDTF">2025-09-09T08:28:29Z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0x010100EE3C18EC12F95A479A257FCE4D0E3416</vt:lpwstr>
  </property>
  <property fmtid="{D5CDD505-2E9C-101B-9397-08002B2CF9AE}" pid="3" name="MediaServiceImageTags">
    <vt:lpwstr/>
  </property>
</Properties>
</file>